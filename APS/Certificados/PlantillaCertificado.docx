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5F09" w14:textId="5F974784" w:rsidR="00552B31" w:rsidRPr="00B26697" w:rsidRDefault="00731C7E" w:rsidP="00552B31">
      <w:pPr>
        <w:pStyle w:val="Ttulo"/>
        <w:rPr>
          <w:lang w:val="es-ES_tradnl"/>
        </w:rPr>
      </w:pPr>
      <w:sdt>
        <w:sdtPr>
          <w:rPr>
            <w:lang w:val="es-ES_tradnl"/>
          </w:rPr>
          <w:alias w:val="Certificado:"/>
          <w:tag w:val="Certificado:"/>
          <w:id w:val="-1745719087"/>
          <w:placeholder>
            <w:docPart w:val="F1AB0B34DE014933B7166F37FBB5D0F3"/>
          </w:placeholder>
          <w:temporary/>
          <w:showingPlcHdr/>
          <w15:appearance w15:val="hidden"/>
        </w:sdtPr>
        <w:sdtEndPr/>
        <w:sdtContent>
          <w:r w:rsidR="00552B31" w:rsidRPr="00B26697">
            <w:rPr>
              <w:lang w:val="es-ES_tradnl" w:bidi="es-ES"/>
            </w:rPr>
            <w:t>Certificado</w:t>
          </w:r>
        </w:sdtContent>
      </w:sdt>
      <w:r w:rsidR="00552B31" w:rsidRPr="00B26697">
        <w:rPr>
          <w:lang w:val="es-ES_tradnl" w:bidi="es-ES"/>
        </w:rPr>
        <w:t xml:space="preserve"> </w:t>
      </w:r>
      <w:sdt>
        <w:sdtPr>
          <w:rPr>
            <w:rStyle w:val="nfasisintenso"/>
            <w:lang w:val="es-ES_tradnl"/>
          </w:rPr>
          <w:alias w:val="De:"/>
          <w:tag w:val="De:"/>
          <w:id w:val="377671105"/>
          <w:placeholder>
            <w:docPart w:val="F3AE078AB2DE447F96D6FFE89351A2BA"/>
          </w:placeholder>
          <w:temporary/>
          <w:showingPlcHdr/>
          <w15:appearance w15:val="hidden"/>
        </w:sdtPr>
        <w:sdtEndPr>
          <w:rPr>
            <w:rStyle w:val="Fuentedeprrafopredeter"/>
            <w:i w:val="0"/>
            <w:iCs w:val="0"/>
            <w:caps/>
          </w:rPr>
        </w:sdtEndPr>
        <w:sdtContent>
          <w:r w:rsidR="00552B31" w:rsidRPr="00B26697">
            <w:rPr>
              <w:rStyle w:val="nfasisintenso"/>
              <w:lang w:val="es-ES_tradnl" w:bidi="es-ES"/>
            </w:rPr>
            <w:t>de</w:t>
          </w:r>
        </w:sdtContent>
      </w:sdt>
      <w:r w:rsidR="00552B31" w:rsidRPr="00B26697">
        <w:rPr>
          <w:lang w:val="es-ES_tradnl" w:bidi="es-ES"/>
        </w:rPr>
        <w:t xml:space="preserve"> </w:t>
      </w:r>
      <w:sdt>
        <w:sdtPr>
          <w:rPr>
            <w:lang w:val="es-ES_tradnl"/>
          </w:rPr>
          <w:alias w:val="Reconocimiento:"/>
          <w:tag w:val="Reconocimiento:"/>
          <w:id w:val="-559483235"/>
          <w:placeholder>
            <w:docPart w:val="61029E65F07D42E2B1380AE6BB0EA2E7"/>
          </w:placeholder>
          <w:temporary/>
          <w:showingPlcHdr/>
          <w15:appearance w15:val="hidden"/>
        </w:sdtPr>
        <w:sdtEndPr/>
        <w:sdtContent>
          <w:r w:rsidR="00552B31" w:rsidRPr="00B26697">
            <w:rPr>
              <w:lang w:val="es-ES_tradnl" w:bidi="es-ES"/>
            </w:rPr>
            <w:t>reconocimiento</w:t>
          </w:r>
        </w:sdtContent>
      </w:sdt>
    </w:p>
    <w:sdt>
      <w:sdtPr>
        <w:rPr>
          <w:lang w:val="es-ES_tradnl"/>
        </w:rPr>
        <w:alias w:val="Con este certificado se reconoce que:"/>
        <w:tag w:val="Con este certificado se reconoce que:"/>
        <w:id w:val="869495493"/>
        <w:placeholder>
          <w:docPart w:val="76170FB384EE446EAFC30CF2DB299CA4"/>
        </w:placeholder>
        <w:temporary/>
        <w:showingPlcHdr/>
        <w15:appearance w15:val="hidden"/>
      </w:sdtPr>
      <w:sdtEndPr/>
      <w:sdtContent>
        <w:p w14:paraId="073CC745" w14:textId="77777777" w:rsidR="00552B31" w:rsidRPr="00B26697" w:rsidRDefault="00552B31" w:rsidP="00552B31">
          <w:pPr>
            <w:pStyle w:val="Ttulo1"/>
            <w:rPr>
              <w:lang w:val="es-ES_tradnl"/>
            </w:rPr>
          </w:pPr>
          <w:r w:rsidRPr="00B26697">
            <w:rPr>
              <w:lang w:val="es-ES_tradnl" w:bidi="es-ES"/>
            </w:rPr>
            <w:t>Con este diploma se reconoce que</w:t>
          </w:r>
        </w:p>
      </w:sdtContent>
    </w:sdt>
    <w:p w14:paraId="5A5E8684" w14:textId="4D322F53" w:rsidR="0069218A" w:rsidRPr="00B26697" w:rsidRDefault="0069218A" w:rsidP="0069218A">
      <w:pPr>
        <w:rPr>
          <w:lang w:val="es-ES_tradnl"/>
        </w:rPr>
      </w:pPr>
      <w:r w:rsidRPr="00B26697">
        <w:rPr>
          <w:position w:val="-12"/>
          <w:lang w:val="es-ES_tradnl" w:bidi="es-ES"/>
        </w:rPr>
        <w:t xml:space="preserve"> </w:t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position w:val="-12"/>
          <w:lang w:val="es-ES_tradnl" w:bidi="es-ES"/>
        </w:rPr>
        <w:tab/>
      </w:r>
      <w:r>
        <w:rPr>
          <w:lang w:val="es-ES_tradnl"/>
        </w:rPr>
        <w:tab/>
      </w:r>
      <w:r w:rsidRPr="00B26697">
        <w:rPr>
          <w:position w:val="-12"/>
          <w:lang w:val="es-ES_tradnl" w:bidi="es-ES"/>
        </w:rPr>
        <w:t xml:space="preserve">  </w:t>
      </w:r>
    </w:p>
    <w:p w14:paraId="41B5643A" w14:textId="194E653C" w:rsidR="00552B31" w:rsidRPr="00417805" w:rsidRDefault="0069218A" w:rsidP="00441FBB">
      <w:pPr>
        <w:pStyle w:val="Nombre"/>
        <w:rPr>
          <w:u w:val="single"/>
          <w:lang w:val="es-ES_tradnl"/>
        </w:rPr>
      </w:pPr>
      <w:r w:rsidRPr="00B26697">
        <w:rPr>
          <w:noProof/>
          <w:position w:val="-12"/>
          <w:lang w:val="es-ES_tradnl" w:bidi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B4C0B" wp14:editId="21EE6B68">
                <wp:simplePos x="0" y="0"/>
                <wp:positionH relativeFrom="column">
                  <wp:posOffset>1021080</wp:posOffset>
                </wp:positionH>
                <wp:positionV relativeFrom="paragraph">
                  <wp:posOffset>421005</wp:posOffset>
                </wp:positionV>
                <wp:extent cx="1198245" cy="285750"/>
                <wp:effectExtent l="0" t="0" r="1905" b="0"/>
                <wp:wrapSquare wrapText="bothSides"/>
                <wp:docPr id="46" name="Forma libre 46" title="Forma destacada con filigrana a la izquierd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98245" cy="285750"/>
                        </a:xfrm>
                        <a:custGeom>
                          <a:avLst/>
                          <a:gdLst>
                            <a:gd name="T0" fmla="*/ 3729 w 3774"/>
                            <a:gd name="T1" fmla="*/ 529 h 900"/>
                            <a:gd name="T2" fmla="*/ 3768 w 3774"/>
                            <a:gd name="T3" fmla="*/ 553 h 900"/>
                            <a:gd name="T4" fmla="*/ 3614 w 3774"/>
                            <a:gd name="T5" fmla="*/ 492 h 900"/>
                            <a:gd name="T6" fmla="*/ 3002 w 3774"/>
                            <a:gd name="T7" fmla="*/ 568 h 900"/>
                            <a:gd name="T8" fmla="*/ 2315 w 3774"/>
                            <a:gd name="T9" fmla="*/ 870 h 900"/>
                            <a:gd name="T10" fmla="*/ 2038 w 3774"/>
                            <a:gd name="T11" fmla="*/ 885 h 900"/>
                            <a:gd name="T12" fmla="*/ 2807 w 3774"/>
                            <a:gd name="T13" fmla="*/ 618 h 900"/>
                            <a:gd name="T14" fmla="*/ 1021 w 3774"/>
                            <a:gd name="T15" fmla="*/ 325 h 900"/>
                            <a:gd name="T16" fmla="*/ 1204 w 3774"/>
                            <a:gd name="T17" fmla="*/ 507 h 900"/>
                            <a:gd name="T18" fmla="*/ 1850 w 3774"/>
                            <a:gd name="T19" fmla="*/ 205 h 900"/>
                            <a:gd name="T20" fmla="*/ 1859 w 3774"/>
                            <a:gd name="T21" fmla="*/ 147 h 900"/>
                            <a:gd name="T22" fmla="*/ 76 w 3774"/>
                            <a:gd name="T23" fmla="*/ 155 h 900"/>
                            <a:gd name="T24" fmla="*/ 1070 w 3774"/>
                            <a:gd name="T25" fmla="*/ 165 h 900"/>
                            <a:gd name="T26" fmla="*/ 1227 w 3774"/>
                            <a:gd name="T27" fmla="*/ 498 h 900"/>
                            <a:gd name="T28" fmla="*/ 1257 w 3774"/>
                            <a:gd name="T29" fmla="*/ 363 h 900"/>
                            <a:gd name="T30" fmla="*/ 1799 w 3774"/>
                            <a:gd name="T31" fmla="*/ 83 h 900"/>
                            <a:gd name="T32" fmla="*/ 1893 w 3774"/>
                            <a:gd name="T33" fmla="*/ 190 h 900"/>
                            <a:gd name="T34" fmla="*/ 1842 w 3774"/>
                            <a:gd name="T35" fmla="*/ 204 h 900"/>
                            <a:gd name="T36" fmla="*/ 1563 w 3774"/>
                            <a:gd name="T37" fmla="*/ 91 h 900"/>
                            <a:gd name="T38" fmla="*/ 1407 w 3774"/>
                            <a:gd name="T39" fmla="*/ 508 h 900"/>
                            <a:gd name="T40" fmla="*/ 1828 w 3774"/>
                            <a:gd name="T41" fmla="*/ 829 h 900"/>
                            <a:gd name="T42" fmla="*/ 2444 w 3774"/>
                            <a:gd name="T43" fmla="*/ 632 h 900"/>
                            <a:gd name="T44" fmla="*/ 3174 w 3774"/>
                            <a:gd name="T45" fmla="*/ 381 h 900"/>
                            <a:gd name="T46" fmla="*/ 3041 w 3774"/>
                            <a:gd name="T47" fmla="*/ 427 h 900"/>
                            <a:gd name="T48" fmla="*/ 2306 w 3774"/>
                            <a:gd name="T49" fmla="*/ 747 h 900"/>
                            <a:gd name="T50" fmla="*/ 1619 w 3774"/>
                            <a:gd name="T51" fmla="*/ 776 h 900"/>
                            <a:gd name="T52" fmla="*/ 1383 w 3774"/>
                            <a:gd name="T53" fmla="*/ 317 h 900"/>
                            <a:gd name="T54" fmla="*/ 105 w 3774"/>
                            <a:gd name="T55" fmla="*/ 40 h 900"/>
                            <a:gd name="T56" fmla="*/ 191 w 3774"/>
                            <a:gd name="T57" fmla="*/ 236 h 900"/>
                            <a:gd name="T58" fmla="*/ 486 w 3774"/>
                            <a:gd name="T59" fmla="*/ 201 h 900"/>
                            <a:gd name="T60" fmla="*/ 518 w 3774"/>
                            <a:gd name="T61" fmla="*/ 456 h 900"/>
                            <a:gd name="T62" fmla="*/ 304 w 3774"/>
                            <a:gd name="T63" fmla="*/ 387 h 900"/>
                            <a:gd name="T64" fmla="*/ 420 w 3774"/>
                            <a:gd name="T65" fmla="*/ 385 h 900"/>
                            <a:gd name="T66" fmla="*/ 356 w 3774"/>
                            <a:gd name="T67" fmla="*/ 358 h 900"/>
                            <a:gd name="T68" fmla="*/ 447 w 3774"/>
                            <a:gd name="T69" fmla="*/ 475 h 900"/>
                            <a:gd name="T70" fmla="*/ 515 w 3774"/>
                            <a:gd name="T71" fmla="*/ 249 h 900"/>
                            <a:gd name="T72" fmla="*/ 195 w 3774"/>
                            <a:gd name="T73" fmla="*/ 277 h 900"/>
                            <a:gd name="T74" fmla="*/ 226 w 3774"/>
                            <a:gd name="T75" fmla="*/ 603 h 900"/>
                            <a:gd name="T76" fmla="*/ 682 w 3774"/>
                            <a:gd name="T77" fmla="*/ 600 h 900"/>
                            <a:gd name="T78" fmla="*/ 1202 w 3774"/>
                            <a:gd name="T79" fmla="*/ 605 h 900"/>
                            <a:gd name="T80" fmla="*/ 1105 w 3774"/>
                            <a:gd name="T81" fmla="*/ 575 h 900"/>
                            <a:gd name="T82" fmla="*/ 503 w 3774"/>
                            <a:gd name="T83" fmla="*/ 705 h 900"/>
                            <a:gd name="T84" fmla="*/ 122 w 3774"/>
                            <a:gd name="T85" fmla="*/ 511 h 900"/>
                            <a:gd name="T86" fmla="*/ 199 w 3774"/>
                            <a:gd name="T87" fmla="*/ 161 h 900"/>
                            <a:gd name="T88" fmla="*/ 53 w 3774"/>
                            <a:gd name="T89" fmla="*/ 81 h 900"/>
                            <a:gd name="T90" fmla="*/ 87 w 3774"/>
                            <a:gd name="T91" fmla="*/ 175 h 900"/>
                            <a:gd name="T92" fmla="*/ 15 w 3774"/>
                            <a:gd name="T93" fmla="*/ 82 h 900"/>
                            <a:gd name="T94" fmla="*/ 1178 w 3774"/>
                            <a:gd name="T95" fmla="*/ 68 h 900"/>
                            <a:gd name="T96" fmla="*/ 1310 w 3774"/>
                            <a:gd name="T97" fmla="*/ 264 h 900"/>
                            <a:gd name="T98" fmla="*/ 1256 w 3774"/>
                            <a:gd name="T99" fmla="*/ 134 h 900"/>
                            <a:gd name="T100" fmla="*/ 1312 w 3774"/>
                            <a:gd name="T101" fmla="*/ 472 h 900"/>
                            <a:gd name="T102" fmla="*/ 1480 w 3774"/>
                            <a:gd name="T103" fmla="*/ 717 h 900"/>
                            <a:gd name="T104" fmla="*/ 1353 w 3774"/>
                            <a:gd name="T105" fmla="*/ 585 h 900"/>
                            <a:gd name="T106" fmla="*/ 1451 w 3774"/>
                            <a:gd name="T107" fmla="*/ 742 h 900"/>
                            <a:gd name="T108" fmla="*/ 1085 w 3774"/>
                            <a:gd name="T109" fmla="*/ 512 h 900"/>
                            <a:gd name="T110" fmla="*/ 906 w 3774"/>
                            <a:gd name="T111" fmla="*/ 264 h 900"/>
                            <a:gd name="T112" fmla="*/ 822 w 3774"/>
                            <a:gd name="T113" fmla="*/ 292 h 900"/>
                            <a:gd name="T114" fmla="*/ 1007 w 3774"/>
                            <a:gd name="T115" fmla="*/ 239 h 900"/>
                            <a:gd name="T116" fmla="*/ 1150 w 3774"/>
                            <a:gd name="T117" fmla="*/ 59 h 900"/>
                            <a:gd name="T118" fmla="*/ 985 w 3774"/>
                            <a:gd name="T119" fmla="*/ 56 h 900"/>
                            <a:gd name="T120" fmla="*/ 980 w 3774"/>
                            <a:gd name="T121" fmla="*/ 74 h 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774" h="900">
                              <a:moveTo>
                                <a:pt x="3383" y="432"/>
                              </a:moveTo>
                              <a:lnTo>
                                <a:pt x="3442" y="434"/>
                              </a:lnTo>
                              <a:lnTo>
                                <a:pt x="3501" y="443"/>
                              </a:lnTo>
                              <a:lnTo>
                                <a:pt x="3559" y="458"/>
                              </a:lnTo>
                              <a:lnTo>
                                <a:pt x="3620" y="480"/>
                              </a:lnTo>
                              <a:lnTo>
                                <a:pt x="3639" y="489"/>
                              </a:lnTo>
                              <a:lnTo>
                                <a:pt x="3658" y="497"/>
                              </a:lnTo>
                              <a:lnTo>
                                <a:pt x="3674" y="505"/>
                              </a:lnTo>
                              <a:lnTo>
                                <a:pt x="3690" y="512"/>
                              </a:lnTo>
                              <a:lnTo>
                                <a:pt x="3705" y="518"/>
                              </a:lnTo>
                              <a:lnTo>
                                <a:pt x="3718" y="524"/>
                              </a:lnTo>
                              <a:lnTo>
                                <a:pt x="3729" y="529"/>
                              </a:lnTo>
                              <a:lnTo>
                                <a:pt x="3740" y="534"/>
                              </a:lnTo>
                              <a:lnTo>
                                <a:pt x="3749" y="539"/>
                              </a:lnTo>
                              <a:lnTo>
                                <a:pt x="3757" y="542"/>
                              </a:lnTo>
                              <a:lnTo>
                                <a:pt x="3763" y="546"/>
                              </a:lnTo>
                              <a:lnTo>
                                <a:pt x="3767" y="548"/>
                              </a:lnTo>
                              <a:lnTo>
                                <a:pt x="3771" y="550"/>
                              </a:lnTo>
                              <a:lnTo>
                                <a:pt x="3773" y="553"/>
                              </a:lnTo>
                              <a:lnTo>
                                <a:pt x="3774" y="553"/>
                              </a:lnTo>
                              <a:lnTo>
                                <a:pt x="3774" y="554"/>
                              </a:lnTo>
                              <a:lnTo>
                                <a:pt x="3773" y="554"/>
                              </a:lnTo>
                              <a:lnTo>
                                <a:pt x="3772" y="554"/>
                              </a:lnTo>
                              <a:lnTo>
                                <a:pt x="3768" y="553"/>
                              </a:lnTo>
                              <a:lnTo>
                                <a:pt x="3763" y="552"/>
                              </a:lnTo>
                              <a:lnTo>
                                <a:pt x="3757" y="549"/>
                              </a:lnTo>
                              <a:lnTo>
                                <a:pt x="3749" y="547"/>
                              </a:lnTo>
                              <a:lnTo>
                                <a:pt x="3740" y="543"/>
                              </a:lnTo>
                              <a:lnTo>
                                <a:pt x="3729" y="539"/>
                              </a:lnTo>
                              <a:lnTo>
                                <a:pt x="3718" y="534"/>
                              </a:lnTo>
                              <a:lnTo>
                                <a:pt x="3704" y="529"/>
                              </a:lnTo>
                              <a:lnTo>
                                <a:pt x="3689" y="522"/>
                              </a:lnTo>
                              <a:lnTo>
                                <a:pt x="3673" y="517"/>
                              </a:lnTo>
                              <a:lnTo>
                                <a:pt x="3654" y="508"/>
                              </a:lnTo>
                              <a:lnTo>
                                <a:pt x="3635" y="500"/>
                              </a:lnTo>
                              <a:lnTo>
                                <a:pt x="3614" y="492"/>
                              </a:lnTo>
                              <a:lnTo>
                                <a:pt x="3562" y="472"/>
                              </a:lnTo>
                              <a:lnTo>
                                <a:pt x="3511" y="459"/>
                              </a:lnTo>
                              <a:lnTo>
                                <a:pt x="3459" y="451"/>
                              </a:lnTo>
                              <a:lnTo>
                                <a:pt x="3408" y="449"/>
                              </a:lnTo>
                              <a:lnTo>
                                <a:pt x="3357" y="451"/>
                              </a:lnTo>
                              <a:lnTo>
                                <a:pt x="3308" y="458"/>
                              </a:lnTo>
                              <a:lnTo>
                                <a:pt x="3257" y="469"/>
                              </a:lnTo>
                              <a:lnTo>
                                <a:pt x="3206" y="483"/>
                              </a:lnTo>
                              <a:lnTo>
                                <a:pt x="3155" y="500"/>
                              </a:lnTo>
                              <a:lnTo>
                                <a:pt x="3105" y="520"/>
                              </a:lnTo>
                              <a:lnTo>
                                <a:pt x="3053" y="543"/>
                              </a:lnTo>
                              <a:lnTo>
                                <a:pt x="3002" y="568"/>
                              </a:lnTo>
                              <a:lnTo>
                                <a:pt x="2949" y="593"/>
                              </a:lnTo>
                              <a:lnTo>
                                <a:pt x="2896" y="621"/>
                              </a:lnTo>
                              <a:lnTo>
                                <a:pt x="2842" y="649"/>
                              </a:lnTo>
                              <a:lnTo>
                                <a:pt x="2788" y="677"/>
                              </a:lnTo>
                              <a:lnTo>
                                <a:pt x="2733" y="705"/>
                              </a:lnTo>
                              <a:lnTo>
                                <a:pt x="2677" y="733"/>
                              </a:lnTo>
                              <a:lnTo>
                                <a:pt x="2620" y="760"/>
                              </a:lnTo>
                              <a:lnTo>
                                <a:pt x="2561" y="787"/>
                              </a:lnTo>
                              <a:lnTo>
                                <a:pt x="2502" y="810"/>
                              </a:lnTo>
                              <a:lnTo>
                                <a:pt x="2441" y="832"/>
                              </a:lnTo>
                              <a:lnTo>
                                <a:pt x="2378" y="852"/>
                              </a:lnTo>
                              <a:lnTo>
                                <a:pt x="2315" y="870"/>
                              </a:lnTo>
                              <a:lnTo>
                                <a:pt x="2249" y="883"/>
                              </a:lnTo>
                              <a:lnTo>
                                <a:pt x="2182" y="893"/>
                              </a:lnTo>
                              <a:lnTo>
                                <a:pt x="2113" y="899"/>
                              </a:lnTo>
                              <a:lnTo>
                                <a:pt x="2042" y="900"/>
                              </a:lnTo>
                              <a:lnTo>
                                <a:pt x="1970" y="898"/>
                              </a:lnTo>
                              <a:lnTo>
                                <a:pt x="1895" y="888"/>
                              </a:lnTo>
                              <a:lnTo>
                                <a:pt x="1818" y="874"/>
                              </a:lnTo>
                              <a:lnTo>
                                <a:pt x="1739" y="853"/>
                              </a:lnTo>
                              <a:lnTo>
                                <a:pt x="1816" y="871"/>
                              </a:lnTo>
                              <a:lnTo>
                                <a:pt x="1892" y="881"/>
                              </a:lnTo>
                              <a:lnTo>
                                <a:pt x="1966" y="886"/>
                              </a:lnTo>
                              <a:lnTo>
                                <a:pt x="2038" y="885"/>
                              </a:lnTo>
                              <a:lnTo>
                                <a:pt x="2109" y="879"/>
                              </a:lnTo>
                              <a:lnTo>
                                <a:pt x="2177" y="869"/>
                              </a:lnTo>
                              <a:lnTo>
                                <a:pt x="2246" y="855"/>
                              </a:lnTo>
                              <a:lnTo>
                                <a:pt x="2313" y="836"/>
                              </a:lnTo>
                              <a:lnTo>
                                <a:pt x="2377" y="815"/>
                              </a:lnTo>
                              <a:lnTo>
                                <a:pt x="2442" y="790"/>
                              </a:lnTo>
                              <a:lnTo>
                                <a:pt x="2504" y="765"/>
                              </a:lnTo>
                              <a:lnTo>
                                <a:pt x="2567" y="737"/>
                              </a:lnTo>
                              <a:lnTo>
                                <a:pt x="2628" y="708"/>
                              </a:lnTo>
                              <a:lnTo>
                                <a:pt x="2688" y="677"/>
                              </a:lnTo>
                              <a:lnTo>
                                <a:pt x="2748" y="647"/>
                              </a:lnTo>
                              <a:lnTo>
                                <a:pt x="2807" y="618"/>
                              </a:lnTo>
                              <a:lnTo>
                                <a:pt x="2866" y="588"/>
                              </a:lnTo>
                              <a:lnTo>
                                <a:pt x="2923" y="560"/>
                              </a:lnTo>
                              <a:lnTo>
                                <a:pt x="2981" y="533"/>
                              </a:lnTo>
                              <a:lnTo>
                                <a:pt x="3039" y="508"/>
                              </a:lnTo>
                              <a:lnTo>
                                <a:pt x="3095" y="486"/>
                              </a:lnTo>
                              <a:lnTo>
                                <a:pt x="3153" y="468"/>
                              </a:lnTo>
                              <a:lnTo>
                                <a:pt x="3211" y="452"/>
                              </a:lnTo>
                              <a:lnTo>
                                <a:pt x="3267" y="441"/>
                              </a:lnTo>
                              <a:lnTo>
                                <a:pt x="3325" y="434"/>
                              </a:lnTo>
                              <a:lnTo>
                                <a:pt x="3383" y="432"/>
                              </a:lnTo>
                              <a:close/>
                              <a:moveTo>
                                <a:pt x="1021" y="289"/>
                              </a:moveTo>
                              <a:lnTo>
                                <a:pt x="1021" y="325"/>
                              </a:lnTo>
                              <a:lnTo>
                                <a:pt x="1025" y="365"/>
                              </a:lnTo>
                              <a:lnTo>
                                <a:pt x="1037" y="404"/>
                              </a:lnTo>
                              <a:lnTo>
                                <a:pt x="1052" y="437"/>
                              </a:lnTo>
                              <a:lnTo>
                                <a:pt x="1074" y="469"/>
                              </a:lnTo>
                              <a:lnTo>
                                <a:pt x="1099" y="496"/>
                              </a:lnTo>
                              <a:lnTo>
                                <a:pt x="1129" y="519"/>
                              </a:lnTo>
                              <a:lnTo>
                                <a:pt x="1164" y="538"/>
                              </a:lnTo>
                              <a:lnTo>
                                <a:pt x="1202" y="552"/>
                              </a:lnTo>
                              <a:lnTo>
                                <a:pt x="1245" y="560"/>
                              </a:lnTo>
                              <a:lnTo>
                                <a:pt x="1246" y="561"/>
                              </a:lnTo>
                              <a:lnTo>
                                <a:pt x="1230" y="540"/>
                              </a:lnTo>
                              <a:lnTo>
                                <a:pt x="1204" y="507"/>
                              </a:lnTo>
                              <a:lnTo>
                                <a:pt x="1183" y="476"/>
                              </a:lnTo>
                              <a:lnTo>
                                <a:pt x="1165" y="448"/>
                              </a:lnTo>
                              <a:lnTo>
                                <a:pt x="1149" y="421"/>
                              </a:lnTo>
                              <a:lnTo>
                                <a:pt x="1120" y="380"/>
                              </a:lnTo>
                              <a:lnTo>
                                <a:pt x="1092" y="346"/>
                              </a:lnTo>
                              <a:lnTo>
                                <a:pt x="1063" y="320"/>
                              </a:lnTo>
                              <a:lnTo>
                                <a:pt x="1036" y="299"/>
                              </a:lnTo>
                              <a:lnTo>
                                <a:pt x="1021" y="289"/>
                              </a:lnTo>
                              <a:close/>
                              <a:moveTo>
                                <a:pt x="1859" y="147"/>
                              </a:moveTo>
                              <a:lnTo>
                                <a:pt x="1853" y="165"/>
                              </a:lnTo>
                              <a:lnTo>
                                <a:pt x="1850" y="186"/>
                              </a:lnTo>
                              <a:lnTo>
                                <a:pt x="1850" y="205"/>
                              </a:lnTo>
                              <a:lnTo>
                                <a:pt x="1852" y="223"/>
                              </a:lnTo>
                              <a:lnTo>
                                <a:pt x="1855" y="238"/>
                              </a:lnTo>
                              <a:lnTo>
                                <a:pt x="1860" y="250"/>
                              </a:lnTo>
                              <a:lnTo>
                                <a:pt x="1866" y="259"/>
                              </a:lnTo>
                              <a:lnTo>
                                <a:pt x="1872" y="263"/>
                              </a:lnTo>
                              <a:lnTo>
                                <a:pt x="1877" y="261"/>
                              </a:lnTo>
                              <a:lnTo>
                                <a:pt x="1881" y="254"/>
                              </a:lnTo>
                              <a:lnTo>
                                <a:pt x="1885" y="230"/>
                              </a:lnTo>
                              <a:lnTo>
                                <a:pt x="1884" y="204"/>
                              </a:lnTo>
                              <a:lnTo>
                                <a:pt x="1877" y="180"/>
                              </a:lnTo>
                              <a:lnTo>
                                <a:pt x="1865" y="155"/>
                              </a:lnTo>
                              <a:lnTo>
                                <a:pt x="1859" y="147"/>
                              </a:lnTo>
                              <a:close/>
                              <a:moveTo>
                                <a:pt x="73" y="139"/>
                              </a:moveTo>
                              <a:lnTo>
                                <a:pt x="76" y="139"/>
                              </a:lnTo>
                              <a:lnTo>
                                <a:pt x="81" y="140"/>
                              </a:lnTo>
                              <a:lnTo>
                                <a:pt x="85" y="142"/>
                              </a:lnTo>
                              <a:lnTo>
                                <a:pt x="90" y="146"/>
                              </a:lnTo>
                              <a:lnTo>
                                <a:pt x="94" y="152"/>
                              </a:lnTo>
                              <a:lnTo>
                                <a:pt x="95" y="159"/>
                              </a:lnTo>
                              <a:lnTo>
                                <a:pt x="89" y="168"/>
                              </a:lnTo>
                              <a:lnTo>
                                <a:pt x="88" y="169"/>
                              </a:lnTo>
                              <a:lnTo>
                                <a:pt x="88" y="168"/>
                              </a:lnTo>
                              <a:lnTo>
                                <a:pt x="84" y="161"/>
                              </a:lnTo>
                              <a:lnTo>
                                <a:pt x="76" y="155"/>
                              </a:lnTo>
                              <a:lnTo>
                                <a:pt x="72" y="152"/>
                              </a:lnTo>
                              <a:lnTo>
                                <a:pt x="68" y="148"/>
                              </a:lnTo>
                              <a:lnTo>
                                <a:pt x="67" y="146"/>
                              </a:lnTo>
                              <a:lnTo>
                                <a:pt x="67" y="144"/>
                              </a:lnTo>
                              <a:lnTo>
                                <a:pt x="68" y="141"/>
                              </a:lnTo>
                              <a:lnTo>
                                <a:pt x="69" y="140"/>
                              </a:lnTo>
                              <a:lnTo>
                                <a:pt x="73" y="139"/>
                              </a:lnTo>
                              <a:close/>
                              <a:moveTo>
                                <a:pt x="1179" y="116"/>
                              </a:moveTo>
                              <a:lnTo>
                                <a:pt x="1146" y="120"/>
                              </a:lnTo>
                              <a:lnTo>
                                <a:pt x="1118" y="130"/>
                              </a:lnTo>
                              <a:lnTo>
                                <a:pt x="1092" y="145"/>
                              </a:lnTo>
                              <a:lnTo>
                                <a:pt x="1070" y="165"/>
                              </a:lnTo>
                              <a:lnTo>
                                <a:pt x="1051" y="189"/>
                              </a:lnTo>
                              <a:lnTo>
                                <a:pt x="1037" y="218"/>
                              </a:lnTo>
                              <a:lnTo>
                                <a:pt x="1026" y="251"/>
                              </a:lnTo>
                              <a:lnTo>
                                <a:pt x="1023" y="275"/>
                              </a:lnTo>
                              <a:lnTo>
                                <a:pt x="1039" y="282"/>
                              </a:lnTo>
                              <a:lnTo>
                                <a:pt x="1068" y="299"/>
                              </a:lnTo>
                              <a:lnTo>
                                <a:pt x="1096" y="321"/>
                              </a:lnTo>
                              <a:lnTo>
                                <a:pt x="1125" y="348"/>
                              </a:lnTo>
                              <a:lnTo>
                                <a:pt x="1152" y="381"/>
                              </a:lnTo>
                              <a:lnTo>
                                <a:pt x="1180" y="421"/>
                              </a:lnTo>
                              <a:lnTo>
                                <a:pt x="1204" y="459"/>
                              </a:lnTo>
                              <a:lnTo>
                                <a:pt x="1227" y="498"/>
                              </a:lnTo>
                              <a:lnTo>
                                <a:pt x="1252" y="535"/>
                              </a:lnTo>
                              <a:lnTo>
                                <a:pt x="1271" y="563"/>
                              </a:lnTo>
                              <a:lnTo>
                                <a:pt x="1271" y="563"/>
                              </a:lnTo>
                              <a:lnTo>
                                <a:pt x="1300" y="564"/>
                              </a:lnTo>
                              <a:lnTo>
                                <a:pt x="1328" y="566"/>
                              </a:lnTo>
                              <a:lnTo>
                                <a:pt x="1340" y="566"/>
                              </a:lnTo>
                              <a:lnTo>
                                <a:pt x="1331" y="549"/>
                              </a:lnTo>
                              <a:lnTo>
                                <a:pt x="1312" y="513"/>
                              </a:lnTo>
                              <a:lnTo>
                                <a:pt x="1295" y="476"/>
                              </a:lnTo>
                              <a:lnTo>
                                <a:pt x="1282" y="438"/>
                              </a:lnTo>
                              <a:lnTo>
                                <a:pt x="1269" y="400"/>
                              </a:lnTo>
                              <a:lnTo>
                                <a:pt x="1257" y="363"/>
                              </a:lnTo>
                              <a:lnTo>
                                <a:pt x="1248" y="325"/>
                              </a:lnTo>
                              <a:lnTo>
                                <a:pt x="1239" y="288"/>
                              </a:lnTo>
                              <a:lnTo>
                                <a:pt x="1230" y="252"/>
                              </a:lnTo>
                              <a:lnTo>
                                <a:pt x="1216" y="200"/>
                              </a:lnTo>
                              <a:lnTo>
                                <a:pt x="1201" y="154"/>
                              </a:lnTo>
                              <a:lnTo>
                                <a:pt x="1185" y="116"/>
                              </a:lnTo>
                              <a:lnTo>
                                <a:pt x="1185" y="116"/>
                              </a:lnTo>
                              <a:lnTo>
                                <a:pt x="1179" y="116"/>
                              </a:lnTo>
                              <a:close/>
                              <a:moveTo>
                                <a:pt x="1690" y="54"/>
                              </a:moveTo>
                              <a:lnTo>
                                <a:pt x="1733" y="60"/>
                              </a:lnTo>
                              <a:lnTo>
                                <a:pt x="1768" y="69"/>
                              </a:lnTo>
                              <a:lnTo>
                                <a:pt x="1799" y="83"/>
                              </a:lnTo>
                              <a:lnTo>
                                <a:pt x="1826" y="101"/>
                              </a:lnTo>
                              <a:lnTo>
                                <a:pt x="1850" y="120"/>
                              </a:lnTo>
                              <a:lnTo>
                                <a:pt x="1860" y="132"/>
                              </a:lnTo>
                              <a:lnTo>
                                <a:pt x="1867" y="120"/>
                              </a:lnTo>
                              <a:lnTo>
                                <a:pt x="1884" y="102"/>
                              </a:lnTo>
                              <a:lnTo>
                                <a:pt x="1907" y="85"/>
                              </a:lnTo>
                              <a:lnTo>
                                <a:pt x="1887" y="103"/>
                              </a:lnTo>
                              <a:lnTo>
                                <a:pt x="1870" y="124"/>
                              </a:lnTo>
                              <a:lnTo>
                                <a:pt x="1863" y="137"/>
                              </a:lnTo>
                              <a:lnTo>
                                <a:pt x="1869" y="142"/>
                              </a:lnTo>
                              <a:lnTo>
                                <a:pt x="1883" y="166"/>
                              </a:lnTo>
                              <a:lnTo>
                                <a:pt x="1893" y="190"/>
                              </a:lnTo>
                              <a:lnTo>
                                <a:pt x="1899" y="215"/>
                              </a:lnTo>
                              <a:lnTo>
                                <a:pt x="1900" y="238"/>
                              </a:lnTo>
                              <a:lnTo>
                                <a:pt x="1897" y="261"/>
                              </a:lnTo>
                              <a:lnTo>
                                <a:pt x="1891" y="275"/>
                              </a:lnTo>
                              <a:lnTo>
                                <a:pt x="1883" y="282"/>
                              </a:lnTo>
                              <a:lnTo>
                                <a:pt x="1876" y="283"/>
                              </a:lnTo>
                              <a:lnTo>
                                <a:pt x="1868" y="279"/>
                              </a:lnTo>
                              <a:lnTo>
                                <a:pt x="1860" y="271"/>
                              </a:lnTo>
                              <a:lnTo>
                                <a:pt x="1853" y="258"/>
                              </a:lnTo>
                              <a:lnTo>
                                <a:pt x="1847" y="242"/>
                              </a:lnTo>
                              <a:lnTo>
                                <a:pt x="1843" y="224"/>
                              </a:lnTo>
                              <a:lnTo>
                                <a:pt x="1842" y="204"/>
                              </a:lnTo>
                              <a:lnTo>
                                <a:pt x="1843" y="183"/>
                              </a:lnTo>
                              <a:lnTo>
                                <a:pt x="1846" y="161"/>
                              </a:lnTo>
                              <a:lnTo>
                                <a:pt x="1854" y="142"/>
                              </a:lnTo>
                              <a:lnTo>
                                <a:pt x="1847" y="132"/>
                              </a:lnTo>
                              <a:lnTo>
                                <a:pt x="1824" y="112"/>
                              </a:lnTo>
                              <a:lnTo>
                                <a:pt x="1795" y="94"/>
                              </a:lnTo>
                              <a:lnTo>
                                <a:pt x="1763" y="80"/>
                              </a:lnTo>
                              <a:lnTo>
                                <a:pt x="1726" y="69"/>
                              </a:lnTo>
                              <a:lnTo>
                                <a:pt x="1683" y="64"/>
                              </a:lnTo>
                              <a:lnTo>
                                <a:pt x="1642" y="67"/>
                              </a:lnTo>
                              <a:lnTo>
                                <a:pt x="1601" y="76"/>
                              </a:lnTo>
                              <a:lnTo>
                                <a:pt x="1563" y="91"/>
                              </a:lnTo>
                              <a:lnTo>
                                <a:pt x="1527" y="112"/>
                              </a:lnTo>
                              <a:lnTo>
                                <a:pt x="1495" y="138"/>
                              </a:lnTo>
                              <a:lnTo>
                                <a:pt x="1466" y="168"/>
                              </a:lnTo>
                              <a:lnTo>
                                <a:pt x="1441" y="203"/>
                              </a:lnTo>
                              <a:lnTo>
                                <a:pt x="1420" y="240"/>
                              </a:lnTo>
                              <a:lnTo>
                                <a:pt x="1404" y="281"/>
                              </a:lnTo>
                              <a:lnTo>
                                <a:pt x="1394" y="323"/>
                              </a:lnTo>
                              <a:lnTo>
                                <a:pt x="1389" y="367"/>
                              </a:lnTo>
                              <a:lnTo>
                                <a:pt x="1389" y="401"/>
                              </a:lnTo>
                              <a:lnTo>
                                <a:pt x="1391" y="436"/>
                              </a:lnTo>
                              <a:lnTo>
                                <a:pt x="1398" y="472"/>
                              </a:lnTo>
                              <a:lnTo>
                                <a:pt x="1407" y="508"/>
                              </a:lnTo>
                              <a:lnTo>
                                <a:pt x="1420" y="545"/>
                              </a:lnTo>
                              <a:lnTo>
                                <a:pt x="1437" y="581"/>
                              </a:lnTo>
                              <a:lnTo>
                                <a:pt x="1458" y="616"/>
                              </a:lnTo>
                              <a:lnTo>
                                <a:pt x="1482" y="649"/>
                              </a:lnTo>
                              <a:lnTo>
                                <a:pt x="1511" y="682"/>
                              </a:lnTo>
                              <a:lnTo>
                                <a:pt x="1545" y="712"/>
                              </a:lnTo>
                              <a:lnTo>
                                <a:pt x="1583" y="740"/>
                              </a:lnTo>
                              <a:lnTo>
                                <a:pt x="1626" y="766"/>
                              </a:lnTo>
                              <a:lnTo>
                                <a:pt x="1673" y="789"/>
                              </a:lnTo>
                              <a:lnTo>
                                <a:pt x="1725" y="808"/>
                              </a:lnTo>
                              <a:lnTo>
                                <a:pt x="1777" y="822"/>
                              </a:lnTo>
                              <a:lnTo>
                                <a:pt x="1828" y="829"/>
                              </a:lnTo>
                              <a:lnTo>
                                <a:pt x="1878" y="832"/>
                              </a:lnTo>
                              <a:lnTo>
                                <a:pt x="1929" y="830"/>
                              </a:lnTo>
                              <a:lnTo>
                                <a:pt x="1980" y="823"/>
                              </a:lnTo>
                              <a:lnTo>
                                <a:pt x="2031" y="813"/>
                              </a:lnTo>
                              <a:lnTo>
                                <a:pt x="2080" y="797"/>
                              </a:lnTo>
                              <a:lnTo>
                                <a:pt x="2131" y="781"/>
                              </a:lnTo>
                              <a:lnTo>
                                <a:pt x="2183" y="760"/>
                              </a:lnTo>
                              <a:lnTo>
                                <a:pt x="2234" y="738"/>
                              </a:lnTo>
                              <a:lnTo>
                                <a:pt x="2286" y="714"/>
                              </a:lnTo>
                              <a:lnTo>
                                <a:pt x="2338" y="687"/>
                              </a:lnTo>
                              <a:lnTo>
                                <a:pt x="2391" y="660"/>
                              </a:lnTo>
                              <a:lnTo>
                                <a:pt x="2444" y="632"/>
                              </a:lnTo>
                              <a:lnTo>
                                <a:pt x="2498" y="604"/>
                              </a:lnTo>
                              <a:lnTo>
                                <a:pt x="2554" y="575"/>
                              </a:lnTo>
                              <a:lnTo>
                                <a:pt x="2610" y="547"/>
                              </a:lnTo>
                              <a:lnTo>
                                <a:pt x="2667" y="520"/>
                              </a:lnTo>
                              <a:lnTo>
                                <a:pt x="2726" y="494"/>
                              </a:lnTo>
                              <a:lnTo>
                                <a:pt x="2786" y="470"/>
                              </a:lnTo>
                              <a:lnTo>
                                <a:pt x="2846" y="448"/>
                              </a:lnTo>
                              <a:lnTo>
                                <a:pt x="2908" y="428"/>
                              </a:lnTo>
                              <a:lnTo>
                                <a:pt x="2973" y="412"/>
                              </a:lnTo>
                              <a:lnTo>
                                <a:pt x="3038" y="398"/>
                              </a:lnTo>
                              <a:lnTo>
                                <a:pt x="3105" y="388"/>
                              </a:lnTo>
                              <a:lnTo>
                                <a:pt x="3174" y="381"/>
                              </a:lnTo>
                              <a:lnTo>
                                <a:pt x="3244" y="380"/>
                              </a:lnTo>
                              <a:lnTo>
                                <a:pt x="3317" y="384"/>
                              </a:lnTo>
                              <a:lnTo>
                                <a:pt x="3392" y="392"/>
                              </a:lnTo>
                              <a:lnTo>
                                <a:pt x="3469" y="407"/>
                              </a:lnTo>
                              <a:lnTo>
                                <a:pt x="3548" y="427"/>
                              </a:lnTo>
                              <a:lnTo>
                                <a:pt x="3471" y="411"/>
                              </a:lnTo>
                              <a:lnTo>
                                <a:pt x="3394" y="400"/>
                              </a:lnTo>
                              <a:lnTo>
                                <a:pt x="3320" y="395"/>
                              </a:lnTo>
                              <a:lnTo>
                                <a:pt x="3249" y="395"/>
                              </a:lnTo>
                              <a:lnTo>
                                <a:pt x="3178" y="402"/>
                              </a:lnTo>
                              <a:lnTo>
                                <a:pt x="3109" y="413"/>
                              </a:lnTo>
                              <a:lnTo>
                                <a:pt x="3041" y="427"/>
                              </a:lnTo>
                              <a:lnTo>
                                <a:pt x="2975" y="445"/>
                              </a:lnTo>
                              <a:lnTo>
                                <a:pt x="2909" y="466"/>
                              </a:lnTo>
                              <a:lnTo>
                                <a:pt x="2846" y="490"/>
                              </a:lnTo>
                              <a:lnTo>
                                <a:pt x="2782" y="517"/>
                              </a:lnTo>
                              <a:lnTo>
                                <a:pt x="2720" y="545"/>
                              </a:lnTo>
                              <a:lnTo>
                                <a:pt x="2660" y="574"/>
                              </a:lnTo>
                              <a:lnTo>
                                <a:pt x="2599" y="603"/>
                              </a:lnTo>
                              <a:lnTo>
                                <a:pt x="2540" y="633"/>
                              </a:lnTo>
                              <a:lnTo>
                                <a:pt x="2480" y="663"/>
                              </a:lnTo>
                              <a:lnTo>
                                <a:pt x="2422" y="693"/>
                              </a:lnTo>
                              <a:lnTo>
                                <a:pt x="2363" y="721"/>
                              </a:lnTo>
                              <a:lnTo>
                                <a:pt x="2306" y="747"/>
                              </a:lnTo>
                              <a:lnTo>
                                <a:pt x="2248" y="772"/>
                              </a:lnTo>
                              <a:lnTo>
                                <a:pt x="2191" y="794"/>
                              </a:lnTo>
                              <a:lnTo>
                                <a:pt x="2134" y="813"/>
                              </a:lnTo>
                              <a:lnTo>
                                <a:pt x="2077" y="829"/>
                              </a:lnTo>
                              <a:lnTo>
                                <a:pt x="2019" y="841"/>
                              </a:lnTo>
                              <a:lnTo>
                                <a:pt x="1962" y="848"/>
                              </a:lnTo>
                              <a:lnTo>
                                <a:pt x="1904" y="850"/>
                              </a:lnTo>
                              <a:lnTo>
                                <a:pt x="1846" y="846"/>
                              </a:lnTo>
                              <a:lnTo>
                                <a:pt x="1787" y="837"/>
                              </a:lnTo>
                              <a:lnTo>
                                <a:pt x="1728" y="822"/>
                              </a:lnTo>
                              <a:lnTo>
                                <a:pt x="1668" y="800"/>
                              </a:lnTo>
                              <a:lnTo>
                                <a:pt x="1619" y="776"/>
                              </a:lnTo>
                              <a:lnTo>
                                <a:pt x="1575" y="750"/>
                              </a:lnTo>
                              <a:lnTo>
                                <a:pt x="1534" y="718"/>
                              </a:lnTo>
                              <a:lnTo>
                                <a:pt x="1499" y="684"/>
                              </a:lnTo>
                              <a:lnTo>
                                <a:pt x="1467" y="648"/>
                              </a:lnTo>
                              <a:lnTo>
                                <a:pt x="1440" y="610"/>
                              </a:lnTo>
                              <a:lnTo>
                                <a:pt x="1418" y="570"/>
                              </a:lnTo>
                              <a:lnTo>
                                <a:pt x="1400" y="529"/>
                              </a:lnTo>
                              <a:lnTo>
                                <a:pt x="1387" y="487"/>
                              </a:lnTo>
                              <a:lnTo>
                                <a:pt x="1379" y="444"/>
                              </a:lnTo>
                              <a:lnTo>
                                <a:pt x="1375" y="401"/>
                              </a:lnTo>
                              <a:lnTo>
                                <a:pt x="1376" y="359"/>
                              </a:lnTo>
                              <a:lnTo>
                                <a:pt x="1383" y="317"/>
                              </a:lnTo>
                              <a:lnTo>
                                <a:pt x="1394" y="277"/>
                              </a:lnTo>
                              <a:lnTo>
                                <a:pt x="1409" y="238"/>
                              </a:lnTo>
                              <a:lnTo>
                                <a:pt x="1427" y="202"/>
                              </a:lnTo>
                              <a:lnTo>
                                <a:pt x="1450" y="169"/>
                              </a:lnTo>
                              <a:lnTo>
                                <a:pt x="1477" y="139"/>
                              </a:lnTo>
                              <a:lnTo>
                                <a:pt x="1506" y="113"/>
                              </a:lnTo>
                              <a:lnTo>
                                <a:pt x="1538" y="91"/>
                              </a:lnTo>
                              <a:lnTo>
                                <a:pt x="1572" y="74"/>
                              </a:lnTo>
                              <a:lnTo>
                                <a:pt x="1611" y="61"/>
                              </a:lnTo>
                              <a:lnTo>
                                <a:pt x="1650" y="55"/>
                              </a:lnTo>
                              <a:lnTo>
                                <a:pt x="1690" y="54"/>
                              </a:lnTo>
                              <a:close/>
                              <a:moveTo>
                                <a:pt x="105" y="40"/>
                              </a:moveTo>
                              <a:lnTo>
                                <a:pt x="124" y="42"/>
                              </a:lnTo>
                              <a:lnTo>
                                <a:pt x="141" y="47"/>
                              </a:lnTo>
                              <a:lnTo>
                                <a:pt x="157" y="55"/>
                              </a:lnTo>
                              <a:lnTo>
                                <a:pt x="172" y="66"/>
                              </a:lnTo>
                              <a:lnTo>
                                <a:pt x="186" y="77"/>
                              </a:lnTo>
                              <a:lnTo>
                                <a:pt x="197" y="94"/>
                              </a:lnTo>
                              <a:lnTo>
                                <a:pt x="206" y="111"/>
                              </a:lnTo>
                              <a:lnTo>
                                <a:pt x="210" y="131"/>
                              </a:lnTo>
                              <a:lnTo>
                                <a:pt x="212" y="154"/>
                              </a:lnTo>
                              <a:lnTo>
                                <a:pt x="209" y="179"/>
                              </a:lnTo>
                              <a:lnTo>
                                <a:pt x="202" y="207"/>
                              </a:lnTo>
                              <a:lnTo>
                                <a:pt x="191" y="236"/>
                              </a:lnTo>
                              <a:lnTo>
                                <a:pt x="172" y="268"/>
                              </a:lnTo>
                              <a:lnTo>
                                <a:pt x="154" y="295"/>
                              </a:lnTo>
                              <a:lnTo>
                                <a:pt x="171" y="271"/>
                              </a:lnTo>
                              <a:lnTo>
                                <a:pt x="197" y="243"/>
                              </a:lnTo>
                              <a:lnTo>
                                <a:pt x="226" y="219"/>
                              </a:lnTo>
                              <a:lnTo>
                                <a:pt x="260" y="200"/>
                              </a:lnTo>
                              <a:lnTo>
                                <a:pt x="294" y="186"/>
                              </a:lnTo>
                              <a:lnTo>
                                <a:pt x="333" y="176"/>
                              </a:lnTo>
                              <a:lnTo>
                                <a:pt x="373" y="173"/>
                              </a:lnTo>
                              <a:lnTo>
                                <a:pt x="413" y="177"/>
                              </a:lnTo>
                              <a:lnTo>
                                <a:pt x="456" y="188"/>
                              </a:lnTo>
                              <a:lnTo>
                                <a:pt x="486" y="201"/>
                              </a:lnTo>
                              <a:lnTo>
                                <a:pt x="511" y="217"/>
                              </a:lnTo>
                              <a:lnTo>
                                <a:pt x="532" y="237"/>
                              </a:lnTo>
                              <a:lnTo>
                                <a:pt x="548" y="257"/>
                              </a:lnTo>
                              <a:lnTo>
                                <a:pt x="560" y="280"/>
                              </a:lnTo>
                              <a:lnTo>
                                <a:pt x="567" y="303"/>
                              </a:lnTo>
                              <a:lnTo>
                                <a:pt x="570" y="327"/>
                              </a:lnTo>
                              <a:lnTo>
                                <a:pt x="570" y="351"/>
                              </a:lnTo>
                              <a:lnTo>
                                <a:pt x="566" y="376"/>
                              </a:lnTo>
                              <a:lnTo>
                                <a:pt x="559" y="398"/>
                              </a:lnTo>
                              <a:lnTo>
                                <a:pt x="548" y="420"/>
                              </a:lnTo>
                              <a:lnTo>
                                <a:pt x="535" y="440"/>
                              </a:lnTo>
                              <a:lnTo>
                                <a:pt x="518" y="456"/>
                              </a:lnTo>
                              <a:lnTo>
                                <a:pt x="500" y="471"/>
                              </a:lnTo>
                              <a:lnTo>
                                <a:pt x="479" y="482"/>
                              </a:lnTo>
                              <a:lnTo>
                                <a:pt x="456" y="490"/>
                              </a:lnTo>
                              <a:lnTo>
                                <a:pt x="431" y="492"/>
                              </a:lnTo>
                              <a:lnTo>
                                <a:pt x="404" y="491"/>
                              </a:lnTo>
                              <a:lnTo>
                                <a:pt x="375" y="484"/>
                              </a:lnTo>
                              <a:lnTo>
                                <a:pt x="352" y="473"/>
                              </a:lnTo>
                              <a:lnTo>
                                <a:pt x="334" y="459"/>
                              </a:lnTo>
                              <a:lnTo>
                                <a:pt x="320" y="443"/>
                              </a:lnTo>
                              <a:lnTo>
                                <a:pt x="311" y="426"/>
                              </a:lnTo>
                              <a:lnTo>
                                <a:pt x="305" y="406"/>
                              </a:lnTo>
                              <a:lnTo>
                                <a:pt x="304" y="387"/>
                              </a:lnTo>
                              <a:lnTo>
                                <a:pt x="308" y="369"/>
                              </a:lnTo>
                              <a:lnTo>
                                <a:pt x="316" y="352"/>
                              </a:lnTo>
                              <a:lnTo>
                                <a:pt x="329" y="338"/>
                              </a:lnTo>
                              <a:lnTo>
                                <a:pt x="343" y="329"/>
                              </a:lnTo>
                              <a:lnTo>
                                <a:pt x="358" y="325"/>
                              </a:lnTo>
                              <a:lnTo>
                                <a:pt x="373" y="327"/>
                              </a:lnTo>
                              <a:lnTo>
                                <a:pt x="387" y="330"/>
                              </a:lnTo>
                              <a:lnTo>
                                <a:pt x="399" y="338"/>
                              </a:lnTo>
                              <a:lnTo>
                                <a:pt x="410" y="348"/>
                              </a:lnTo>
                              <a:lnTo>
                                <a:pt x="418" y="359"/>
                              </a:lnTo>
                              <a:lnTo>
                                <a:pt x="421" y="372"/>
                              </a:lnTo>
                              <a:lnTo>
                                <a:pt x="420" y="385"/>
                              </a:lnTo>
                              <a:lnTo>
                                <a:pt x="414" y="398"/>
                              </a:lnTo>
                              <a:lnTo>
                                <a:pt x="406" y="406"/>
                              </a:lnTo>
                              <a:lnTo>
                                <a:pt x="398" y="408"/>
                              </a:lnTo>
                              <a:lnTo>
                                <a:pt x="391" y="406"/>
                              </a:lnTo>
                              <a:lnTo>
                                <a:pt x="384" y="400"/>
                              </a:lnTo>
                              <a:lnTo>
                                <a:pt x="381" y="391"/>
                              </a:lnTo>
                              <a:lnTo>
                                <a:pt x="382" y="380"/>
                              </a:lnTo>
                              <a:lnTo>
                                <a:pt x="387" y="367"/>
                              </a:lnTo>
                              <a:lnTo>
                                <a:pt x="382" y="360"/>
                              </a:lnTo>
                              <a:lnTo>
                                <a:pt x="375" y="356"/>
                              </a:lnTo>
                              <a:lnTo>
                                <a:pt x="366" y="355"/>
                              </a:lnTo>
                              <a:lnTo>
                                <a:pt x="356" y="358"/>
                              </a:lnTo>
                              <a:lnTo>
                                <a:pt x="346" y="365"/>
                              </a:lnTo>
                              <a:lnTo>
                                <a:pt x="337" y="374"/>
                              </a:lnTo>
                              <a:lnTo>
                                <a:pt x="331" y="390"/>
                              </a:lnTo>
                              <a:lnTo>
                                <a:pt x="329" y="406"/>
                              </a:lnTo>
                              <a:lnTo>
                                <a:pt x="333" y="421"/>
                              </a:lnTo>
                              <a:lnTo>
                                <a:pt x="339" y="436"/>
                              </a:lnTo>
                              <a:lnTo>
                                <a:pt x="350" y="451"/>
                              </a:lnTo>
                              <a:lnTo>
                                <a:pt x="365" y="463"/>
                              </a:lnTo>
                              <a:lnTo>
                                <a:pt x="383" y="472"/>
                              </a:lnTo>
                              <a:lnTo>
                                <a:pt x="405" y="478"/>
                              </a:lnTo>
                              <a:lnTo>
                                <a:pt x="426" y="478"/>
                              </a:lnTo>
                              <a:lnTo>
                                <a:pt x="447" y="475"/>
                              </a:lnTo>
                              <a:lnTo>
                                <a:pt x="465" y="466"/>
                              </a:lnTo>
                              <a:lnTo>
                                <a:pt x="483" y="455"/>
                              </a:lnTo>
                              <a:lnTo>
                                <a:pt x="498" y="440"/>
                              </a:lnTo>
                              <a:lnTo>
                                <a:pt x="511" y="422"/>
                              </a:lnTo>
                              <a:lnTo>
                                <a:pt x="522" y="402"/>
                              </a:lnTo>
                              <a:lnTo>
                                <a:pt x="530" y="381"/>
                              </a:lnTo>
                              <a:lnTo>
                                <a:pt x="536" y="359"/>
                              </a:lnTo>
                              <a:lnTo>
                                <a:pt x="539" y="336"/>
                              </a:lnTo>
                              <a:lnTo>
                                <a:pt x="538" y="313"/>
                              </a:lnTo>
                              <a:lnTo>
                                <a:pt x="533" y="290"/>
                              </a:lnTo>
                              <a:lnTo>
                                <a:pt x="526" y="268"/>
                              </a:lnTo>
                              <a:lnTo>
                                <a:pt x="515" y="249"/>
                              </a:lnTo>
                              <a:lnTo>
                                <a:pt x="499" y="230"/>
                              </a:lnTo>
                              <a:lnTo>
                                <a:pt x="478" y="215"/>
                              </a:lnTo>
                              <a:lnTo>
                                <a:pt x="453" y="201"/>
                              </a:lnTo>
                              <a:lnTo>
                                <a:pt x="423" y="191"/>
                              </a:lnTo>
                              <a:lnTo>
                                <a:pt x="391" y="187"/>
                              </a:lnTo>
                              <a:lnTo>
                                <a:pt x="360" y="187"/>
                              </a:lnTo>
                              <a:lnTo>
                                <a:pt x="329" y="191"/>
                              </a:lnTo>
                              <a:lnTo>
                                <a:pt x="299" y="200"/>
                              </a:lnTo>
                              <a:lnTo>
                                <a:pt x="269" y="214"/>
                              </a:lnTo>
                              <a:lnTo>
                                <a:pt x="242" y="231"/>
                              </a:lnTo>
                              <a:lnTo>
                                <a:pt x="217" y="252"/>
                              </a:lnTo>
                              <a:lnTo>
                                <a:pt x="195" y="277"/>
                              </a:lnTo>
                              <a:lnTo>
                                <a:pt x="177" y="306"/>
                              </a:lnTo>
                              <a:lnTo>
                                <a:pt x="163" y="338"/>
                              </a:lnTo>
                              <a:lnTo>
                                <a:pt x="152" y="373"/>
                              </a:lnTo>
                              <a:lnTo>
                                <a:pt x="148" y="412"/>
                              </a:lnTo>
                              <a:lnTo>
                                <a:pt x="148" y="437"/>
                              </a:lnTo>
                              <a:lnTo>
                                <a:pt x="150" y="462"/>
                              </a:lnTo>
                              <a:lnTo>
                                <a:pt x="156" y="487"/>
                              </a:lnTo>
                              <a:lnTo>
                                <a:pt x="165" y="512"/>
                              </a:lnTo>
                              <a:lnTo>
                                <a:pt x="175" y="536"/>
                              </a:lnTo>
                              <a:lnTo>
                                <a:pt x="191" y="560"/>
                              </a:lnTo>
                              <a:lnTo>
                                <a:pt x="207" y="583"/>
                              </a:lnTo>
                              <a:lnTo>
                                <a:pt x="226" y="603"/>
                              </a:lnTo>
                              <a:lnTo>
                                <a:pt x="249" y="621"/>
                              </a:lnTo>
                              <a:lnTo>
                                <a:pt x="275" y="639"/>
                              </a:lnTo>
                              <a:lnTo>
                                <a:pt x="302" y="652"/>
                              </a:lnTo>
                              <a:lnTo>
                                <a:pt x="334" y="663"/>
                              </a:lnTo>
                              <a:lnTo>
                                <a:pt x="367" y="670"/>
                              </a:lnTo>
                              <a:lnTo>
                                <a:pt x="404" y="674"/>
                              </a:lnTo>
                              <a:lnTo>
                                <a:pt x="443" y="674"/>
                              </a:lnTo>
                              <a:lnTo>
                                <a:pt x="486" y="669"/>
                              </a:lnTo>
                              <a:lnTo>
                                <a:pt x="531" y="660"/>
                              </a:lnTo>
                              <a:lnTo>
                                <a:pt x="578" y="646"/>
                              </a:lnTo>
                              <a:lnTo>
                                <a:pt x="629" y="626"/>
                              </a:lnTo>
                              <a:lnTo>
                                <a:pt x="682" y="600"/>
                              </a:lnTo>
                              <a:lnTo>
                                <a:pt x="725" y="581"/>
                              </a:lnTo>
                              <a:lnTo>
                                <a:pt x="768" y="564"/>
                              </a:lnTo>
                              <a:lnTo>
                                <a:pt x="812" y="550"/>
                              </a:lnTo>
                              <a:lnTo>
                                <a:pt x="857" y="540"/>
                              </a:lnTo>
                              <a:lnTo>
                                <a:pt x="902" y="534"/>
                              </a:lnTo>
                              <a:lnTo>
                                <a:pt x="947" y="532"/>
                              </a:lnTo>
                              <a:lnTo>
                                <a:pt x="991" y="533"/>
                              </a:lnTo>
                              <a:lnTo>
                                <a:pt x="1036" y="539"/>
                              </a:lnTo>
                              <a:lnTo>
                                <a:pt x="1078" y="548"/>
                              </a:lnTo>
                              <a:lnTo>
                                <a:pt x="1121" y="562"/>
                              </a:lnTo>
                              <a:lnTo>
                                <a:pt x="1163" y="581"/>
                              </a:lnTo>
                              <a:lnTo>
                                <a:pt x="1202" y="605"/>
                              </a:lnTo>
                              <a:lnTo>
                                <a:pt x="1240" y="633"/>
                              </a:lnTo>
                              <a:lnTo>
                                <a:pt x="1276" y="667"/>
                              </a:lnTo>
                              <a:lnTo>
                                <a:pt x="1309" y="705"/>
                              </a:lnTo>
                              <a:lnTo>
                                <a:pt x="1339" y="750"/>
                              </a:lnTo>
                              <a:lnTo>
                                <a:pt x="1367" y="799"/>
                              </a:lnTo>
                              <a:lnTo>
                                <a:pt x="1337" y="750"/>
                              </a:lnTo>
                              <a:lnTo>
                                <a:pt x="1303" y="707"/>
                              </a:lnTo>
                              <a:lnTo>
                                <a:pt x="1268" y="669"/>
                              </a:lnTo>
                              <a:lnTo>
                                <a:pt x="1230" y="637"/>
                              </a:lnTo>
                              <a:lnTo>
                                <a:pt x="1190" y="611"/>
                              </a:lnTo>
                              <a:lnTo>
                                <a:pt x="1148" y="590"/>
                              </a:lnTo>
                              <a:lnTo>
                                <a:pt x="1105" y="575"/>
                              </a:lnTo>
                              <a:lnTo>
                                <a:pt x="1060" y="564"/>
                              </a:lnTo>
                              <a:lnTo>
                                <a:pt x="1014" y="560"/>
                              </a:lnTo>
                              <a:lnTo>
                                <a:pt x="966" y="560"/>
                              </a:lnTo>
                              <a:lnTo>
                                <a:pt x="918" y="563"/>
                              </a:lnTo>
                              <a:lnTo>
                                <a:pt x="868" y="571"/>
                              </a:lnTo>
                              <a:lnTo>
                                <a:pt x="819" y="584"/>
                              </a:lnTo>
                              <a:lnTo>
                                <a:pt x="768" y="602"/>
                              </a:lnTo>
                              <a:lnTo>
                                <a:pt x="717" y="621"/>
                              </a:lnTo>
                              <a:lnTo>
                                <a:pt x="666" y="646"/>
                              </a:lnTo>
                              <a:lnTo>
                                <a:pt x="610" y="673"/>
                              </a:lnTo>
                              <a:lnTo>
                                <a:pt x="555" y="691"/>
                              </a:lnTo>
                              <a:lnTo>
                                <a:pt x="503" y="705"/>
                              </a:lnTo>
                              <a:lnTo>
                                <a:pt x="455" y="712"/>
                              </a:lnTo>
                              <a:lnTo>
                                <a:pt x="408" y="715"/>
                              </a:lnTo>
                              <a:lnTo>
                                <a:pt x="364" y="711"/>
                              </a:lnTo>
                              <a:lnTo>
                                <a:pt x="323" y="703"/>
                              </a:lnTo>
                              <a:lnTo>
                                <a:pt x="285" y="690"/>
                              </a:lnTo>
                              <a:lnTo>
                                <a:pt x="252" y="674"/>
                              </a:lnTo>
                              <a:lnTo>
                                <a:pt x="221" y="653"/>
                              </a:lnTo>
                              <a:lnTo>
                                <a:pt x="193" y="630"/>
                              </a:lnTo>
                              <a:lnTo>
                                <a:pt x="170" y="604"/>
                              </a:lnTo>
                              <a:lnTo>
                                <a:pt x="149" y="575"/>
                              </a:lnTo>
                              <a:lnTo>
                                <a:pt x="134" y="543"/>
                              </a:lnTo>
                              <a:lnTo>
                                <a:pt x="122" y="511"/>
                              </a:lnTo>
                              <a:lnTo>
                                <a:pt x="114" y="477"/>
                              </a:lnTo>
                              <a:lnTo>
                                <a:pt x="111" y="442"/>
                              </a:lnTo>
                              <a:lnTo>
                                <a:pt x="113" y="406"/>
                              </a:lnTo>
                              <a:lnTo>
                                <a:pt x="120" y="370"/>
                              </a:lnTo>
                              <a:lnTo>
                                <a:pt x="132" y="334"/>
                              </a:lnTo>
                              <a:lnTo>
                                <a:pt x="149" y="302"/>
                              </a:lnTo>
                              <a:lnTo>
                                <a:pt x="149" y="302"/>
                              </a:lnTo>
                              <a:lnTo>
                                <a:pt x="169" y="268"/>
                              </a:lnTo>
                              <a:lnTo>
                                <a:pt x="182" y="237"/>
                              </a:lnTo>
                              <a:lnTo>
                                <a:pt x="192" y="209"/>
                              </a:lnTo>
                              <a:lnTo>
                                <a:pt x="197" y="183"/>
                              </a:lnTo>
                              <a:lnTo>
                                <a:pt x="199" y="161"/>
                              </a:lnTo>
                              <a:lnTo>
                                <a:pt x="196" y="141"/>
                              </a:lnTo>
                              <a:lnTo>
                                <a:pt x="191" y="124"/>
                              </a:lnTo>
                              <a:lnTo>
                                <a:pt x="184" y="109"/>
                              </a:lnTo>
                              <a:lnTo>
                                <a:pt x="173" y="96"/>
                              </a:lnTo>
                              <a:lnTo>
                                <a:pt x="162" y="87"/>
                              </a:lnTo>
                              <a:lnTo>
                                <a:pt x="148" y="78"/>
                              </a:lnTo>
                              <a:lnTo>
                                <a:pt x="134" y="73"/>
                              </a:lnTo>
                              <a:lnTo>
                                <a:pt x="120" y="69"/>
                              </a:lnTo>
                              <a:lnTo>
                                <a:pt x="106" y="67"/>
                              </a:lnTo>
                              <a:lnTo>
                                <a:pt x="92" y="68"/>
                              </a:lnTo>
                              <a:lnTo>
                                <a:pt x="72" y="71"/>
                              </a:lnTo>
                              <a:lnTo>
                                <a:pt x="53" y="81"/>
                              </a:lnTo>
                              <a:lnTo>
                                <a:pt x="38" y="94"/>
                              </a:lnTo>
                              <a:lnTo>
                                <a:pt x="28" y="109"/>
                              </a:lnTo>
                              <a:lnTo>
                                <a:pt x="22" y="126"/>
                              </a:lnTo>
                              <a:lnTo>
                                <a:pt x="22" y="145"/>
                              </a:lnTo>
                              <a:lnTo>
                                <a:pt x="25" y="158"/>
                              </a:lnTo>
                              <a:lnTo>
                                <a:pt x="33" y="168"/>
                              </a:lnTo>
                              <a:lnTo>
                                <a:pt x="44" y="176"/>
                              </a:lnTo>
                              <a:lnTo>
                                <a:pt x="55" y="180"/>
                              </a:lnTo>
                              <a:lnTo>
                                <a:pt x="67" y="181"/>
                              </a:lnTo>
                              <a:lnTo>
                                <a:pt x="79" y="176"/>
                              </a:lnTo>
                              <a:lnTo>
                                <a:pt x="88" y="169"/>
                              </a:lnTo>
                              <a:lnTo>
                                <a:pt x="87" y="175"/>
                              </a:lnTo>
                              <a:lnTo>
                                <a:pt x="82" y="181"/>
                              </a:lnTo>
                              <a:lnTo>
                                <a:pt x="73" y="186"/>
                              </a:lnTo>
                              <a:lnTo>
                                <a:pt x="62" y="189"/>
                              </a:lnTo>
                              <a:lnTo>
                                <a:pt x="51" y="190"/>
                              </a:lnTo>
                              <a:lnTo>
                                <a:pt x="39" y="188"/>
                              </a:lnTo>
                              <a:lnTo>
                                <a:pt x="27" y="183"/>
                              </a:lnTo>
                              <a:lnTo>
                                <a:pt x="16" y="175"/>
                              </a:lnTo>
                              <a:lnTo>
                                <a:pt x="8" y="162"/>
                              </a:lnTo>
                              <a:lnTo>
                                <a:pt x="2" y="145"/>
                              </a:lnTo>
                              <a:lnTo>
                                <a:pt x="0" y="122"/>
                              </a:lnTo>
                              <a:lnTo>
                                <a:pt x="5" y="101"/>
                              </a:lnTo>
                              <a:lnTo>
                                <a:pt x="15" y="82"/>
                              </a:lnTo>
                              <a:lnTo>
                                <a:pt x="29" y="66"/>
                              </a:lnTo>
                              <a:lnTo>
                                <a:pt x="46" y="54"/>
                              </a:lnTo>
                              <a:lnTo>
                                <a:pt x="66" y="45"/>
                              </a:lnTo>
                              <a:lnTo>
                                <a:pt x="88" y="40"/>
                              </a:lnTo>
                              <a:lnTo>
                                <a:pt x="105" y="40"/>
                              </a:lnTo>
                              <a:close/>
                              <a:moveTo>
                                <a:pt x="1054" y="0"/>
                              </a:moveTo>
                              <a:lnTo>
                                <a:pt x="1070" y="1"/>
                              </a:lnTo>
                              <a:lnTo>
                                <a:pt x="1093" y="7"/>
                              </a:lnTo>
                              <a:lnTo>
                                <a:pt x="1115" y="17"/>
                              </a:lnTo>
                              <a:lnTo>
                                <a:pt x="1137" y="29"/>
                              </a:lnTo>
                              <a:lnTo>
                                <a:pt x="1158" y="47"/>
                              </a:lnTo>
                              <a:lnTo>
                                <a:pt x="1178" y="68"/>
                              </a:lnTo>
                              <a:lnTo>
                                <a:pt x="1196" y="94"/>
                              </a:lnTo>
                              <a:lnTo>
                                <a:pt x="1205" y="111"/>
                              </a:lnTo>
                              <a:lnTo>
                                <a:pt x="1218" y="113"/>
                              </a:lnTo>
                              <a:lnTo>
                                <a:pt x="1238" y="119"/>
                              </a:lnTo>
                              <a:lnTo>
                                <a:pt x="1255" y="127"/>
                              </a:lnTo>
                              <a:lnTo>
                                <a:pt x="1271" y="139"/>
                              </a:lnTo>
                              <a:lnTo>
                                <a:pt x="1286" y="152"/>
                              </a:lnTo>
                              <a:lnTo>
                                <a:pt x="1298" y="168"/>
                              </a:lnTo>
                              <a:lnTo>
                                <a:pt x="1307" y="188"/>
                              </a:lnTo>
                              <a:lnTo>
                                <a:pt x="1313" y="210"/>
                              </a:lnTo>
                              <a:lnTo>
                                <a:pt x="1314" y="235"/>
                              </a:lnTo>
                              <a:lnTo>
                                <a:pt x="1310" y="264"/>
                              </a:lnTo>
                              <a:lnTo>
                                <a:pt x="1309" y="266"/>
                              </a:lnTo>
                              <a:lnTo>
                                <a:pt x="1308" y="267"/>
                              </a:lnTo>
                              <a:lnTo>
                                <a:pt x="1307" y="267"/>
                              </a:lnTo>
                              <a:lnTo>
                                <a:pt x="1306" y="267"/>
                              </a:lnTo>
                              <a:lnTo>
                                <a:pt x="1306" y="265"/>
                              </a:lnTo>
                              <a:lnTo>
                                <a:pt x="1306" y="263"/>
                              </a:lnTo>
                              <a:lnTo>
                                <a:pt x="1309" y="236"/>
                              </a:lnTo>
                              <a:lnTo>
                                <a:pt x="1308" y="211"/>
                              </a:lnTo>
                              <a:lnTo>
                                <a:pt x="1301" y="188"/>
                              </a:lnTo>
                              <a:lnTo>
                                <a:pt x="1291" y="167"/>
                              </a:lnTo>
                              <a:lnTo>
                                <a:pt x="1276" y="148"/>
                              </a:lnTo>
                              <a:lnTo>
                                <a:pt x="1256" y="134"/>
                              </a:lnTo>
                              <a:lnTo>
                                <a:pt x="1234" y="124"/>
                              </a:lnTo>
                              <a:lnTo>
                                <a:pt x="1210" y="118"/>
                              </a:lnTo>
                              <a:lnTo>
                                <a:pt x="1213" y="125"/>
                              </a:lnTo>
                              <a:lnTo>
                                <a:pt x="1228" y="160"/>
                              </a:lnTo>
                              <a:lnTo>
                                <a:pt x="1242" y="201"/>
                              </a:lnTo>
                              <a:lnTo>
                                <a:pt x="1255" y="247"/>
                              </a:lnTo>
                              <a:lnTo>
                                <a:pt x="1262" y="285"/>
                              </a:lnTo>
                              <a:lnTo>
                                <a:pt x="1270" y="322"/>
                              </a:lnTo>
                              <a:lnTo>
                                <a:pt x="1279" y="359"/>
                              </a:lnTo>
                              <a:lnTo>
                                <a:pt x="1288" y="397"/>
                              </a:lnTo>
                              <a:lnTo>
                                <a:pt x="1299" y="434"/>
                              </a:lnTo>
                              <a:lnTo>
                                <a:pt x="1312" y="472"/>
                              </a:lnTo>
                              <a:lnTo>
                                <a:pt x="1325" y="508"/>
                              </a:lnTo>
                              <a:lnTo>
                                <a:pt x="1343" y="546"/>
                              </a:lnTo>
                              <a:lnTo>
                                <a:pt x="1353" y="566"/>
                              </a:lnTo>
                              <a:lnTo>
                                <a:pt x="1374" y="564"/>
                              </a:lnTo>
                              <a:lnTo>
                                <a:pt x="1391" y="563"/>
                              </a:lnTo>
                              <a:lnTo>
                                <a:pt x="1374" y="567"/>
                              </a:lnTo>
                              <a:lnTo>
                                <a:pt x="1355" y="568"/>
                              </a:lnTo>
                              <a:lnTo>
                                <a:pt x="1362" y="582"/>
                              </a:lnTo>
                              <a:lnTo>
                                <a:pt x="1385" y="617"/>
                              </a:lnTo>
                              <a:lnTo>
                                <a:pt x="1413" y="652"/>
                              </a:lnTo>
                              <a:lnTo>
                                <a:pt x="1444" y="686"/>
                              </a:lnTo>
                              <a:lnTo>
                                <a:pt x="1480" y="717"/>
                              </a:lnTo>
                              <a:lnTo>
                                <a:pt x="1522" y="748"/>
                              </a:lnTo>
                              <a:lnTo>
                                <a:pt x="1568" y="779"/>
                              </a:lnTo>
                              <a:lnTo>
                                <a:pt x="1620" y="807"/>
                              </a:lnTo>
                              <a:lnTo>
                                <a:pt x="1679" y="834"/>
                              </a:lnTo>
                              <a:lnTo>
                                <a:pt x="1620" y="808"/>
                              </a:lnTo>
                              <a:lnTo>
                                <a:pt x="1568" y="781"/>
                              </a:lnTo>
                              <a:lnTo>
                                <a:pt x="1521" y="752"/>
                              </a:lnTo>
                              <a:lnTo>
                                <a:pt x="1478" y="721"/>
                              </a:lnTo>
                              <a:lnTo>
                                <a:pt x="1441" y="689"/>
                              </a:lnTo>
                              <a:lnTo>
                                <a:pt x="1407" y="655"/>
                              </a:lnTo>
                              <a:lnTo>
                                <a:pt x="1379" y="621"/>
                              </a:lnTo>
                              <a:lnTo>
                                <a:pt x="1353" y="585"/>
                              </a:lnTo>
                              <a:lnTo>
                                <a:pt x="1343" y="569"/>
                              </a:lnTo>
                              <a:lnTo>
                                <a:pt x="1323" y="570"/>
                              </a:lnTo>
                              <a:lnTo>
                                <a:pt x="1293" y="570"/>
                              </a:lnTo>
                              <a:lnTo>
                                <a:pt x="1276" y="569"/>
                              </a:lnTo>
                              <a:lnTo>
                                <a:pt x="1277" y="571"/>
                              </a:lnTo>
                              <a:lnTo>
                                <a:pt x="1303" y="606"/>
                              </a:lnTo>
                              <a:lnTo>
                                <a:pt x="1335" y="640"/>
                              </a:lnTo>
                              <a:lnTo>
                                <a:pt x="1368" y="674"/>
                              </a:lnTo>
                              <a:lnTo>
                                <a:pt x="1407" y="707"/>
                              </a:lnTo>
                              <a:lnTo>
                                <a:pt x="1452" y="739"/>
                              </a:lnTo>
                              <a:lnTo>
                                <a:pt x="1503" y="772"/>
                              </a:lnTo>
                              <a:lnTo>
                                <a:pt x="1451" y="742"/>
                              </a:lnTo>
                              <a:lnTo>
                                <a:pt x="1404" y="710"/>
                              </a:lnTo>
                              <a:lnTo>
                                <a:pt x="1361" y="677"/>
                              </a:lnTo>
                              <a:lnTo>
                                <a:pt x="1322" y="644"/>
                              </a:lnTo>
                              <a:lnTo>
                                <a:pt x="1287" y="609"/>
                              </a:lnTo>
                              <a:lnTo>
                                <a:pt x="1256" y="574"/>
                              </a:lnTo>
                              <a:lnTo>
                                <a:pt x="1252" y="568"/>
                              </a:lnTo>
                              <a:lnTo>
                                <a:pt x="1235" y="567"/>
                              </a:lnTo>
                              <a:lnTo>
                                <a:pt x="1203" y="562"/>
                              </a:lnTo>
                              <a:lnTo>
                                <a:pt x="1171" y="554"/>
                              </a:lnTo>
                              <a:lnTo>
                                <a:pt x="1141" y="542"/>
                              </a:lnTo>
                              <a:lnTo>
                                <a:pt x="1112" y="529"/>
                              </a:lnTo>
                              <a:lnTo>
                                <a:pt x="1085" y="512"/>
                              </a:lnTo>
                              <a:lnTo>
                                <a:pt x="1062" y="492"/>
                              </a:lnTo>
                              <a:lnTo>
                                <a:pt x="1040" y="469"/>
                              </a:lnTo>
                              <a:lnTo>
                                <a:pt x="1023" y="442"/>
                              </a:lnTo>
                              <a:lnTo>
                                <a:pt x="1009" y="413"/>
                              </a:lnTo>
                              <a:lnTo>
                                <a:pt x="999" y="381"/>
                              </a:lnTo>
                              <a:lnTo>
                                <a:pt x="993" y="342"/>
                              </a:lnTo>
                              <a:lnTo>
                                <a:pt x="992" y="304"/>
                              </a:lnTo>
                              <a:lnTo>
                                <a:pt x="996" y="278"/>
                              </a:lnTo>
                              <a:lnTo>
                                <a:pt x="981" y="272"/>
                              </a:lnTo>
                              <a:lnTo>
                                <a:pt x="955" y="265"/>
                              </a:lnTo>
                              <a:lnTo>
                                <a:pt x="929" y="263"/>
                              </a:lnTo>
                              <a:lnTo>
                                <a:pt x="906" y="264"/>
                              </a:lnTo>
                              <a:lnTo>
                                <a:pt x="884" y="267"/>
                              </a:lnTo>
                              <a:lnTo>
                                <a:pt x="864" y="273"/>
                              </a:lnTo>
                              <a:lnTo>
                                <a:pt x="845" y="281"/>
                              </a:lnTo>
                              <a:lnTo>
                                <a:pt x="828" y="290"/>
                              </a:lnTo>
                              <a:lnTo>
                                <a:pt x="824" y="293"/>
                              </a:lnTo>
                              <a:lnTo>
                                <a:pt x="821" y="294"/>
                              </a:lnTo>
                              <a:lnTo>
                                <a:pt x="819" y="295"/>
                              </a:lnTo>
                              <a:lnTo>
                                <a:pt x="817" y="295"/>
                              </a:lnTo>
                              <a:lnTo>
                                <a:pt x="817" y="295"/>
                              </a:lnTo>
                              <a:lnTo>
                                <a:pt x="819" y="294"/>
                              </a:lnTo>
                              <a:lnTo>
                                <a:pt x="820" y="293"/>
                              </a:lnTo>
                              <a:lnTo>
                                <a:pt x="822" y="292"/>
                              </a:lnTo>
                              <a:lnTo>
                                <a:pt x="824" y="289"/>
                              </a:lnTo>
                              <a:lnTo>
                                <a:pt x="828" y="287"/>
                              </a:lnTo>
                              <a:lnTo>
                                <a:pt x="839" y="281"/>
                              </a:lnTo>
                              <a:lnTo>
                                <a:pt x="853" y="274"/>
                              </a:lnTo>
                              <a:lnTo>
                                <a:pt x="871" y="268"/>
                              </a:lnTo>
                              <a:lnTo>
                                <a:pt x="889" y="264"/>
                              </a:lnTo>
                              <a:lnTo>
                                <a:pt x="911" y="260"/>
                              </a:lnTo>
                              <a:lnTo>
                                <a:pt x="934" y="258"/>
                              </a:lnTo>
                              <a:lnTo>
                                <a:pt x="958" y="259"/>
                              </a:lnTo>
                              <a:lnTo>
                                <a:pt x="985" y="264"/>
                              </a:lnTo>
                              <a:lnTo>
                                <a:pt x="999" y="267"/>
                              </a:lnTo>
                              <a:lnTo>
                                <a:pt x="1007" y="239"/>
                              </a:lnTo>
                              <a:lnTo>
                                <a:pt x="1019" y="211"/>
                              </a:lnTo>
                              <a:lnTo>
                                <a:pt x="1037" y="186"/>
                              </a:lnTo>
                              <a:lnTo>
                                <a:pt x="1055" y="165"/>
                              </a:lnTo>
                              <a:lnTo>
                                <a:pt x="1076" y="146"/>
                              </a:lnTo>
                              <a:lnTo>
                                <a:pt x="1098" y="131"/>
                              </a:lnTo>
                              <a:lnTo>
                                <a:pt x="1121" y="120"/>
                              </a:lnTo>
                              <a:lnTo>
                                <a:pt x="1143" y="112"/>
                              </a:lnTo>
                              <a:lnTo>
                                <a:pt x="1160" y="110"/>
                              </a:lnTo>
                              <a:lnTo>
                                <a:pt x="1180" y="109"/>
                              </a:lnTo>
                              <a:lnTo>
                                <a:pt x="1181" y="109"/>
                              </a:lnTo>
                              <a:lnTo>
                                <a:pt x="1167" y="84"/>
                              </a:lnTo>
                              <a:lnTo>
                                <a:pt x="1150" y="59"/>
                              </a:lnTo>
                              <a:lnTo>
                                <a:pt x="1131" y="39"/>
                              </a:lnTo>
                              <a:lnTo>
                                <a:pt x="1112" y="24"/>
                              </a:lnTo>
                              <a:lnTo>
                                <a:pt x="1092" y="13"/>
                              </a:lnTo>
                              <a:lnTo>
                                <a:pt x="1070" y="7"/>
                              </a:lnTo>
                              <a:lnTo>
                                <a:pt x="1058" y="6"/>
                              </a:lnTo>
                              <a:lnTo>
                                <a:pt x="1044" y="7"/>
                              </a:lnTo>
                              <a:lnTo>
                                <a:pt x="1031" y="10"/>
                              </a:lnTo>
                              <a:lnTo>
                                <a:pt x="1017" y="14"/>
                              </a:lnTo>
                              <a:lnTo>
                                <a:pt x="1006" y="21"/>
                              </a:lnTo>
                              <a:lnTo>
                                <a:pt x="996" y="31"/>
                              </a:lnTo>
                              <a:lnTo>
                                <a:pt x="989" y="42"/>
                              </a:lnTo>
                              <a:lnTo>
                                <a:pt x="985" y="56"/>
                              </a:lnTo>
                              <a:lnTo>
                                <a:pt x="985" y="74"/>
                              </a:lnTo>
                              <a:lnTo>
                                <a:pt x="989" y="92"/>
                              </a:lnTo>
                              <a:lnTo>
                                <a:pt x="991" y="98"/>
                              </a:lnTo>
                              <a:lnTo>
                                <a:pt x="992" y="102"/>
                              </a:lnTo>
                              <a:lnTo>
                                <a:pt x="992" y="104"/>
                              </a:lnTo>
                              <a:lnTo>
                                <a:pt x="991" y="105"/>
                              </a:lnTo>
                              <a:lnTo>
                                <a:pt x="991" y="106"/>
                              </a:lnTo>
                              <a:lnTo>
                                <a:pt x="989" y="105"/>
                              </a:lnTo>
                              <a:lnTo>
                                <a:pt x="988" y="103"/>
                              </a:lnTo>
                              <a:lnTo>
                                <a:pt x="987" y="99"/>
                              </a:lnTo>
                              <a:lnTo>
                                <a:pt x="985" y="95"/>
                              </a:lnTo>
                              <a:lnTo>
                                <a:pt x="980" y="74"/>
                              </a:lnTo>
                              <a:lnTo>
                                <a:pt x="981" y="55"/>
                              </a:lnTo>
                              <a:lnTo>
                                <a:pt x="986" y="39"/>
                              </a:lnTo>
                              <a:lnTo>
                                <a:pt x="995" y="25"/>
                              </a:lnTo>
                              <a:lnTo>
                                <a:pt x="1008" y="14"/>
                              </a:lnTo>
                              <a:lnTo>
                                <a:pt x="1022" y="7"/>
                              </a:lnTo>
                              <a:lnTo>
                                <a:pt x="1038" y="3"/>
                              </a:lnTo>
                              <a:lnTo>
                                <a:pt x="105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73A68D" w14:textId="77777777" w:rsidR="0069218A" w:rsidRPr="0069218A" w:rsidRDefault="0069218A" w:rsidP="0069218A">
                            <w:pPr>
                              <w:rPr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B4C0B" id="Forma libre 46" o:spid="_x0000_s1026" alt="Título: Forma destacada con filigrana a la izquierda" style="position:absolute;left:0;text-align:left;margin-left:80.4pt;margin-top:33.15pt;width:94.3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74,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v6PhsAAPOXAAAOAAAAZHJzL2Uyb0RvYy54bWysXVtvI8dyfg+Q/0DoMUC8091zXVh7Huzj&#10;gwDOiQE7yDOX4lpCJFKH5F58fn2+6q4aDXfV9Q0Cv+xIq2JN16Xr3s3v//Ll6XHzaX86PxwPtzfh&#10;u+Zmsz/sjncPh99vb/77t5/+fbzZnC/bw9328XjY3978sT/f/OXdv/7L95+f3+7j8f74eLc/bYDk&#10;cH77+fn25v5yeX775s15d79/2p6/Oz7vD/jjh+PpaXvBr6ff39ydtp+B/enxTWya/s3n4+nu+XTc&#10;7c9n/O+P5Y837zL+Dx/2u8t/ffhw3l82j7c3WNsl/3vK/76Xf9+8+3779vfT9vn+YafL2P4/VvG0&#10;fTjgpTOqH7eX7ebj6eEbVE8Pu9PxfPxw+W53fHpz/PDhYbfPNICa0HxFza/32+d9pgXMOT/PbDr/&#10;eWh3f//0y2nzcHd70/Y3m8P2CTL6Sbi9eXx4f9pv5H8vD5fH+b/v9hDnbnu33eyOh82Hh8cHcO+w&#10;3eAD283DP//x8WF/utsKXz8/n98C/a/Pv5yEM+fnn4+7/z1vDse/3j1cfjk+HC6gIwjkmytQ+eWM&#10;D23ef/7P4x1evP14OWbmfvlwehJUYNvmS5bhH7MM918umx3+M4RpjG13s9nhb3Hshi4L+c32rX16&#10;9/F8+dv+mDFtP/18vhQduMNPWYJ3yobfoC8fnh6hDv/2ZpOGOG0+4zG0qjMzWFiAdYC630yNKdYM&#10;FBdAaejHCq60AOu69DqudgGU+tBWcIEH8/LbKb6OC+KdgVLTxAquYQHWYfWv0oitPuOKKXQVXNMC&#10;bBya13GFJfNjk2oMC0vuj2NXwbZkfxybobK0sOR/Hyp0hqUAQhNDDdtSAinW1rYUQYhNTZzhSgYg&#10;4VUZhKUQwtg1tbUtpRCbytriUgrAVtsCcSmF0FbWFpdSGPrKyuJSBqGrrexaBlCj1zdnXMog9DVs&#10;1zKINf2ISxm0U0U/4pUMYlfFtpRB6iu7PV3JYJhqMkhLGYw1ZEsRhHFKFbalKyFMlU2aroQwtjXr&#10;kZZCEA1/VXXTlRA68ON1kaalEKZQQXYlg7a649NSBl1TkWh7JYMx1qxReyWDmi9ol0KIbVvb8e1S&#10;CH2qWPB2KYQUhiq2pRDSWOGb+PvZiKemrdm2dimEFhvmVZG2SynE1NT2fLuUwlCzH/DkL2sLfajt&#10;hG4phQGG5tW1dUsphIQd87q6dUspgL8VbEspBNjTCrKlENrKtuqWMgjQ8AqupQhiqpG5FEE71iTQ&#10;LSWAUPR1KvulBDr4x9dX1i8F0HaVlfVLAUDVasiu+D9W+N8v+d/Gmjvol/xPtXChXwogYf0VMpcC&#10;SF3FdvRXAoBuV5AtBdAOFUc1XAugpmbDUgCxrcSkw1IAYaoiWwogDhUBIC5+2Zwx1ng2LAXQNxU3&#10;NSwF0I81vzIsBdA3le00LAWAAKuKbSmBvhYSjUsJhPpOH5ciQBby+oYalyLowI7XlWNcimCoLm0p&#10;ghBrdI5LEXShstXHpQhCNeoYlyKATa6QuRQB0poKlUsB1BzUtOQ/rMHrqKYl90ON+9OS+/V8Zcl8&#10;6OKr3mS64n0YaqZxWjK/lkhNV7xPoWbNpiXzY1+Jq6Yl80OsmrNpyf6QKtgCctuXjR5SqKlZaJYy&#10;aIcK45A/LfG1Y43Y0CzlMNQccWiuJJGq2oatu3hxV/MFobkSRtvV3HFoltIYEAy/qiihuRJHg/e+&#10;rsKhWcqjA59fx3eVKU/VECtcZcpVZQlhKY6xakTCVaoca+WF8FWuXI3DQ1hKI6aKywrhShqhnt9e&#10;p8tVdEthTHVZhCtZVAIa+JaFRk11Tb5KlxGwz4JFlep3q0Nt7600tfty0NoUftpspbLa5HrY8/Es&#10;dTApVKHY9VuppW3fAkoKWRVgyFeAUy68MWDsJQHuVgFDNAI8rAIG4wV4WgUsOi7Q0GEpF7JViw5n&#10;8HVEio5m8HVkigpm8HWESkUmg68jVXRIwKEja0iVmkoGX0dqVFJRFlmFXUlF3WMVuJIa15EqlQ1Z&#10;OyoXa7An09x1pEpxImNfR6pUHzL4OlKTkor6wZq1SwFBsKNAsApcSUUFYBW4koqy9ypwJRU5/Cpw&#10;JRVJ+hpwydKFVGThq8CVVKTZq8CV1G4dqZJK58WsI7VTUpENr1mMpMOCHfnuKnAltV9HqqS0Gfs6&#10;UiVpzeDrSJW0NIOvI1USTwFHZrmGVEktM/g6UiV5zODrSJX0MIOvI1USwAy+jlTJ8AQcGdwaUiWF&#10;y+DrSB2VVGRhq7ArqcizVoErqeM6UiWZkrUjXVqDXfKlDL6OVMmJMvg6UiXryeDrSJW0JoOvIzXn&#10;LQIveckaYnNiUj6wjtyceZQPrCM4pxblA+tIzrlD+cBKol8Cp5VEz6ET4vtVXJqDJwTw6z6gYg6I&#10;0Nd9QAWNzu66D1gIFa5jqBI2aiR9wmTA1zMBp5sNZgLey0u2b5+3FwnA7cfN59ub3Pzd3N/eSH9X&#10;/vB0/LT/7ZhBLhKIJ1SRs1K2iFUKbS8gj4cr0Fa6AJBlizilgBqAPZ8Lzk7yaAGcgwEDsKcBSg1X&#10;AOHFXIy9Mgi5NgGU7ohgnM2JvdKe+upeHWeLioT/arX0HZJvH1BNE/JeHxDVsLxGVKMJoAbiHWJg&#10;99Xo9BeMcxhr1NpTqR40quuYCAfpb4CP3RwtGiZ7GsYONQQBhHL4a0QMUQB7BmgYGXukZiyvnucl&#10;bG32tDUO+uo5YjMAe86Axf5jjoGs0ZSiY5KZX00By+bqKEYNg/gajeFoG/mSmUVo1srYYk9jjynF&#10;HIYbgD1nwOKlO2YAZsWlamZbgSquFNNEKdhW6GEhCiBhT28inK2/UWtPpbqH6DJG1MtchvfSXZY1&#10;lqEbWHnDZE/DqK4KszA+xk46U8CImiUBlJqaAM75gr3SnvpqASiA5oYNwJ4GKNVBwTgnWwZgTwVM&#10;qmaoR/prTIaReQXMKZRX90Rxo1REZY1wdq5kMLyRAalkcikWGDs4JhdjI81YAWRbAZNMBRD728MY&#10;J9uFk09MHDU87eegwiRizyKZiDGI/OqeiDAOY5F1jzaWu8ZBpjFAtbg6F1AwZUB8wAfUCGBABusC&#10;dtLKlVfP+YdRa0+lulOGj4g4XYytzEgA4ziHSIbJnooxado2Eosrk2YFI3JU99VohBZAorgxaE6H&#10;+RgfY66CCzHonbivblQpdDKwaqTCpIn2iPTGw4jZHaUaWuQDqrEf4WVdwEGjvZH46zBqBXSciwEm&#10;OnsWEWKNZSuMcyptAPZUwEmLFyO6jt4aZRBQRUi2Qu6eiGQGIpmge2YkZi9GGY0RjHPpyYiwpymu&#10;tEayhhNikE8UwDl1Mkz2VIyWKwwIil32dOqvB8w5+IC9WQpie3oZZgMxA3HDsV9tzWQoCBh7EvfI&#10;mGYBJJF9HFV7OrIV0KVS98HM3iTde6yxI4Y0NbpnMDnmMjw1ul0xgeMDBnVxLfFcKc7BB4lSospa&#10;LK+nFAkjqplqmpJ+m+aawu4ej+c9XvJtbixzshk7PKkuo5Ybz6CyIG/FACwrTkTf0TsuutRig/gY&#10;ZSwMkm/xAR9Qk5aW2A0YIo39EEC4GIPlnXOdw7hqT7WWQSvDHYyhixGzLkWNiQsNeWBe9J1sDAAW&#10;Iyhxgf9qbe50yJF9QEsxsNtdwGC1FVR/fUAZ8hIRwtD4gBoPtCSkQ0+8ZGCJFEwg68LwBDa5r240&#10;nUwk4oXiFoZHEmHMe+Zle5nWOHsSE92ZVRjZ1vVW96REBcJVzFD7pGHmvAASSyfD6RkQ0+cMY+Fq&#10;hPl2uSquWdYY2cYYtXMTSbEjmGuJJMMLo3Y84tzcMfbbUzfvqE4/sh0kQVMmhtQwAk49KNVkq43a&#10;e8AENuGjrjEwfR91q0mmRyTztaIZW+raqZWCMFczarqp7aAXQMNtz8J65WcgFkm5GUgJTuuTgex0&#10;7YEEYoE1OghEzbTKEkhsoKFYIK5pBvPtpGoNhvtcGZsUiCroPmEM0bpcIDZcQxsmhRnMV/z5pT6l&#10;YGu2hESRvtFfU8e6yqMnoriRYpUNVVN6TFYVzyDOyd17QRPAAJfsApr3CvMcga3YnmrDGk1SqS9o&#10;ZBRfnMYc8xkmexpGjc+QepM1RvWHpO4Ff1j8VcTEsU+1hvARSb8PqOrBXbGWihCi+xgxjJnZk4iW&#10;YzhO4wqWSIvFFobTkEZ8QAYkFgdjxBo5s4JE1DV2qMe6fIzWaWCucjUgDi5mYjoExu6rk2azHTJG&#10;H9BaOxRQjl2B4R2p9smgbAGcG6u2BeypWyFapsjiXFHYLEIW7UQ1WC2pkEMdi6xxFs1nT9QcniZo&#10;GOTMa4wkNQ84HFQAiaNET1cNACVG+6aBxU8IRPOrZbbUVYr1gN9YcZOxY/p763iaDlctv9WDWbKG&#10;Y8aZMBIGwOcUIZGyKKqi6nHmCQojy56qwhbZU9dkcXggxWDE4UUzOUaLVpD6usKctLo0z+EYDfY0&#10;WuSEg7gwjJ+7CHGUuQCS/jJo0UyKlRikJJlfTUJRZACWmxENloJ2xkgKifDXum9JaTJIQVsw8pRL&#10;DisIIAkj8WrNe5jjNqqp4x41NI1Uwc3Dk6IxRKhU0wq4Zs2RdN/CiAw8s4fKGq2vDEjVTFsOPNtT&#10;jFJg8TXcIk4qQu3dshxqpprvfx1cluMJ7hoH9Z7Iu3w43YQswx3U5jEb2usWZBFIr1KBPXPX16v3&#10;YkEAjklndZgn+Mx82VPNWKdhHGVga6koiyparbqzZDRYxw/NG59mHNvUPUASFani5j3AwuGk6Xdi&#10;laOkmXVicjHAlvnApGasRQHPlXTSQUY2bYC6RTERrNeAXVf42LE8TorcwseO8VFGygSwZyFSqzEp&#10;a34HnDssGFnWJUTIqwe28zvdgTKV5TK81y09sNjeZlUGlr0OmseNpAuEXmNhOM5V+WvEFQOZ6pEM&#10;3qDuqIAsgpq0uzCyKgDOLemr/e2K7VxEOJKMJjaKcSDTgRFJUpE10UdUCYrVo/MLUU+BDMSaRTQR&#10;Vc18xxEx45kBezYRYQagJ2G6XABRMBIRYnxBX03qt1HG3vK+JiEUYjGzFL47ir3G32xCJ5q/bIkD&#10;xvRLYXjLpjZGjTpYOydONumEveMZgDhpZa4lJgXd3cJwMdEeRpzQ1UIOSXPleo4sGdy/4WOEViig&#10;b80SUCqgr7gpWW+Kjb9JR1O0R/yNS3WnVQBc/+EDtlrxaefzexad2LNEKVhjoZpVKtCqLoqbEK24&#10;a7SZHwqII9tKtW+aIWtlDzF7cnlKwUjYA30s2tMSfw0N11cTz4UZNN1cJM/DLrSqlC9C7GuzFD7D&#10;YSkUkIwboaNWiMElEK4Io7SQc/BBhjFQlFJAUr6KrZ6a7Nl8lxTCcvBBKrlytU0BnBupptn2LBqO&#10;KaKiZgOZLY2496VgZIYUJ/UzIHfDc/BhAxi2NnvqGhs57QwDMJKBkTDpoOzI6teTBuxSGPK2KxLC&#10;wkd5uoAykJjXyIoowxxJ+fs69Jr8j6ywiIuHimRobqb7+uUKQmO0PS05syiFdT9a2zOocrnsadVf&#10;90wyrW0uMrcZWu0idcRfI01RA8BC16QibEkkFZKWUyVQcqlOZkhpcqYVocS6HzbpJF7Wf7V6LtyP&#10;4wO2asNpwUy8qmi4DPG4r25t4ILVKFpr688dddNDe5o+qjWT8Vb31TKBJGuk1Qft+hKfgBZzMXqs&#10;wNQryaTXjAa46uLXiuPU4TWUm7PIahleS1KsYGdRANELOzbiu9egjCQBAAqUaqJ8+WlNlrmYWR38&#10;oDVqNiFpnKc2UVthrDMTdatIU9zFp2NukQSs5lJxV5qLz5iMmVYfTtMs6dh56wsa/ko/04WzEjk5&#10;3YDbtYplIIOC0arUxKPhEETGJ1rjrS/pOYRAHF+yyQc8PXwtzItYDxnBduH0FD/6HD6caj2ur3Ph&#10;rPYUiVHvkJBnC0xiDMuDpH3q0SHTlRkfKTp36ryRf/r4tOOUSIIhLlvem8jMhHTFMxyRbwevmeFI&#10;Wmx8kXqkyxc9wSWxiAunIQhuFPThNAKRtNPD11pcQWqQ8j6htyXZVKvlK3bAzMrXLXGbczhDor2k&#10;kxct2W9Jw0x6XE1zPXri2CbQYY88PqfZpTI4q3n4+8iOtCUS8CQdFRD+uOvT0qiU9lw4bZQlEtni&#10;KsiyP8j4utlJtn8tUE6kdJs0O2B0tOqn2diRhfwsSpZho2I3fD5bXwL3brp8bvWgJiu7tXYQEU9X&#10;btZhIeV5q9gKXhefzhjQKhWKfMVO+nYoaRGGjZfPekCaVDM+Unk2+4IbTn16zS+QcFvwZHpJs1um&#10;4zMcGSVP2p5KJG1ADVT57PsP2bfyXipfjXPYEB3KlQUfiSeTZiv0rK4dXCD1K0tKWcewNbuL0qan&#10;z63Gky2D0xkF3E7r45vp8PVKDhBneRC9sr4Hjw+KHkh5z6O30/JfSzLrTmfSWLG+0zMazE7K9Q9Z&#10;74m+WFadSPotp9MEH+rChN6y31g+0+lBWqmZe/yzKpTM7LlwWlKPZIiotSEZEre3OtIreZz3XrPj&#10;aI76cBqPUzi1G+y9Mhic5cHyLW2wRPg5jw7UqQs+mk9rpYjEObjiueAj+ZYdiZWitre+oNVxFm/M&#10;08skPpVh/2wPSF9uhiN5GW4HLfhQpnbpsPie6IuMu8v62J00uG+4wJF9bvUIdupO6hr5vbCXHh1W&#10;F6AdFT33Rq8yUDp6Ui9MWn/pif5Z/tEz/2bFa1JqtjyqJ/GB5DHCPwqn9YOe5BWdxhuss9+p/etJ&#10;M6NX+yKDKZ58cRF6oYPYFxtHYWM9Nh/MxuZHrdexq4HwZUtFT0keP6m+sHuTJo03pA7j8WXSVhk7&#10;rT0fpmT3MOEq52KJpILhvRnTdCXkkCtjfEC1lUwmGHA2IftBFo7iFuvWk7ZoiNrskBkOd404pJ7l&#10;x+4ZCRb40saWjNPJzpMJc//VGupzjKiJZYys1ivBTt70ZDPPJw965k0w61wwkikGnMxS7SFxmXx7&#10;QMaIrwfw2dNopMJ2Ku42LCUU5lLswg0KZ10/YrJH5XZHSm6j9k47UtIy09STEB3XwBeZkAZ9ryks&#10;NcVaGpHRP09hO6QsWbtIKIqvdMhwbEu1io9NObY64zSQkDrpFQED0VUZjC3byacXX6Sn9Pohvx0C&#10;Y642qt3sEfp7fA56YKEnqUbQEndPRuOChj50x2mplF00heNxmS/SUnDpsLvHWOhtJVXWVdTWCStl&#10;yHkZkW8ioZQM4Gc40O3SofyTkO9PgbNUiLXaNPSJzEjrkJu0Dt31aauNnnnQlI4dfsYoTOYfxiTI&#10;e0u8AO/tw2mJUYbNXDpgp0Ru7G4RG9QhEYA6LlIHsokjYiNN95gD1iouiU5UsERPbM7Al4LWG9gM&#10;ZvHirDleoJig1E4EEuIbGJsELNY4sEJrUQ52QkNHTVlbV10UuxRCQz7cEuZqrvbe2EvnOwr8faCj&#10;RJJ5e9tFrQhdm/KN9MN1U7HD7XYGnkSDWhxkTW6dCqKGS+0RY0ixWiR7Kb6BXQtQPI14RE8Eqrmk&#10;1KeVSMjLw2V5s582a7eBHAPWAJFsPFVHkuBaXP8NmDt2VCJ3i6+qY0fz5Qsua2CPNLLzwfL37sCB&#10;kFEITIKVQBss9yQCdMUekjlYXHRR4Ig9x53fRZGJFYavUcVigZjcMCEek862yYBeASQk47hFASRj&#10;GEjE1fmTelqwwyjskhTcGKZrZGxMWkJk1gWjW0VtZJbLFXTSiDay6x4wMJ/Zg6+cIhi1/IARcgZY&#10;qJaL7fw1KtUrAK1DQjEaoO9ocNeKAZIEx4oudCjNph7k3j9CtaoZGZeC9igg46NVkNhtPPLlcmUr&#10;sDTCzmXROHieKcS2danG4THdhUQyOOpVAEl3HEsrfo+Nk4HqYgAiM3pRIwbJpn1ibGKLOFOYFG0p&#10;skFmuYAjJ3jkDB6UomBkl0DOF5qwLjRSy8Ieem41aZ2+I/XygC/1y8Twa1zQGRCqad3MWoZynNqV&#10;jMwiFIzMUqhSdNQ0q1J0JNjBVxQXPvbMV9tcJevH4GR2IaYngS72fbHhUm5z2WOt9YEVzoUtwseB&#10;zPYG+7IKuQ3WfXWvW2FktucFIzEp8xpJKgM3XQzpQBpguGZRqSblyvnMvNyr71Jth8J7qJsLaIco&#10;WNPvZXMxIzVvV5bgW5GRHh2JGrNyQG1pdOzVchwjb1dSl4a/LialZz3vpMOq/TfB/VeHKJJqOCuF&#10;zuf6B6bhLdQr7xkWP85VZ3LIDBmdKi4rN1qrdaBhIY5uyBrZpfbwCoWYnh3qiZrb96wUZsFHR9rB&#10;8Nfl1dQ0S2ybtYcGSKo9vA2oKQD7YhL0kAof2TfB4GtdlRiWmeGbZgsxbLqiUYfExpjxfVfFK/Ar&#10;kLXLIPeYu0aq0RRAPJgHOGmQwiazJjUoibx4srPRpH0waTaKc7P++nTyE8dmfTiLHMkkpF3ewG6X&#10;xdf/ZhmzXGu+CZYo9qhtpEhKvaNe0hGJp7RrLdjE2qhnq8QheHowquOVEywunLYd2UmdUduJfx6c&#10;ToSx9WmbhtNbNjtusvfpNf6R8GGWB5l8GrU4SeVrk3zEBMs3R4hhZROJo17Lw/R50raZnHjy9GDS&#10;th67jmvSKha79hnfGL1qv5m9ooWIxioWzMXbGW1aDbCb79nhLtQsCy38UlcNvtiluyhBaqZN5hfn&#10;KRrpGHnig1fUJJ/5sGCjnSxesQtTWf8Gl+gWleWAsKmi22TCAZXS4j1Z5m6X4jCNsECAdRbnW359&#10;04oZKM35fJE0ulVIza7RVJMkcXanEBNbo4aaTNDiSz/VIfo1M/PrRFEnNUcsmrBIy+eJGQ9iK+2l&#10;xOTbEBw5k2eRDu5HduX6Aud7VnuttDy8rfsCx5hSPCbFZ41BRN7uezV7IANoJgtyktfuxqIi0+Cd&#10;8ETnTcnOnmxs28cGXVdz60sMki9BBN2KBZ3PX8jpum9lWbC1uvBVV/JVqu++1x/yd6ri593H8+Vv&#10;++OTfFfM+fj4cPfTw+Nj/mV3v3/a//B42nzaPt7ebHe7/eFiynoF+XiQb2UtX8V6OMrnoQl43el8&#10;+XF7vi+fz58QFdm+PR0/Hu7yT/f77d1f9efL9uGx/Jy/lQsL/fx8fnt+/uX07nv56fLl/Rd8SH58&#10;f7z74xesa3+63N7cH0//vNl8Pm2fb2/O//i4Pe1vNo//cTjLbQj5Vo1L/qXt8tU5p+Vf3i//cvj4&#10;9MMRhEJltocdsN7eXOzHHy74DWZ4d3wCE38+/Pq8E0Cj8rcv/7M9PW+EYHxo/+Xy9+Ov99vnfQbY&#10;fgKrsXDhOwAKrFJXCNFfPp+fM9TvIOX+Yffj9rJd/p6h3u7j8f74eLc/vfs/AAAA//8DAFBLAwQU&#10;AAYACAAAACEAIGuCnd4AAAAKAQAADwAAAGRycy9kb3ducmV2LnhtbEyPwU7DMBBE70j8g7VI3KiT&#10;pgQa4lSABFwqJALi7CZLnBKvI9tp079nOcFxNKOZN+VmtoM4oA+9IwXpIgGB1Li2p07Bx/vT1S2I&#10;EDW1enCECk4YYFOdn5W6aN2R3vBQx05wCYVCKzAxjoWUoTFodVi4EYm9L+etjix9J1uvj1xuB7lM&#10;klxa3RMvGD3io8Hmu56sgml1s9+bOK1rXPqX7en59cF9olKXF/P9HYiIc/wLwy8+o0PFTDs3URvE&#10;wDpPGD0qyPMMBAey1foaxI6dNM1AVqX8f6H6AQAA//8DAFBLAQItABQABgAIAAAAIQC2gziS/gAA&#10;AOEBAAATAAAAAAAAAAAAAAAAAAAAAABbQ29udGVudF9UeXBlc10ueG1sUEsBAi0AFAAGAAgAAAAh&#10;ADj9If/WAAAAlAEAAAsAAAAAAAAAAAAAAAAALwEAAF9yZWxzLy5yZWxzUEsBAi0AFAAGAAgAAAAh&#10;AOqFW/o+GwAA85cAAA4AAAAAAAAAAAAAAAAALgIAAGRycy9lMm9Eb2MueG1sUEsBAi0AFAAGAAgA&#10;AAAhACBrgp3eAAAACgEAAA8AAAAAAAAAAAAAAAAAmB0AAGRycy9kb3ducmV2LnhtbFBLBQYAAAAA&#10;BAAEAPMAAACjHgAAAAA=&#10;" adj="-11796480,,5400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<v:stroke joinstyle="round"/>
                <v:formulas/>
                <v:path arrowok="t" o:connecttype="custom" o:connectlocs="1183958,167958;1196340,175578;1147445,156210;953135,180340;735013,276225;647065,280988;891223,196215;324168,103188;382270,160973;587375,65088;590233,46673;24130,49213;339725,52388;389573,158115;399098,115253;571183,26353;601028,60325;584835,64770;496253,28893;446723,161290;580390,263208;775970,200660;1007745,120968;965518,135573;732155,237173;514033,246380;439103,100648;33338,12700;60643,74930;154305,63818;164465,144780;96520,122873;133350,122238;113030,113665;141923,150813;163513,79058;61913,87948;71755,191453;216535,190500;381635,192088;350838,182563;159703,223838;38735,162243;63183,51118;16828,25718;27623,55563;4763,26035;374015,21590;415925,83820;398780,42545;416560,149860;469900,227648;429578,185738;460693,235585;344488,162560;287655,83820;260985,92710;319723,75883;365125,18733;312738,17780;311150,23495" o:connectangles="0,0,0,0,0,0,0,0,0,0,0,0,0,0,0,0,0,0,0,0,0,0,0,0,0,0,0,0,0,0,0,0,0,0,0,0,0,0,0,0,0,0,0,0,0,0,0,0,0,0,0,0,0,0,0,0,0,0,0,0,0" textboxrect="0,0,3774,900"/>
                <o:lock v:ext="edit" verticies="t"/>
                <v:textbox>
                  <w:txbxContent>
                    <w:p w14:paraId="1673A68D" w14:textId="77777777" w:rsidR="0069218A" w:rsidRPr="0069218A" w:rsidRDefault="0069218A" w:rsidP="0069218A">
                      <w:pPr>
                        <w:rPr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26697">
        <w:rPr>
          <w:noProof/>
          <w:position w:val="-12"/>
          <w:lang w:val="es-ES_tradnl" w:bidi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363BA" wp14:editId="11B39248">
                <wp:simplePos x="0" y="0"/>
                <wp:positionH relativeFrom="column">
                  <wp:posOffset>7010400</wp:posOffset>
                </wp:positionH>
                <wp:positionV relativeFrom="paragraph">
                  <wp:posOffset>445135</wp:posOffset>
                </wp:positionV>
                <wp:extent cx="1198245" cy="285750"/>
                <wp:effectExtent l="0" t="0" r="1905" b="0"/>
                <wp:wrapSquare wrapText="bothSides"/>
                <wp:docPr id="47" name="Forma libre 47" title="Forma destacada con filigrana a la der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98245" cy="285750"/>
                        </a:xfrm>
                        <a:custGeom>
                          <a:avLst/>
                          <a:gdLst>
                            <a:gd name="T0" fmla="*/ 1026 w 3773"/>
                            <a:gd name="T1" fmla="*/ 647 h 900"/>
                            <a:gd name="T2" fmla="*/ 1808 w 3773"/>
                            <a:gd name="T3" fmla="*/ 886 h 900"/>
                            <a:gd name="T4" fmla="*/ 1396 w 3773"/>
                            <a:gd name="T5" fmla="*/ 852 h 900"/>
                            <a:gd name="T6" fmla="*/ 722 w 3773"/>
                            <a:gd name="T7" fmla="*/ 543 h 900"/>
                            <a:gd name="T8" fmla="*/ 140 w 3773"/>
                            <a:gd name="T9" fmla="*/ 500 h 900"/>
                            <a:gd name="T10" fmla="*/ 2 w 3773"/>
                            <a:gd name="T11" fmla="*/ 554 h 900"/>
                            <a:gd name="T12" fmla="*/ 69 w 3773"/>
                            <a:gd name="T13" fmla="*/ 518 h 900"/>
                            <a:gd name="T14" fmla="*/ 2711 w 3773"/>
                            <a:gd name="T15" fmla="*/ 320 h 900"/>
                            <a:gd name="T16" fmla="*/ 2645 w 3773"/>
                            <a:gd name="T17" fmla="*/ 519 h 900"/>
                            <a:gd name="T18" fmla="*/ 1889 w 3773"/>
                            <a:gd name="T19" fmla="*/ 230 h 900"/>
                            <a:gd name="T20" fmla="*/ 3700 w 3773"/>
                            <a:gd name="T21" fmla="*/ 139 h 900"/>
                            <a:gd name="T22" fmla="*/ 3680 w 3773"/>
                            <a:gd name="T23" fmla="*/ 159 h 900"/>
                            <a:gd name="T24" fmla="*/ 2545 w 3773"/>
                            <a:gd name="T25" fmla="*/ 252 h 900"/>
                            <a:gd name="T26" fmla="*/ 2503 w 3773"/>
                            <a:gd name="T27" fmla="*/ 563 h 900"/>
                            <a:gd name="T28" fmla="*/ 2748 w 3773"/>
                            <a:gd name="T29" fmla="*/ 251 h 900"/>
                            <a:gd name="T30" fmla="*/ 2236 w 3773"/>
                            <a:gd name="T31" fmla="*/ 91 h 900"/>
                            <a:gd name="T32" fmla="*/ 2374 w 3773"/>
                            <a:gd name="T33" fmla="*/ 529 h 900"/>
                            <a:gd name="T34" fmla="*/ 1870 w 3773"/>
                            <a:gd name="T35" fmla="*/ 850 h 900"/>
                            <a:gd name="T36" fmla="*/ 1175 w 3773"/>
                            <a:gd name="T37" fmla="*/ 603 h 900"/>
                            <a:gd name="T38" fmla="*/ 379 w 3773"/>
                            <a:gd name="T39" fmla="*/ 400 h 900"/>
                            <a:gd name="T40" fmla="*/ 928 w 3773"/>
                            <a:gd name="T41" fmla="*/ 448 h 900"/>
                            <a:gd name="T42" fmla="*/ 1591 w 3773"/>
                            <a:gd name="T43" fmla="*/ 760 h 900"/>
                            <a:gd name="T44" fmla="*/ 2191 w 3773"/>
                            <a:gd name="T45" fmla="*/ 740 h 900"/>
                            <a:gd name="T46" fmla="*/ 2381 w 3773"/>
                            <a:gd name="T47" fmla="*/ 323 h 900"/>
                            <a:gd name="T48" fmla="*/ 2011 w 3773"/>
                            <a:gd name="T49" fmla="*/ 80 h 900"/>
                            <a:gd name="T50" fmla="*/ 1906 w 3773"/>
                            <a:gd name="T51" fmla="*/ 279 h 900"/>
                            <a:gd name="T52" fmla="*/ 1888 w 3773"/>
                            <a:gd name="T53" fmla="*/ 103 h 900"/>
                            <a:gd name="T54" fmla="*/ 3685 w 3773"/>
                            <a:gd name="T55" fmla="*/ 40 h 900"/>
                            <a:gd name="T56" fmla="*/ 3722 w 3773"/>
                            <a:gd name="T57" fmla="*/ 190 h 900"/>
                            <a:gd name="T58" fmla="*/ 3752 w 3773"/>
                            <a:gd name="T59" fmla="*/ 145 h 900"/>
                            <a:gd name="T60" fmla="*/ 3601 w 3773"/>
                            <a:gd name="T61" fmla="*/ 96 h 900"/>
                            <a:gd name="T62" fmla="*/ 3625 w 3773"/>
                            <a:gd name="T63" fmla="*/ 302 h 900"/>
                            <a:gd name="T64" fmla="*/ 3554 w 3773"/>
                            <a:gd name="T65" fmla="*/ 653 h 900"/>
                            <a:gd name="T66" fmla="*/ 3005 w 3773"/>
                            <a:gd name="T67" fmla="*/ 602 h 900"/>
                            <a:gd name="T68" fmla="*/ 2471 w 3773"/>
                            <a:gd name="T69" fmla="*/ 707 h 900"/>
                            <a:gd name="T70" fmla="*/ 2782 w 3773"/>
                            <a:gd name="T71" fmla="*/ 533 h 900"/>
                            <a:gd name="T72" fmla="*/ 3330 w 3773"/>
                            <a:gd name="T73" fmla="*/ 674 h 900"/>
                            <a:gd name="T74" fmla="*/ 3617 w 3773"/>
                            <a:gd name="T75" fmla="*/ 487 h 900"/>
                            <a:gd name="T76" fmla="*/ 3444 w 3773"/>
                            <a:gd name="T77" fmla="*/ 191 h 900"/>
                            <a:gd name="T78" fmla="*/ 3237 w 3773"/>
                            <a:gd name="T79" fmla="*/ 359 h 900"/>
                            <a:gd name="T80" fmla="*/ 3423 w 3773"/>
                            <a:gd name="T81" fmla="*/ 451 h 900"/>
                            <a:gd name="T82" fmla="*/ 3392 w 3773"/>
                            <a:gd name="T83" fmla="*/ 380 h 900"/>
                            <a:gd name="T84" fmla="*/ 3386 w 3773"/>
                            <a:gd name="T85" fmla="*/ 330 h 900"/>
                            <a:gd name="T86" fmla="*/ 3421 w 3773"/>
                            <a:gd name="T87" fmla="*/ 473 h 900"/>
                            <a:gd name="T88" fmla="*/ 3204 w 3773"/>
                            <a:gd name="T89" fmla="*/ 351 h 900"/>
                            <a:gd name="T90" fmla="*/ 3479 w 3773"/>
                            <a:gd name="T91" fmla="*/ 186 h 900"/>
                            <a:gd name="T92" fmla="*/ 3569 w 3773"/>
                            <a:gd name="T93" fmla="*/ 111 h 900"/>
                            <a:gd name="T94" fmla="*/ 2779 w 3773"/>
                            <a:gd name="T95" fmla="*/ 25 h 900"/>
                            <a:gd name="T96" fmla="*/ 2784 w 3773"/>
                            <a:gd name="T97" fmla="*/ 98 h 900"/>
                            <a:gd name="T98" fmla="*/ 2682 w 3773"/>
                            <a:gd name="T99" fmla="*/ 13 h 900"/>
                            <a:gd name="T100" fmla="*/ 2719 w 3773"/>
                            <a:gd name="T101" fmla="*/ 165 h 900"/>
                            <a:gd name="T102" fmla="*/ 2935 w 3773"/>
                            <a:gd name="T103" fmla="*/ 281 h 900"/>
                            <a:gd name="T104" fmla="*/ 2929 w 3773"/>
                            <a:gd name="T105" fmla="*/ 281 h 900"/>
                            <a:gd name="T106" fmla="*/ 2751 w 3773"/>
                            <a:gd name="T107" fmla="*/ 442 h 900"/>
                            <a:gd name="T108" fmla="*/ 2452 w 3773"/>
                            <a:gd name="T109" fmla="*/ 644 h 900"/>
                            <a:gd name="T110" fmla="*/ 2480 w 3773"/>
                            <a:gd name="T111" fmla="*/ 570 h 900"/>
                            <a:gd name="T112" fmla="*/ 2153 w 3773"/>
                            <a:gd name="T113" fmla="*/ 807 h 900"/>
                            <a:gd name="T114" fmla="*/ 2421 w 3773"/>
                            <a:gd name="T115" fmla="*/ 566 h 900"/>
                            <a:gd name="T116" fmla="*/ 2561 w 3773"/>
                            <a:gd name="T117" fmla="*/ 125 h 900"/>
                            <a:gd name="T118" fmla="*/ 2467 w 3773"/>
                            <a:gd name="T119" fmla="*/ 267 h 900"/>
                            <a:gd name="T120" fmla="*/ 2556 w 3773"/>
                            <a:gd name="T121" fmla="*/ 113 h 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773" h="900">
                              <a:moveTo>
                                <a:pt x="391" y="432"/>
                              </a:moveTo>
                              <a:lnTo>
                                <a:pt x="449" y="434"/>
                              </a:lnTo>
                              <a:lnTo>
                                <a:pt x="506" y="441"/>
                              </a:lnTo>
                              <a:lnTo>
                                <a:pt x="563" y="452"/>
                              </a:lnTo>
                              <a:lnTo>
                                <a:pt x="621" y="468"/>
                              </a:lnTo>
                              <a:lnTo>
                                <a:pt x="678" y="486"/>
                              </a:lnTo>
                              <a:lnTo>
                                <a:pt x="735" y="508"/>
                              </a:lnTo>
                              <a:lnTo>
                                <a:pt x="793" y="533"/>
                              </a:lnTo>
                              <a:lnTo>
                                <a:pt x="851" y="560"/>
                              </a:lnTo>
                              <a:lnTo>
                                <a:pt x="909" y="589"/>
                              </a:lnTo>
                              <a:lnTo>
                                <a:pt x="968" y="618"/>
                              </a:lnTo>
                              <a:lnTo>
                                <a:pt x="1026" y="647"/>
                              </a:lnTo>
                              <a:lnTo>
                                <a:pt x="1086" y="677"/>
                              </a:lnTo>
                              <a:lnTo>
                                <a:pt x="1146" y="708"/>
                              </a:lnTo>
                              <a:lnTo>
                                <a:pt x="1208" y="737"/>
                              </a:lnTo>
                              <a:lnTo>
                                <a:pt x="1270" y="765"/>
                              </a:lnTo>
                              <a:lnTo>
                                <a:pt x="1332" y="790"/>
                              </a:lnTo>
                              <a:lnTo>
                                <a:pt x="1397" y="815"/>
                              </a:lnTo>
                              <a:lnTo>
                                <a:pt x="1462" y="836"/>
                              </a:lnTo>
                              <a:lnTo>
                                <a:pt x="1529" y="855"/>
                              </a:lnTo>
                              <a:lnTo>
                                <a:pt x="1596" y="869"/>
                              </a:lnTo>
                              <a:lnTo>
                                <a:pt x="1665" y="879"/>
                              </a:lnTo>
                              <a:lnTo>
                                <a:pt x="1735" y="885"/>
                              </a:lnTo>
                              <a:lnTo>
                                <a:pt x="1808" y="886"/>
                              </a:lnTo>
                              <a:lnTo>
                                <a:pt x="1882" y="881"/>
                              </a:lnTo>
                              <a:lnTo>
                                <a:pt x="1958" y="871"/>
                              </a:lnTo>
                              <a:lnTo>
                                <a:pt x="2035" y="853"/>
                              </a:lnTo>
                              <a:lnTo>
                                <a:pt x="1956" y="874"/>
                              </a:lnTo>
                              <a:lnTo>
                                <a:pt x="1880" y="888"/>
                              </a:lnTo>
                              <a:lnTo>
                                <a:pt x="1805" y="898"/>
                              </a:lnTo>
                              <a:lnTo>
                                <a:pt x="1732" y="900"/>
                              </a:lnTo>
                              <a:lnTo>
                                <a:pt x="1661" y="899"/>
                              </a:lnTo>
                              <a:lnTo>
                                <a:pt x="1592" y="893"/>
                              </a:lnTo>
                              <a:lnTo>
                                <a:pt x="1525" y="883"/>
                              </a:lnTo>
                              <a:lnTo>
                                <a:pt x="1459" y="870"/>
                              </a:lnTo>
                              <a:lnTo>
                                <a:pt x="1396" y="852"/>
                              </a:lnTo>
                              <a:lnTo>
                                <a:pt x="1334" y="832"/>
                              </a:lnTo>
                              <a:lnTo>
                                <a:pt x="1272" y="810"/>
                              </a:lnTo>
                              <a:lnTo>
                                <a:pt x="1212" y="787"/>
                              </a:lnTo>
                              <a:lnTo>
                                <a:pt x="1155" y="760"/>
                              </a:lnTo>
                              <a:lnTo>
                                <a:pt x="1097" y="733"/>
                              </a:lnTo>
                              <a:lnTo>
                                <a:pt x="1041" y="705"/>
                              </a:lnTo>
                              <a:lnTo>
                                <a:pt x="986" y="677"/>
                              </a:lnTo>
                              <a:lnTo>
                                <a:pt x="932" y="649"/>
                              </a:lnTo>
                              <a:lnTo>
                                <a:pt x="877" y="621"/>
                              </a:lnTo>
                              <a:lnTo>
                                <a:pt x="826" y="593"/>
                              </a:lnTo>
                              <a:lnTo>
                                <a:pt x="772" y="568"/>
                              </a:lnTo>
                              <a:lnTo>
                                <a:pt x="722" y="543"/>
                              </a:lnTo>
                              <a:lnTo>
                                <a:pt x="670" y="520"/>
                              </a:lnTo>
                              <a:lnTo>
                                <a:pt x="619" y="500"/>
                              </a:lnTo>
                              <a:lnTo>
                                <a:pt x="568" y="483"/>
                              </a:lnTo>
                              <a:lnTo>
                                <a:pt x="517" y="469"/>
                              </a:lnTo>
                              <a:lnTo>
                                <a:pt x="466" y="458"/>
                              </a:lnTo>
                              <a:lnTo>
                                <a:pt x="417" y="451"/>
                              </a:lnTo>
                              <a:lnTo>
                                <a:pt x="366" y="449"/>
                              </a:lnTo>
                              <a:lnTo>
                                <a:pt x="315" y="451"/>
                              </a:lnTo>
                              <a:lnTo>
                                <a:pt x="263" y="459"/>
                              </a:lnTo>
                              <a:lnTo>
                                <a:pt x="212" y="472"/>
                              </a:lnTo>
                              <a:lnTo>
                                <a:pt x="160" y="492"/>
                              </a:lnTo>
                              <a:lnTo>
                                <a:pt x="140" y="500"/>
                              </a:lnTo>
                              <a:lnTo>
                                <a:pt x="120" y="508"/>
                              </a:lnTo>
                              <a:lnTo>
                                <a:pt x="102" y="517"/>
                              </a:lnTo>
                              <a:lnTo>
                                <a:pt x="85" y="522"/>
                              </a:lnTo>
                              <a:lnTo>
                                <a:pt x="70" y="529"/>
                              </a:lnTo>
                              <a:lnTo>
                                <a:pt x="57" y="534"/>
                              </a:lnTo>
                              <a:lnTo>
                                <a:pt x="45" y="539"/>
                              </a:lnTo>
                              <a:lnTo>
                                <a:pt x="35" y="543"/>
                              </a:lnTo>
                              <a:lnTo>
                                <a:pt x="25" y="547"/>
                              </a:lnTo>
                              <a:lnTo>
                                <a:pt x="17" y="549"/>
                              </a:lnTo>
                              <a:lnTo>
                                <a:pt x="12" y="552"/>
                              </a:lnTo>
                              <a:lnTo>
                                <a:pt x="6" y="553"/>
                              </a:lnTo>
                              <a:lnTo>
                                <a:pt x="2" y="554"/>
                              </a:lnTo>
                              <a:lnTo>
                                <a:pt x="1" y="554"/>
                              </a:lnTo>
                              <a:lnTo>
                                <a:pt x="0" y="554"/>
                              </a:lnTo>
                              <a:lnTo>
                                <a:pt x="1" y="553"/>
                              </a:lnTo>
                              <a:lnTo>
                                <a:pt x="3" y="550"/>
                              </a:lnTo>
                              <a:lnTo>
                                <a:pt x="7" y="549"/>
                              </a:lnTo>
                              <a:lnTo>
                                <a:pt x="12" y="546"/>
                              </a:lnTo>
                              <a:lnTo>
                                <a:pt x="17" y="542"/>
                              </a:lnTo>
                              <a:lnTo>
                                <a:pt x="25" y="539"/>
                              </a:lnTo>
                              <a:lnTo>
                                <a:pt x="35" y="534"/>
                              </a:lnTo>
                              <a:lnTo>
                                <a:pt x="45" y="529"/>
                              </a:lnTo>
                              <a:lnTo>
                                <a:pt x="57" y="524"/>
                              </a:lnTo>
                              <a:lnTo>
                                <a:pt x="69" y="518"/>
                              </a:lnTo>
                              <a:lnTo>
                                <a:pt x="84" y="512"/>
                              </a:lnTo>
                              <a:lnTo>
                                <a:pt x="99" y="505"/>
                              </a:lnTo>
                              <a:lnTo>
                                <a:pt x="117" y="497"/>
                              </a:lnTo>
                              <a:lnTo>
                                <a:pt x="135" y="489"/>
                              </a:lnTo>
                              <a:lnTo>
                                <a:pt x="155" y="480"/>
                              </a:lnTo>
                              <a:lnTo>
                                <a:pt x="215" y="458"/>
                              </a:lnTo>
                              <a:lnTo>
                                <a:pt x="274" y="443"/>
                              </a:lnTo>
                              <a:lnTo>
                                <a:pt x="333" y="434"/>
                              </a:lnTo>
                              <a:lnTo>
                                <a:pt x="391" y="432"/>
                              </a:lnTo>
                              <a:close/>
                              <a:moveTo>
                                <a:pt x="2754" y="289"/>
                              </a:moveTo>
                              <a:lnTo>
                                <a:pt x="2739" y="299"/>
                              </a:lnTo>
                              <a:lnTo>
                                <a:pt x="2711" y="320"/>
                              </a:lnTo>
                              <a:lnTo>
                                <a:pt x="2682" y="346"/>
                              </a:lnTo>
                              <a:lnTo>
                                <a:pt x="2654" y="380"/>
                              </a:lnTo>
                              <a:lnTo>
                                <a:pt x="2625" y="421"/>
                              </a:lnTo>
                              <a:lnTo>
                                <a:pt x="2609" y="448"/>
                              </a:lnTo>
                              <a:lnTo>
                                <a:pt x="2591" y="476"/>
                              </a:lnTo>
                              <a:lnTo>
                                <a:pt x="2569" y="507"/>
                              </a:lnTo>
                              <a:lnTo>
                                <a:pt x="2545" y="540"/>
                              </a:lnTo>
                              <a:lnTo>
                                <a:pt x="2528" y="561"/>
                              </a:lnTo>
                              <a:lnTo>
                                <a:pt x="2530" y="560"/>
                              </a:lnTo>
                              <a:lnTo>
                                <a:pt x="2572" y="552"/>
                              </a:lnTo>
                              <a:lnTo>
                                <a:pt x="2610" y="538"/>
                              </a:lnTo>
                              <a:lnTo>
                                <a:pt x="2645" y="519"/>
                              </a:lnTo>
                              <a:lnTo>
                                <a:pt x="2675" y="496"/>
                              </a:lnTo>
                              <a:lnTo>
                                <a:pt x="2700" y="469"/>
                              </a:lnTo>
                              <a:lnTo>
                                <a:pt x="2721" y="437"/>
                              </a:lnTo>
                              <a:lnTo>
                                <a:pt x="2737" y="404"/>
                              </a:lnTo>
                              <a:lnTo>
                                <a:pt x="2748" y="365"/>
                              </a:lnTo>
                              <a:lnTo>
                                <a:pt x="2754" y="325"/>
                              </a:lnTo>
                              <a:lnTo>
                                <a:pt x="2754" y="289"/>
                              </a:lnTo>
                              <a:close/>
                              <a:moveTo>
                                <a:pt x="1915" y="147"/>
                              </a:moveTo>
                              <a:lnTo>
                                <a:pt x="1910" y="155"/>
                              </a:lnTo>
                              <a:lnTo>
                                <a:pt x="1897" y="180"/>
                              </a:lnTo>
                              <a:lnTo>
                                <a:pt x="1890" y="204"/>
                              </a:lnTo>
                              <a:lnTo>
                                <a:pt x="1889" y="230"/>
                              </a:lnTo>
                              <a:lnTo>
                                <a:pt x="1893" y="254"/>
                              </a:lnTo>
                              <a:lnTo>
                                <a:pt x="1897" y="261"/>
                              </a:lnTo>
                              <a:lnTo>
                                <a:pt x="1903" y="263"/>
                              </a:lnTo>
                              <a:lnTo>
                                <a:pt x="1908" y="259"/>
                              </a:lnTo>
                              <a:lnTo>
                                <a:pt x="1914" y="250"/>
                              </a:lnTo>
                              <a:lnTo>
                                <a:pt x="1919" y="238"/>
                              </a:lnTo>
                              <a:lnTo>
                                <a:pt x="1922" y="223"/>
                              </a:lnTo>
                              <a:lnTo>
                                <a:pt x="1925" y="205"/>
                              </a:lnTo>
                              <a:lnTo>
                                <a:pt x="1925" y="186"/>
                              </a:lnTo>
                              <a:lnTo>
                                <a:pt x="1921" y="165"/>
                              </a:lnTo>
                              <a:lnTo>
                                <a:pt x="1915" y="147"/>
                              </a:lnTo>
                              <a:close/>
                              <a:moveTo>
                                <a:pt x="3700" y="139"/>
                              </a:moveTo>
                              <a:lnTo>
                                <a:pt x="3704" y="140"/>
                              </a:lnTo>
                              <a:lnTo>
                                <a:pt x="3706" y="141"/>
                              </a:lnTo>
                              <a:lnTo>
                                <a:pt x="3707" y="144"/>
                              </a:lnTo>
                              <a:lnTo>
                                <a:pt x="3707" y="146"/>
                              </a:lnTo>
                              <a:lnTo>
                                <a:pt x="3705" y="148"/>
                              </a:lnTo>
                              <a:lnTo>
                                <a:pt x="3703" y="152"/>
                              </a:lnTo>
                              <a:lnTo>
                                <a:pt x="3698" y="154"/>
                              </a:lnTo>
                              <a:lnTo>
                                <a:pt x="3689" y="161"/>
                              </a:lnTo>
                              <a:lnTo>
                                <a:pt x="3685" y="168"/>
                              </a:lnTo>
                              <a:lnTo>
                                <a:pt x="3685" y="169"/>
                              </a:lnTo>
                              <a:lnTo>
                                <a:pt x="3684" y="168"/>
                              </a:lnTo>
                              <a:lnTo>
                                <a:pt x="3680" y="159"/>
                              </a:lnTo>
                              <a:lnTo>
                                <a:pt x="3680" y="152"/>
                              </a:lnTo>
                              <a:lnTo>
                                <a:pt x="3684" y="146"/>
                              </a:lnTo>
                              <a:lnTo>
                                <a:pt x="3689" y="142"/>
                              </a:lnTo>
                              <a:lnTo>
                                <a:pt x="3692" y="140"/>
                              </a:lnTo>
                              <a:lnTo>
                                <a:pt x="3697" y="139"/>
                              </a:lnTo>
                              <a:lnTo>
                                <a:pt x="3700" y="139"/>
                              </a:lnTo>
                              <a:close/>
                              <a:moveTo>
                                <a:pt x="2595" y="116"/>
                              </a:moveTo>
                              <a:lnTo>
                                <a:pt x="2590" y="116"/>
                              </a:lnTo>
                              <a:lnTo>
                                <a:pt x="2590" y="116"/>
                              </a:lnTo>
                              <a:lnTo>
                                <a:pt x="2573" y="154"/>
                              </a:lnTo>
                              <a:lnTo>
                                <a:pt x="2558" y="200"/>
                              </a:lnTo>
                              <a:lnTo>
                                <a:pt x="2545" y="252"/>
                              </a:lnTo>
                              <a:lnTo>
                                <a:pt x="2535" y="288"/>
                              </a:lnTo>
                              <a:lnTo>
                                <a:pt x="2526" y="325"/>
                              </a:lnTo>
                              <a:lnTo>
                                <a:pt x="2516" y="363"/>
                              </a:lnTo>
                              <a:lnTo>
                                <a:pt x="2505" y="400"/>
                              </a:lnTo>
                              <a:lnTo>
                                <a:pt x="2493" y="438"/>
                              </a:lnTo>
                              <a:lnTo>
                                <a:pt x="2479" y="476"/>
                              </a:lnTo>
                              <a:lnTo>
                                <a:pt x="2461" y="513"/>
                              </a:lnTo>
                              <a:lnTo>
                                <a:pt x="2443" y="549"/>
                              </a:lnTo>
                              <a:lnTo>
                                <a:pt x="2434" y="566"/>
                              </a:lnTo>
                              <a:lnTo>
                                <a:pt x="2446" y="566"/>
                              </a:lnTo>
                              <a:lnTo>
                                <a:pt x="2474" y="564"/>
                              </a:lnTo>
                              <a:lnTo>
                                <a:pt x="2503" y="563"/>
                              </a:lnTo>
                              <a:lnTo>
                                <a:pt x="2503" y="563"/>
                              </a:lnTo>
                              <a:lnTo>
                                <a:pt x="2523" y="535"/>
                              </a:lnTo>
                              <a:lnTo>
                                <a:pt x="2547" y="498"/>
                              </a:lnTo>
                              <a:lnTo>
                                <a:pt x="2570" y="459"/>
                              </a:lnTo>
                              <a:lnTo>
                                <a:pt x="2594" y="421"/>
                              </a:lnTo>
                              <a:lnTo>
                                <a:pt x="2622" y="381"/>
                              </a:lnTo>
                              <a:lnTo>
                                <a:pt x="2650" y="348"/>
                              </a:lnTo>
                              <a:lnTo>
                                <a:pt x="2677" y="321"/>
                              </a:lnTo>
                              <a:lnTo>
                                <a:pt x="2706" y="299"/>
                              </a:lnTo>
                              <a:lnTo>
                                <a:pt x="2735" y="282"/>
                              </a:lnTo>
                              <a:lnTo>
                                <a:pt x="2751" y="275"/>
                              </a:lnTo>
                              <a:lnTo>
                                <a:pt x="2748" y="251"/>
                              </a:lnTo>
                              <a:lnTo>
                                <a:pt x="2737" y="218"/>
                              </a:lnTo>
                              <a:lnTo>
                                <a:pt x="2724" y="189"/>
                              </a:lnTo>
                              <a:lnTo>
                                <a:pt x="2704" y="165"/>
                              </a:lnTo>
                              <a:lnTo>
                                <a:pt x="2682" y="145"/>
                              </a:lnTo>
                              <a:lnTo>
                                <a:pt x="2655" y="130"/>
                              </a:lnTo>
                              <a:lnTo>
                                <a:pt x="2627" y="120"/>
                              </a:lnTo>
                              <a:lnTo>
                                <a:pt x="2595" y="116"/>
                              </a:lnTo>
                              <a:close/>
                              <a:moveTo>
                                <a:pt x="2083" y="54"/>
                              </a:moveTo>
                              <a:lnTo>
                                <a:pt x="2124" y="55"/>
                              </a:lnTo>
                              <a:lnTo>
                                <a:pt x="2164" y="61"/>
                              </a:lnTo>
                              <a:lnTo>
                                <a:pt x="2201" y="74"/>
                              </a:lnTo>
                              <a:lnTo>
                                <a:pt x="2236" y="91"/>
                              </a:lnTo>
                              <a:lnTo>
                                <a:pt x="2269" y="113"/>
                              </a:lnTo>
                              <a:lnTo>
                                <a:pt x="2298" y="139"/>
                              </a:lnTo>
                              <a:lnTo>
                                <a:pt x="2324" y="169"/>
                              </a:lnTo>
                              <a:lnTo>
                                <a:pt x="2347" y="202"/>
                              </a:lnTo>
                              <a:lnTo>
                                <a:pt x="2366" y="238"/>
                              </a:lnTo>
                              <a:lnTo>
                                <a:pt x="2381" y="277"/>
                              </a:lnTo>
                              <a:lnTo>
                                <a:pt x="2391" y="317"/>
                              </a:lnTo>
                              <a:lnTo>
                                <a:pt x="2398" y="359"/>
                              </a:lnTo>
                              <a:lnTo>
                                <a:pt x="2399" y="401"/>
                              </a:lnTo>
                              <a:lnTo>
                                <a:pt x="2396" y="444"/>
                              </a:lnTo>
                              <a:lnTo>
                                <a:pt x="2386" y="487"/>
                              </a:lnTo>
                              <a:lnTo>
                                <a:pt x="2374" y="529"/>
                              </a:lnTo>
                              <a:lnTo>
                                <a:pt x="2356" y="570"/>
                              </a:lnTo>
                              <a:lnTo>
                                <a:pt x="2333" y="610"/>
                              </a:lnTo>
                              <a:lnTo>
                                <a:pt x="2307" y="648"/>
                              </a:lnTo>
                              <a:lnTo>
                                <a:pt x="2276" y="684"/>
                              </a:lnTo>
                              <a:lnTo>
                                <a:pt x="2240" y="718"/>
                              </a:lnTo>
                              <a:lnTo>
                                <a:pt x="2199" y="750"/>
                              </a:lnTo>
                              <a:lnTo>
                                <a:pt x="2154" y="776"/>
                              </a:lnTo>
                              <a:lnTo>
                                <a:pt x="2106" y="800"/>
                              </a:lnTo>
                              <a:lnTo>
                                <a:pt x="2046" y="822"/>
                              </a:lnTo>
                              <a:lnTo>
                                <a:pt x="1987" y="837"/>
                              </a:lnTo>
                              <a:lnTo>
                                <a:pt x="1928" y="846"/>
                              </a:lnTo>
                              <a:lnTo>
                                <a:pt x="1870" y="850"/>
                              </a:lnTo>
                              <a:lnTo>
                                <a:pt x="1813" y="848"/>
                              </a:lnTo>
                              <a:lnTo>
                                <a:pt x="1755" y="841"/>
                              </a:lnTo>
                              <a:lnTo>
                                <a:pt x="1697" y="829"/>
                              </a:lnTo>
                              <a:lnTo>
                                <a:pt x="1641" y="813"/>
                              </a:lnTo>
                              <a:lnTo>
                                <a:pt x="1583" y="794"/>
                              </a:lnTo>
                              <a:lnTo>
                                <a:pt x="1525" y="772"/>
                              </a:lnTo>
                              <a:lnTo>
                                <a:pt x="1469" y="747"/>
                              </a:lnTo>
                              <a:lnTo>
                                <a:pt x="1411" y="721"/>
                              </a:lnTo>
                              <a:lnTo>
                                <a:pt x="1352" y="693"/>
                              </a:lnTo>
                              <a:lnTo>
                                <a:pt x="1293" y="663"/>
                              </a:lnTo>
                              <a:lnTo>
                                <a:pt x="1234" y="633"/>
                              </a:lnTo>
                              <a:lnTo>
                                <a:pt x="1175" y="603"/>
                              </a:lnTo>
                              <a:lnTo>
                                <a:pt x="1114" y="574"/>
                              </a:lnTo>
                              <a:lnTo>
                                <a:pt x="1053" y="545"/>
                              </a:lnTo>
                              <a:lnTo>
                                <a:pt x="992" y="517"/>
                              </a:lnTo>
                              <a:lnTo>
                                <a:pt x="928" y="490"/>
                              </a:lnTo>
                              <a:lnTo>
                                <a:pt x="865" y="466"/>
                              </a:lnTo>
                              <a:lnTo>
                                <a:pt x="799" y="445"/>
                              </a:lnTo>
                              <a:lnTo>
                                <a:pt x="733" y="427"/>
                              </a:lnTo>
                              <a:lnTo>
                                <a:pt x="665" y="413"/>
                              </a:lnTo>
                              <a:lnTo>
                                <a:pt x="596" y="402"/>
                              </a:lnTo>
                              <a:lnTo>
                                <a:pt x="525" y="395"/>
                              </a:lnTo>
                              <a:lnTo>
                                <a:pt x="453" y="395"/>
                              </a:lnTo>
                              <a:lnTo>
                                <a:pt x="379" y="400"/>
                              </a:lnTo>
                              <a:lnTo>
                                <a:pt x="304" y="411"/>
                              </a:lnTo>
                              <a:lnTo>
                                <a:pt x="226" y="427"/>
                              </a:lnTo>
                              <a:lnTo>
                                <a:pt x="305" y="407"/>
                              </a:lnTo>
                              <a:lnTo>
                                <a:pt x="382" y="392"/>
                              </a:lnTo>
                              <a:lnTo>
                                <a:pt x="457" y="384"/>
                              </a:lnTo>
                              <a:lnTo>
                                <a:pt x="530" y="380"/>
                              </a:lnTo>
                              <a:lnTo>
                                <a:pt x="600" y="381"/>
                              </a:lnTo>
                              <a:lnTo>
                                <a:pt x="670" y="388"/>
                              </a:lnTo>
                              <a:lnTo>
                                <a:pt x="737" y="398"/>
                              </a:lnTo>
                              <a:lnTo>
                                <a:pt x="801" y="412"/>
                              </a:lnTo>
                              <a:lnTo>
                                <a:pt x="866" y="428"/>
                              </a:lnTo>
                              <a:lnTo>
                                <a:pt x="928" y="448"/>
                              </a:lnTo>
                              <a:lnTo>
                                <a:pt x="988" y="470"/>
                              </a:lnTo>
                              <a:lnTo>
                                <a:pt x="1048" y="494"/>
                              </a:lnTo>
                              <a:lnTo>
                                <a:pt x="1107" y="520"/>
                              </a:lnTo>
                              <a:lnTo>
                                <a:pt x="1164" y="547"/>
                              </a:lnTo>
                              <a:lnTo>
                                <a:pt x="1220" y="575"/>
                              </a:lnTo>
                              <a:lnTo>
                                <a:pt x="1276" y="604"/>
                              </a:lnTo>
                              <a:lnTo>
                                <a:pt x="1330" y="632"/>
                              </a:lnTo>
                              <a:lnTo>
                                <a:pt x="1383" y="660"/>
                              </a:lnTo>
                              <a:lnTo>
                                <a:pt x="1436" y="687"/>
                              </a:lnTo>
                              <a:lnTo>
                                <a:pt x="1488" y="714"/>
                              </a:lnTo>
                              <a:lnTo>
                                <a:pt x="1540" y="738"/>
                              </a:lnTo>
                              <a:lnTo>
                                <a:pt x="1591" y="760"/>
                              </a:lnTo>
                              <a:lnTo>
                                <a:pt x="1643" y="781"/>
                              </a:lnTo>
                              <a:lnTo>
                                <a:pt x="1693" y="797"/>
                              </a:lnTo>
                              <a:lnTo>
                                <a:pt x="1743" y="813"/>
                              </a:lnTo>
                              <a:lnTo>
                                <a:pt x="1794" y="823"/>
                              </a:lnTo>
                              <a:lnTo>
                                <a:pt x="1845" y="830"/>
                              </a:lnTo>
                              <a:lnTo>
                                <a:pt x="1896" y="832"/>
                              </a:lnTo>
                              <a:lnTo>
                                <a:pt x="1947" y="829"/>
                              </a:lnTo>
                              <a:lnTo>
                                <a:pt x="1997" y="822"/>
                              </a:lnTo>
                              <a:lnTo>
                                <a:pt x="2049" y="808"/>
                              </a:lnTo>
                              <a:lnTo>
                                <a:pt x="2101" y="789"/>
                              </a:lnTo>
                              <a:lnTo>
                                <a:pt x="2149" y="766"/>
                              </a:lnTo>
                              <a:lnTo>
                                <a:pt x="2191" y="740"/>
                              </a:lnTo>
                              <a:lnTo>
                                <a:pt x="2229" y="712"/>
                              </a:lnTo>
                              <a:lnTo>
                                <a:pt x="2262" y="682"/>
                              </a:lnTo>
                              <a:lnTo>
                                <a:pt x="2291" y="649"/>
                              </a:lnTo>
                              <a:lnTo>
                                <a:pt x="2316" y="616"/>
                              </a:lnTo>
                              <a:lnTo>
                                <a:pt x="2337" y="581"/>
                              </a:lnTo>
                              <a:lnTo>
                                <a:pt x="2353" y="545"/>
                              </a:lnTo>
                              <a:lnTo>
                                <a:pt x="2367" y="508"/>
                              </a:lnTo>
                              <a:lnTo>
                                <a:pt x="2376" y="472"/>
                              </a:lnTo>
                              <a:lnTo>
                                <a:pt x="2383" y="436"/>
                              </a:lnTo>
                              <a:lnTo>
                                <a:pt x="2385" y="401"/>
                              </a:lnTo>
                              <a:lnTo>
                                <a:pt x="2385" y="367"/>
                              </a:lnTo>
                              <a:lnTo>
                                <a:pt x="2381" y="323"/>
                              </a:lnTo>
                              <a:lnTo>
                                <a:pt x="2370" y="281"/>
                              </a:lnTo>
                              <a:lnTo>
                                <a:pt x="2354" y="240"/>
                              </a:lnTo>
                              <a:lnTo>
                                <a:pt x="2333" y="203"/>
                              </a:lnTo>
                              <a:lnTo>
                                <a:pt x="2308" y="168"/>
                              </a:lnTo>
                              <a:lnTo>
                                <a:pt x="2279" y="138"/>
                              </a:lnTo>
                              <a:lnTo>
                                <a:pt x="2247" y="112"/>
                              </a:lnTo>
                              <a:lnTo>
                                <a:pt x="2211" y="91"/>
                              </a:lnTo>
                              <a:lnTo>
                                <a:pt x="2173" y="76"/>
                              </a:lnTo>
                              <a:lnTo>
                                <a:pt x="2132" y="67"/>
                              </a:lnTo>
                              <a:lnTo>
                                <a:pt x="2091" y="64"/>
                              </a:lnTo>
                              <a:lnTo>
                                <a:pt x="2048" y="69"/>
                              </a:lnTo>
                              <a:lnTo>
                                <a:pt x="2011" y="80"/>
                              </a:lnTo>
                              <a:lnTo>
                                <a:pt x="1978" y="94"/>
                              </a:lnTo>
                              <a:lnTo>
                                <a:pt x="1950" y="112"/>
                              </a:lnTo>
                              <a:lnTo>
                                <a:pt x="1927" y="132"/>
                              </a:lnTo>
                              <a:lnTo>
                                <a:pt x="1920" y="142"/>
                              </a:lnTo>
                              <a:lnTo>
                                <a:pt x="1927" y="161"/>
                              </a:lnTo>
                              <a:lnTo>
                                <a:pt x="1932" y="183"/>
                              </a:lnTo>
                              <a:lnTo>
                                <a:pt x="1933" y="204"/>
                              </a:lnTo>
                              <a:lnTo>
                                <a:pt x="1932" y="224"/>
                              </a:lnTo>
                              <a:lnTo>
                                <a:pt x="1927" y="242"/>
                              </a:lnTo>
                              <a:lnTo>
                                <a:pt x="1921" y="258"/>
                              </a:lnTo>
                              <a:lnTo>
                                <a:pt x="1914" y="271"/>
                              </a:lnTo>
                              <a:lnTo>
                                <a:pt x="1906" y="279"/>
                              </a:lnTo>
                              <a:lnTo>
                                <a:pt x="1898" y="283"/>
                              </a:lnTo>
                              <a:lnTo>
                                <a:pt x="1891" y="282"/>
                              </a:lnTo>
                              <a:lnTo>
                                <a:pt x="1883" y="275"/>
                              </a:lnTo>
                              <a:lnTo>
                                <a:pt x="1877" y="261"/>
                              </a:lnTo>
                              <a:lnTo>
                                <a:pt x="1874" y="238"/>
                              </a:lnTo>
                              <a:lnTo>
                                <a:pt x="1874" y="215"/>
                              </a:lnTo>
                              <a:lnTo>
                                <a:pt x="1880" y="190"/>
                              </a:lnTo>
                              <a:lnTo>
                                <a:pt x="1890" y="166"/>
                              </a:lnTo>
                              <a:lnTo>
                                <a:pt x="1905" y="142"/>
                              </a:lnTo>
                              <a:lnTo>
                                <a:pt x="1911" y="137"/>
                              </a:lnTo>
                              <a:lnTo>
                                <a:pt x="1904" y="124"/>
                              </a:lnTo>
                              <a:lnTo>
                                <a:pt x="1888" y="103"/>
                              </a:lnTo>
                              <a:lnTo>
                                <a:pt x="1867" y="85"/>
                              </a:lnTo>
                              <a:lnTo>
                                <a:pt x="1890" y="102"/>
                              </a:lnTo>
                              <a:lnTo>
                                <a:pt x="1907" y="120"/>
                              </a:lnTo>
                              <a:lnTo>
                                <a:pt x="1914" y="132"/>
                              </a:lnTo>
                              <a:lnTo>
                                <a:pt x="1925" y="120"/>
                              </a:lnTo>
                              <a:lnTo>
                                <a:pt x="1948" y="101"/>
                              </a:lnTo>
                              <a:lnTo>
                                <a:pt x="1975" y="83"/>
                              </a:lnTo>
                              <a:lnTo>
                                <a:pt x="2007" y="69"/>
                              </a:lnTo>
                              <a:lnTo>
                                <a:pt x="2041" y="60"/>
                              </a:lnTo>
                              <a:lnTo>
                                <a:pt x="2083" y="54"/>
                              </a:lnTo>
                              <a:close/>
                              <a:moveTo>
                                <a:pt x="3668" y="40"/>
                              </a:moveTo>
                              <a:lnTo>
                                <a:pt x="3685" y="40"/>
                              </a:lnTo>
                              <a:lnTo>
                                <a:pt x="3707" y="45"/>
                              </a:lnTo>
                              <a:lnTo>
                                <a:pt x="3727" y="54"/>
                              </a:lnTo>
                              <a:lnTo>
                                <a:pt x="3744" y="66"/>
                              </a:lnTo>
                              <a:lnTo>
                                <a:pt x="3759" y="82"/>
                              </a:lnTo>
                              <a:lnTo>
                                <a:pt x="3768" y="101"/>
                              </a:lnTo>
                              <a:lnTo>
                                <a:pt x="3773" y="122"/>
                              </a:lnTo>
                              <a:lnTo>
                                <a:pt x="3772" y="145"/>
                              </a:lnTo>
                              <a:lnTo>
                                <a:pt x="3766" y="162"/>
                              </a:lnTo>
                              <a:lnTo>
                                <a:pt x="3757" y="175"/>
                              </a:lnTo>
                              <a:lnTo>
                                <a:pt x="3747" y="183"/>
                              </a:lnTo>
                              <a:lnTo>
                                <a:pt x="3735" y="188"/>
                              </a:lnTo>
                              <a:lnTo>
                                <a:pt x="3722" y="190"/>
                              </a:lnTo>
                              <a:lnTo>
                                <a:pt x="3711" y="189"/>
                              </a:lnTo>
                              <a:lnTo>
                                <a:pt x="3700" y="186"/>
                              </a:lnTo>
                              <a:lnTo>
                                <a:pt x="3692" y="181"/>
                              </a:lnTo>
                              <a:lnTo>
                                <a:pt x="3686" y="175"/>
                              </a:lnTo>
                              <a:lnTo>
                                <a:pt x="3685" y="169"/>
                              </a:lnTo>
                              <a:lnTo>
                                <a:pt x="3696" y="176"/>
                              </a:lnTo>
                              <a:lnTo>
                                <a:pt x="3707" y="181"/>
                              </a:lnTo>
                              <a:lnTo>
                                <a:pt x="3719" y="180"/>
                              </a:lnTo>
                              <a:lnTo>
                                <a:pt x="3730" y="176"/>
                              </a:lnTo>
                              <a:lnTo>
                                <a:pt x="3741" y="168"/>
                              </a:lnTo>
                              <a:lnTo>
                                <a:pt x="3748" y="158"/>
                              </a:lnTo>
                              <a:lnTo>
                                <a:pt x="3752" y="145"/>
                              </a:lnTo>
                              <a:lnTo>
                                <a:pt x="3751" y="126"/>
                              </a:lnTo>
                              <a:lnTo>
                                <a:pt x="3745" y="109"/>
                              </a:lnTo>
                              <a:lnTo>
                                <a:pt x="3735" y="94"/>
                              </a:lnTo>
                              <a:lnTo>
                                <a:pt x="3720" y="81"/>
                              </a:lnTo>
                              <a:lnTo>
                                <a:pt x="3703" y="71"/>
                              </a:lnTo>
                              <a:lnTo>
                                <a:pt x="3681" y="68"/>
                              </a:lnTo>
                              <a:lnTo>
                                <a:pt x="3667" y="67"/>
                              </a:lnTo>
                              <a:lnTo>
                                <a:pt x="3653" y="69"/>
                              </a:lnTo>
                              <a:lnTo>
                                <a:pt x="3639" y="73"/>
                              </a:lnTo>
                              <a:lnTo>
                                <a:pt x="3625" y="78"/>
                              </a:lnTo>
                              <a:lnTo>
                                <a:pt x="3613" y="87"/>
                              </a:lnTo>
                              <a:lnTo>
                                <a:pt x="3601" y="96"/>
                              </a:lnTo>
                              <a:lnTo>
                                <a:pt x="3591" y="109"/>
                              </a:lnTo>
                              <a:lnTo>
                                <a:pt x="3583" y="124"/>
                              </a:lnTo>
                              <a:lnTo>
                                <a:pt x="3577" y="141"/>
                              </a:lnTo>
                              <a:lnTo>
                                <a:pt x="3574" y="161"/>
                              </a:lnTo>
                              <a:lnTo>
                                <a:pt x="3576" y="183"/>
                              </a:lnTo>
                              <a:lnTo>
                                <a:pt x="3581" y="209"/>
                              </a:lnTo>
                              <a:lnTo>
                                <a:pt x="3591" y="237"/>
                              </a:lnTo>
                              <a:lnTo>
                                <a:pt x="3606" y="268"/>
                              </a:lnTo>
                              <a:lnTo>
                                <a:pt x="3624" y="301"/>
                              </a:lnTo>
                              <a:lnTo>
                                <a:pt x="3624" y="301"/>
                              </a:lnTo>
                              <a:lnTo>
                                <a:pt x="3624" y="301"/>
                              </a:lnTo>
                              <a:lnTo>
                                <a:pt x="3625" y="302"/>
                              </a:lnTo>
                              <a:lnTo>
                                <a:pt x="3624" y="302"/>
                              </a:lnTo>
                              <a:lnTo>
                                <a:pt x="3641" y="334"/>
                              </a:lnTo>
                              <a:lnTo>
                                <a:pt x="3654" y="370"/>
                              </a:lnTo>
                              <a:lnTo>
                                <a:pt x="3661" y="406"/>
                              </a:lnTo>
                              <a:lnTo>
                                <a:pt x="3662" y="442"/>
                              </a:lnTo>
                              <a:lnTo>
                                <a:pt x="3659" y="477"/>
                              </a:lnTo>
                              <a:lnTo>
                                <a:pt x="3652" y="511"/>
                              </a:lnTo>
                              <a:lnTo>
                                <a:pt x="3640" y="543"/>
                              </a:lnTo>
                              <a:lnTo>
                                <a:pt x="3624" y="575"/>
                              </a:lnTo>
                              <a:lnTo>
                                <a:pt x="3604" y="604"/>
                              </a:lnTo>
                              <a:lnTo>
                                <a:pt x="3580" y="630"/>
                              </a:lnTo>
                              <a:lnTo>
                                <a:pt x="3554" y="653"/>
                              </a:lnTo>
                              <a:lnTo>
                                <a:pt x="3523" y="674"/>
                              </a:lnTo>
                              <a:lnTo>
                                <a:pt x="3488" y="690"/>
                              </a:lnTo>
                              <a:lnTo>
                                <a:pt x="3450" y="703"/>
                              </a:lnTo>
                              <a:lnTo>
                                <a:pt x="3409" y="711"/>
                              </a:lnTo>
                              <a:lnTo>
                                <a:pt x="3366" y="715"/>
                              </a:lnTo>
                              <a:lnTo>
                                <a:pt x="3319" y="712"/>
                              </a:lnTo>
                              <a:lnTo>
                                <a:pt x="3270" y="705"/>
                              </a:lnTo>
                              <a:lnTo>
                                <a:pt x="3218" y="691"/>
                              </a:lnTo>
                              <a:lnTo>
                                <a:pt x="3163" y="673"/>
                              </a:lnTo>
                              <a:lnTo>
                                <a:pt x="3107" y="646"/>
                              </a:lnTo>
                              <a:lnTo>
                                <a:pt x="3056" y="621"/>
                              </a:lnTo>
                              <a:lnTo>
                                <a:pt x="3005" y="602"/>
                              </a:lnTo>
                              <a:lnTo>
                                <a:pt x="2956" y="584"/>
                              </a:lnTo>
                              <a:lnTo>
                                <a:pt x="2905" y="571"/>
                              </a:lnTo>
                              <a:lnTo>
                                <a:pt x="2856" y="563"/>
                              </a:lnTo>
                              <a:lnTo>
                                <a:pt x="2808" y="560"/>
                              </a:lnTo>
                              <a:lnTo>
                                <a:pt x="2761" y="560"/>
                              </a:lnTo>
                              <a:lnTo>
                                <a:pt x="2713" y="566"/>
                              </a:lnTo>
                              <a:lnTo>
                                <a:pt x="2669" y="575"/>
                              </a:lnTo>
                              <a:lnTo>
                                <a:pt x="2625" y="590"/>
                              </a:lnTo>
                              <a:lnTo>
                                <a:pt x="2584" y="611"/>
                              </a:lnTo>
                              <a:lnTo>
                                <a:pt x="2543" y="637"/>
                              </a:lnTo>
                              <a:lnTo>
                                <a:pt x="2505" y="669"/>
                              </a:lnTo>
                              <a:lnTo>
                                <a:pt x="2471" y="707"/>
                              </a:lnTo>
                              <a:lnTo>
                                <a:pt x="2437" y="750"/>
                              </a:lnTo>
                              <a:lnTo>
                                <a:pt x="2406" y="799"/>
                              </a:lnTo>
                              <a:lnTo>
                                <a:pt x="2434" y="750"/>
                              </a:lnTo>
                              <a:lnTo>
                                <a:pt x="2465" y="705"/>
                              </a:lnTo>
                              <a:lnTo>
                                <a:pt x="2498" y="667"/>
                              </a:lnTo>
                              <a:lnTo>
                                <a:pt x="2534" y="633"/>
                              </a:lnTo>
                              <a:lnTo>
                                <a:pt x="2571" y="605"/>
                              </a:lnTo>
                              <a:lnTo>
                                <a:pt x="2612" y="581"/>
                              </a:lnTo>
                              <a:lnTo>
                                <a:pt x="2652" y="562"/>
                              </a:lnTo>
                              <a:lnTo>
                                <a:pt x="2695" y="548"/>
                              </a:lnTo>
                              <a:lnTo>
                                <a:pt x="2739" y="539"/>
                              </a:lnTo>
                              <a:lnTo>
                                <a:pt x="2782" y="533"/>
                              </a:lnTo>
                              <a:lnTo>
                                <a:pt x="2827" y="532"/>
                              </a:lnTo>
                              <a:lnTo>
                                <a:pt x="2873" y="534"/>
                              </a:lnTo>
                              <a:lnTo>
                                <a:pt x="2918" y="540"/>
                              </a:lnTo>
                              <a:lnTo>
                                <a:pt x="2961" y="550"/>
                              </a:lnTo>
                              <a:lnTo>
                                <a:pt x="3005" y="564"/>
                              </a:lnTo>
                              <a:lnTo>
                                <a:pt x="3049" y="581"/>
                              </a:lnTo>
                              <a:lnTo>
                                <a:pt x="3091" y="600"/>
                              </a:lnTo>
                              <a:lnTo>
                                <a:pt x="3144" y="626"/>
                              </a:lnTo>
                              <a:lnTo>
                                <a:pt x="3195" y="646"/>
                              </a:lnTo>
                              <a:lnTo>
                                <a:pt x="3243" y="660"/>
                              </a:lnTo>
                              <a:lnTo>
                                <a:pt x="3288" y="669"/>
                              </a:lnTo>
                              <a:lnTo>
                                <a:pt x="3330" y="674"/>
                              </a:lnTo>
                              <a:lnTo>
                                <a:pt x="3369" y="674"/>
                              </a:lnTo>
                              <a:lnTo>
                                <a:pt x="3406" y="670"/>
                              </a:lnTo>
                              <a:lnTo>
                                <a:pt x="3439" y="663"/>
                              </a:lnTo>
                              <a:lnTo>
                                <a:pt x="3471" y="652"/>
                              </a:lnTo>
                              <a:lnTo>
                                <a:pt x="3499" y="639"/>
                              </a:lnTo>
                              <a:lnTo>
                                <a:pt x="3525" y="621"/>
                              </a:lnTo>
                              <a:lnTo>
                                <a:pt x="3547" y="603"/>
                              </a:lnTo>
                              <a:lnTo>
                                <a:pt x="3566" y="583"/>
                              </a:lnTo>
                              <a:lnTo>
                                <a:pt x="3584" y="560"/>
                              </a:lnTo>
                              <a:lnTo>
                                <a:pt x="3598" y="536"/>
                              </a:lnTo>
                              <a:lnTo>
                                <a:pt x="3609" y="512"/>
                              </a:lnTo>
                              <a:lnTo>
                                <a:pt x="3617" y="487"/>
                              </a:lnTo>
                              <a:lnTo>
                                <a:pt x="3623" y="462"/>
                              </a:lnTo>
                              <a:lnTo>
                                <a:pt x="3626" y="437"/>
                              </a:lnTo>
                              <a:lnTo>
                                <a:pt x="3626" y="412"/>
                              </a:lnTo>
                              <a:lnTo>
                                <a:pt x="3622" y="373"/>
                              </a:lnTo>
                              <a:lnTo>
                                <a:pt x="3611" y="338"/>
                              </a:lnTo>
                              <a:lnTo>
                                <a:pt x="3596" y="306"/>
                              </a:lnTo>
                              <a:lnTo>
                                <a:pt x="3578" y="277"/>
                              </a:lnTo>
                              <a:lnTo>
                                <a:pt x="3556" y="252"/>
                              </a:lnTo>
                              <a:lnTo>
                                <a:pt x="3532" y="231"/>
                              </a:lnTo>
                              <a:lnTo>
                                <a:pt x="3504" y="214"/>
                              </a:lnTo>
                              <a:lnTo>
                                <a:pt x="3475" y="200"/>
                              </a:lnTo>
                              <a:lnTo>
                                <a:pt x="3444" y="191"/>
                              </a:lnTo>
                              <a:lnTo>
                                <a:pt x="3413" y="187"/>
                              </a:lnTo>
                              <a:lnTo>
                                <a:pt x="3382" y="187"/>
                              </a:lnTo>
                              <a:lnTo>
                                <a:pt x="3350" y="191"/>
                              </a:lnTo>
                              <a:lnTo>
                                <a:pt x="3320" y="201"/>
                              </a:lnTo>
                              <a:lnTo>
                                <a:pt x="3295" y="215"/>
                              </a:lnTo>
                              <a:lnTo>
                                <a:pt x="3275" y="230"/>
                              </a:lnTo>
                              <a:lnTo>
                                <a:pt x="3259" y="249"/>
                              </a:lnTo>
                              <a:lnTo>
                                <a:pt x="3248" y="268"/>
                              </a:lnTo>
                              <a:lnTo>
                                <a:pt x="3240" y="290"/>
                              </a:lnTo>
                              <a:lnTo>
                                <a:pt x="3235" y="313"/>
                              </a:lnTo>
                              <a:lnTo>
                                <a:pt x="3235" y="336"/>
                              </a:lnTo>
                              <a:lnTo>
                                <a:pt x="3237" y="359"/>
                              </a:lnTo>
                              <a:lnTo>
                                <a:pt x="3243" y="381"/>
                              </a:lnTo>
                              <a:lnTo>
                                <a:pt x="3251" y="402"/>
                              </a:lnTo>
                              <a:lnTo>
                                <a:pt x="3263" y="422"/>
                              </a:lnTo>
                              <a:lnTo>
                                <a:pt x="3275" y="440"/>
                              </a:lnTo>
                              <a:lnTo>
                                <a:pt x="3292" y="455"/>
                              </a:lnTo>
                              <a:lnTo>
                                <a:pt x="3308" y="466"/>
                              </a:lnTo>
                              <a:lnTo>
                                <a:pt x="3327" y="475"/>
                              </a:lnTo>
                              <a:lnTo>
                                <a:pt x="3347" y="478"/>
                              </a:lnTo>
                              <a:lnTo>
                                <a:pt x="3369" y="478"/>
                              </a:lnTo>
                              <a:lnTo>
                                <a:pt x="3391" y="472"/>
                              </a:lnTo>
                              <a:lnTo>
                                <a:pt x="3409" y="463"/>
                              </a:lnTo>
                              <a:lnTo>
                                <a:pt x="3423" y="451"/>
                              </a:lnTo>
                              <a:lnTo>
                                <a:pt x="3435" y="436"/>
                              </a:lnTo>
                              <a:lnTo>
                                <a:pt x="3442" y="421"/>
                              </a:lnTo>
                              <a:lnTo>
                                <a:pt x="3444" y="406"/>
                              </a:lnTo>
                              <a:lnTo>
                                <a:pt x="3443" y="390"/>
                              </a:lnTo>
                              <a:lnTo>
                                <a:pt x="3436" y="374"/>
                              </a:lnTo>
                              <a:lnTo>
                                <a:pt x="3428" y="365"/>
                              </a:lnTo>
                              <a:lnTo>
                                <a:pt x="3417" y="358"/>
                              </a:lnTo>
                              <a:lnTo>
                                <a:pt x="3408" y="355"/>
                              </a:lnTo>
                              <a:lnTo>
                                <a:pt x="3399" y="356"/>
                              </a:lnTo>
                              <a:lnTo>
                                <a:pt x="3391" y="360"/>
                              </a:lnTo>
                              <a:lnTo>
                                <a:pt x="3386" y="367"/>
                              </a:lnTo>
                              <a:lnTo>
                                <a:pt x="3392" y="380"/>
                              </a:lnTo>
                              <a:lnTo>
                                <a:pt x="3392" y="391"/>
                              </a:lnTo>
                              <a:lnTo>
                                <a:pt x="3389" y="400"/>
                              </a:lnTo>
                              <a:lnTo>
                                <a:pt x="3383" y="406"/>
                              </a:lnTo>
                              <a:lnTo>
                                <a:pt x="3375" y="408"/>
                              </a:lnTo>
                              <a:lnTo>
                                <a:pt x="3367" y="406"/>
                              </a:lnTo>
                              <a:lnTo>
                                <a:pt x="3359" y="398"/>
                              </a:lnTo>
                              <a:lnTo>
                                <a:pt x="3353" y="385"/>
                              </a:lnTo>
                              <a:lnTo>
                                <a:pt x="3352" y="372"/>
                              </a:lnTo>
                              <a:lnTo>
                                <a:pt x="3356" y="359"/>
                              </a:lnTo>
                              <a:lnTo>
                                <a:pt x="3363" y="348"/>
                              </a:lnTo>
                              <a:lnTo>
                                <a:pt x="3374" y="338"/>
                              </a:lnTo>
                              <a:lnTo>
                                <a:pt x="3386" y="330"/>
                              </a:lnTo>
                              <a:lnTo>
                                <a:pt x="3401" y="327"/>
                              </a:lnTo>
                              <a:lnTo>
                                <a:pt x="3416" y="325"/>
                              </a:lnTo>
                              <a:lnTo>
                                <a:pt x="3431" y="329"/>
                              </a:lnTo>
                              <a:lnTo>
                                <a:pt x="3445" y="338"/>
                              </a:lnTo>
                              <a:lnTo>
                                <a:pt x="3458" y="352"/>
                              </a:lnTo>
                              <a:lnTo>
                                <a:pt x="3466" y="369"/>
                              </a:lnTo>
                              <a:lnTo>
                                <a:pt x="3469" y="387"/>
                              </a:lnTo>
                              <a:lnTo>
                                <a:pt x="3468" y="406"/>
                              </a:lnTo>
                              <a:lnTo>
                                <a:pt x="3464" y="426"/>
                              </a:lnTo>
                              <a:lnTo>
                                <a:pt x="3453" y="443"/>
                              </a:lnTo>
                              <a:lnTo>
                                <a:pt x="3439" y="459"/>
                              </a:lnTo>
                              <a:lnTo>
                                <a:pt x="3421" y="473"/>
                              </a:lnTo>
                              <a:lnTo>
                                <a:pt x="3398" y="484"/>
                              </a:lnTo>
                              <a:lnTo>
                                <a:pt x="3370" y="491"/>
                              </a:lnTo>
                              <a:lnTo>
                                <a:pt x="3342" y="492"/>
                              </a:lnTo>
                              <a:lnTo>
                                <a:pt x="3318" y="490"/>
                              </a:lnTo>
                              <a:lnTo>
                                <a:pt x="3294" y="482"/>
                              </a:lnTo>
                              <a:lnTo>
                                <a:pt x="3273" y="471"/>
                              </a:lnTo>
                              <a:lnTo>
                                <a:pt x="3255" y="457"/>
                              </a:lnTo>
                              <a:lnTo>
                                <a:pt x="3239" y="440"/>
                              </a:lnTo>
                              <a:lnTo>
                                <a:pt x="3225" y="420"/>
                              </a:lnTo>
                              <a:lnTo>
                                <a:pt x="3214" y="398"/>
                              </a:lnTo>
                              <a:lnTo>
                                <a:pt x="3207" y="376"/>
                              </a:lnTo>
                              <a:lnTo>
                                <a:pt x="3204" y="351"/>
                              </a:lnTo>
                              <a:lnTo>
                                <a:pt x="3203" y="327"/>
                              </a:lnTo>
                              <a:lnTo>
                                <a:pt x="3206" y="303"/>
                              </a:lnTo>
                              <a:lnTo>
                                <a:pt x="3214" y="280"/>
                              </a:lnTo>
                              <a:lnTo>
                                <a:pt x="3226" y="257"/>
                              </a:lnTo>
                              <a:lnTo>
                                <a:pt x="3241" y="237"/>
                              </a:lnTo>
                              <a:lnTo>
                                <a:pt x="3262" y="217"/>
                              </a:lnTo>
                              <a:lnTo>
                                <a:pt x="3287" y="201"/>
                              </a:lnTo>
                              <a:lnTo>
                                <a:pt x="3317" y="188"/>
                              </a:lnTo>
                              <a:lnTo>
                                <a:pt x="3360" y="177"/>
                              </a:lnTo>
                              <a:lnTo>
                                <a:pt x="3401" y="173"/>
                              </a:lnTo>
                              <a:lnTo>
                                <a:pt x="3441" y="176"/>
                              </a:lnTo>
                              <a:lnTo>
                                <a:pt x="3479" y="186"/>
                              </a:lnTo>
                              <a:lnTo>
                                <a:pt x="3514" y="200"/>
                              </a:lnTo>
                              <a:lnTo>
                                <a:pt x="3547" y="219"/>
                              </a:lnTo>
                              <a:lnTo>
                                <a:pt x="3577" y="243"/>
                              </a:lnTo>
                              <a:lnTo>
                                <a:pt x="3602" y="271"/>
                              </a:lnTo>
                              <a:lnTo>
                                <a:pt x="3620" y="294"/>
                              </a:lnTo>
                              <a:lnTo>
                                <a:pt x="3601" y="268"/>
                              </a:lnTo>
                              <a:lnTo>
                                <a:pt x="3584" y="236"/>
                              </a:lnTo>
                              <a:lnTo>
                                <a:pt x="3571" y="207"/>
                              </a:lnTo>
                              <a:lnTo>
                                <a:pt x="3564" y="179"/>
                              </a:lnTo>
                              <a:lnTo>
                                <a:pt x="3562" y="154"/>
                              </a:lnTo>
                              <a:lnTo>
                                <a:pt x="3563" y="131"/>
                              </a:lnTo>
                              <a:lnTo>
                                <a:pt x="3569" y="111"/>
                              </a:lnTo>
                              <a:lnTo>
                                <a:pt x="3577" y="94"/>
                              </a:lnTo>
                              <a:lnTo>
                                <a:pt x="3587" y="77"/>
                              </a:lnTo>
                              <a:lnTo>
                                <a:pt x="3601" y="66"/>
                              </a:lnTo>
                              <a:lnTo>
                                <a:pt x="3616" y="55"/>
                              </a:lnTo>
                              <a:lnTo>
                                <a:pt x="3632" y="47"/>
                              </a:lnTo>
                              <a:lnTo>
                                <a:pt x="3650" y="42"/>
                              </a:lnTo>
                              <a:lnTo>
                                <a:pt x="3668" y="40"/>
                              </a:lnTo>
                              <a:close/>
                              <a:moveTo>
                                <a:pt x="2720" y="0"/>
                              </a:moveTo>
                              <a:lnTo>
                                <a:pt x="2736" y="3"/>
                              </a:lnTo>
                              <a:lnTo>
                                <a:pt x="2752" y="7"/>
                              </a:lnTo>
                              <a:lnTo>
                                <a:pt x="2766" y="14"/>
                              </a:lnTo>
                              <a:lnTo>
                                <a:pt x="2779" y="25"/>
                              </a:lnTo>
                              <a:lnTo>
                                <a:pt x="2788" y="39"/>
                              </a:lnTo>
                              <a:lnTo>
                                <a:pt x="2793" y="55"/>
                              </a:lnTo>
                              <a:lnTo>
                                <a:pt x="2794" y="74"/>
                              </a:lnTo>
                              <a:lnTo>
                                <a:pt x="2789" y="95"/>
                              </a:lnTo>
                              <a:lnTo>
                                <a:pt x="2787" y="99"/>
                              </a:lnTo>
                              <a:lnTo>
                                <a:pt x="2786" y="103"/>
                              </a:lnTo>
                              <a:lnTo>
                                <a:pt x="2785" y="105"/>
                              </a:lnTo>
                              <a:lnTo>
                                <a:pt x="2784" y="106"/>
                              </a:lnTo>
                              <a:lnTo>
                                <a:pt x="2782" y="105"/>
                              </a:lnTo>
                              <a:lnTo>
                                <a:pt x="2782" y="104"/>
                              </a:lnTo>
                              <a:lnTo>
                                <a:pt x="2782" y="102"/>
                              </a:lnTo>
                              <a:lnTo>
                                <a:pt x="2784" y="98"/>
                              </a:lnTo>
                              <a:lnTo>
                                <a:pt x="2785" y="92"/>
                              </a:lnTo>
                              <a:lnTo>
                                <a:pt x="2789" y="74"/>
                              </a:lnTo>
                              <a:lnTo>
                                <a:pt x="2789" y="56"/>
                              </a:lnTo>
                              <a:lnTo>
                                <a:pt x="2785" y="42"/>
                              </a:lnTo>
                              <a:lnTo>
                                <a:pt x="2778" y="31"/>
                              </a:lnTo>
                              <a:lnTo>
                                <a:pt x="2769" y="21"/>
                              </a:lnTo>
                              <a:lnTo>
                                <a:pt x="2757" y="14"/>
                              </a:lnTo>
                              <a:lnTo>
                                <a:pt x="2743" y="10"/>
                              </a:lnTo>
                              <a:lnTo>
                                <a:pt x="2731" y="7"/>
                              </a:lnTo>
                              <a:lnTo>
                                <a:pt x="2717" y="6"/>
                              </a:lnTo>
                              <a:lnTo>
                                <a:pt x="2704" y="7"/>
                              </a:lnTo>
                              <a:lnTo>
                                <a:pt x="2682" y="13"/>
                              </a:lnTo>
                              <a:lnTo>
                                <a:pt x="2662" y="24"/>
                              </a:lnTo>
                              <a:lnTo>
                                <a:pt x="2643" y="39"/>
                              </a:lnTo>
                              <a:lnTo>
                                <a:pt x="2624" y="59"/>
                              </a:lnTo>
                              <a:lnTo>
                                <a:pt x="2606" y="84"/>
                              </a:lnTo>
                              <a:lnTo>
                                <a:pt x="2593" y="109"/>
                              </a:lnTo>
                              <a:lnTo>
                                <a:pt x="2594" y="109"/>
                              </a:lnTo>
                              <a:lnTo>
                                <a:pt x="2614" y="110"/>
                              </a:lnTo>
                              <a:lnTo>
                                <a:pt x="2631" y="112"/>
                              </a:lnTo>
                              <a:lnTo>
                                <a:pt x="2653" y="120"/>
                              </a:lnTo>
                              <a:lnTo>
                                <a:pt x="2676" y="131"/>
                              </a:lnTo>
                              <a:lnTo>
                                <a:pt x="2698" y="146"/>
                              </a:lnTo>
                              <a:lnTo>
                                <a:pt x="2719" y="165"/>
                              </a:lnTo>
                              <a:lnTo>
                                <a:pt x="2737" y="186"/>
                              </a:lnTo>
                              <a:lnTo>
                                <a:pt x="2755" y="211"/>
                              </a:lnTo>
                              <a:lnTo>
                                <a:pt x="2767" y="239"/>
                              </a:lnTo>
                              <a:lnTo>
                                <a:pt x="2776" y="267"/>
                              </a:lnTo>
                              <a:lnTo>
                                <a:pt x="2789" y="264"/>
                              </a:lnTo>
                              <a:lnTo>
                                <a:pt x="2816" y="259"/>
                              </a:lnTo>
                              <a:lnTo>
                                <a:pt x="2840" y="258"/>
                              </a:lnTo>
                              <a:lnTo>
                                <a:pt x="2863" y="260"/>
                              </a:lnTo>
                              <a:lnTo>
                                <a:pt x="2885" y="264"/>
                              </a:lnTo>
                              <a:lnTo>
                                <a:pt x="2904" y="268"/>
                              </a:lnTo>
                              <a:lnTo>
                                <a:pt x="2921" y="274"/>
                              </a:lnTo>
                              <a:lnTo>
                                <a:pt x="2935" y="281"/>
                              </a:lnTo>
                              <a:lnTo>
                                <a:pt x="2945" y="287"/>
                              </a:lnTo>
                              <a:lnTo>
                                <a:pt x="2950" y="289"/>
                              </a:lnTo>
                              <a:lnTo>
                                <a:pt x="2952" y="292"/>
                              </a:lnTo>
                              <a:lnTo>
                                <a:pt x="2954" y="293"/>
                              </a:lnTo>
                              <a:lnTo>
                                <a:pt x="2956" y="294"/>
                              </a:lnTo>
                              <a:lnTo>
                                <a:pt x="2957" y="295"/>
                              </a:lnTo>
                              <a:lnTo>
                                <a:pt x="2957" y="295"/>
                              </a:lnTo>
                              <a:lnTo>
                                <a:pt x="2956" y="295"/>
                              </a:lnTo>
                              <a:lnTo>
                                <a:pt x="2953" y="294"/>
                              </a:lnTo>
                              <a:lnTo>
                                <a:pt x="2950" y="293"/>
                              </a:lnTo>
                              <a:lnTo>
                                <a:pt x="2946" y="290"/>
                              </a:lnTo>
                              <a:lnTo>
                                <a:pt x="2929" y="281"/>
                              </a:lnTo>
                              <a:lnTo>
                                <a:pt x="2911" y="273"/>
                              </a:lnTo>
                              <a:lnTo>
                                <a:pt x="2890" y="267"/>
                              </a:lnTo>
                              <a:lnTo>
                                <a:pt x="2868" y="264"/>
                              </a:lnTo>
                              <a:lnTo>
                                <a:pt x="2844" y="263"/>
                              </a:lnTo>
                              <a:lnTo>
                                <a:pt x="2819" y="265"/>
                              </a:lnTo>
                              <a:lnTo>
                                <a:pt x="2793" y="272"/>
                              </a:lnTo>
                              <a:lnTo>
                                <a:pt x="2778" y="278"/>
                              </a:lnTo>
                              <a:lnTo>
                                <a:pt x="2782" y="304"/>
                              </a:lnTo>
                              <a:lnTo>
                                <a:pt x="2781" y="342"/>
                              </a:lnTo>
                              <a:lnTo>
                                <a:pt x="2776" y="381"/>
                              </a:lnTo>
                              <a:lnTo>
                                <a:pt x="2765" y="413"/>
                              </a:lnTo>
                              <a:lnTo>
                                <a:pt x="2751" y="442"/>
                              </a:lnTo>
                              <a:lnTo>
                                <a:pt x="2734" y="469"/>
                              </a:lnTo>
                              <a:lnTo>
                                <a:pt x="2712" y="492"/>
                              </a:lnTo>
                              <a:lnTo>
                                <a:pt x="2689" y="512"/>
                              </a:lnTo>
                              <a:lnTo>
                                <a:pt x="2662" y="529"/>
                              </a:lnTo>
                              <a:lnTo>
                                <a:pt x="2634" y="542"/>
                              </a:lnTo>
                              <a:lnTo>
                                <a:pt x="2604" y="554"/>
                              </a:lnTo>
                              <a:lnTo>
                                <a:pt x="2571" y="562"/>
                              </a:lnTo>
                              <a:lnTo>
                                <a:pt x="2539" y="567"/>
                              </a:lnTo>
                              <a:lnTo>
                                <a:pt x="2523" y="568"/>
                              </a:lnTo>
                              <a:lnTo>
                                <a:pt x="2518" y="574"/>
                              </a:lnTo>
                              <a:lnTo>
                                <a:pt x="2487" y="609"/>
                              </a:lnTo>
                              <a:lnTo>
                                <a:pt x="2452" y="644"/>
                              </a:lnTo>
                              <a:lnTo>
                                <a:pt x="2413" y="677"/>
                              </a:lnTo>
                              <a:lnTo>
                                <a:pt x="2370" y="711"/>
                              </a:lnTo>
                              <a:lnTo>
                                <a:pt x="2323" y="743"/>
                              </a:lnTo>
                              <a:lnTo>
                                <a:pt x="2271" y="772"/>
                              </a:lnTo>
                              <a:lnTo>
                                <a:pt x="2322" y="739"/>
                              </a:lnTo>
                              <a:lnTo>
                                <a:pt x="2367" y="707"/>
                              </a:lnTo>
                              <a:lnTo>
                                <a:pt x="2406" y="674"/>
                              </a:lnTo>
                              <a:lnTo>
                                <a:pt x="2440" y="640"/>
                              </a:lnTo>
                              <a:lnTo>
                                <a:pt x="2471" y="606"/>
                              </a:lnTo>
                              <a:lnTo>
                                <a:pt x="2497" y="571"/>
                              </a:lnTo>
                              <a:lnTo>
                                <a:pt x="2498" y="569"/>
                              </a:lnTo>
                              <a:lnTo>
                                <a:pt x="2480" y="570"/>
                              </a:lnTo>
                              <a:lnTo>
                                <a:pt x="2451" y="570"/>
                              </a:lnTo>
                              <a:lnTo>
                                <a:pt x="2431" y="569"/>
                              </a:lnTo>
                              <a:lnTo>
                                <a:pt x="2421" y="585"/>
                              </a:lnTo>
                              <a:lnTo>
                                <a:pt x="2396" y="621"/>
                              </a:lnTo>
                              <a:lnTo>
                                <a:pt x="2367" y="655"/>
                              </a:lnTo>
                              <a:lnTo>
                                <a:pt x="2333" y="689"/>
                              </a:lnTo>
                              <a:lnTo>
                                <a:pt x="2296" y="721"/>
                              </a:lnTo>
                              <a:lnTo>
                                <a:pt x="2254" y="752"/>
                              </a:lnTo>
                              <a:lnTo>
                                <a:pt x="2206" y="781"/>
                              </a:lnTo>
                              <a:lnTo>
                                <a:pt x="2153" y="808"/>
                              </a:lnTo>
                              <a:lnTo>
                                <a:pt x="2096" y="834"/>
                              </a:lnTo>
                              <a:lnTo>
                                <a:pt x="2153" y="807"/>
                              </a:lnTo>
                              <a:lnTo>
                                <a:pt x="2206" y="779"/>
                              </a:lnTo>
                              <a:lnTo>
                                <a:pt x="2253" y="748"/>
                              </a:lnTo>
                              <a:lnTo>
                                <a:pt x="2294" y="717"/>
                              </a:lnTo>
                              <a:lnTo>
                                <a:pt x="2330" y="686"/>
                              </a:lnTo>
                              <a:lnTo>
                                <a:pt x="2361" y="652"/>
                              </a:lnTo>
                              <a:lnTo>
                                <a:pt x="2389" y="617"/>
                              </a:lnTo>
                              <a:lnTo>
                                <a:pt x="2412" y="582"/>
                              </a:lnTo>
                              <a:lnTo>
                                <a:pt x="2419" y="568"/>
                              </a:lnTo>
                              <a:lnTo>
                                <a:pt x="2400" y="567"/>
                              </a:lnTo>
                              <a:lnTo>
                                <a:pt x="2383" y="563"/>
                              </a:lnTo>
                              <a:lnTo>
                                <a:pt x="2400" y="564"/>
                              </a:lnTo>
                              <a:lnTo>
                                <a:pt x="2421" y="566"/>
                              </a:lnTo>
                              <a:lnTo>
                                <a:pt x="2431" y="546"/>
                              </a:lnTo>
                              <a:lnTo>
                                <a:pt x="2449" y="508"/>
                              </a:lnTo>
                              <a:lnTo>
                                <a:pt x="2463" y="472"/>
                              </a:lnTo>
                              <a:lnTo>
                                <a:pt x="2475" y="434"/>
                              </a:lnTo>
                              <a:lnTo>
                                <a:pt x="2486" y="397"/>
                              </a:lnTo>
                              <a:lnTo>
                                <a:pt x="2495" y="359"/>
                              </a:lnTo>
                              <a:lnTo>
                                <a:pt x="2503" y="322"/>
                              </a:lnTo>
                              <a:lnTo>
                                <a:pt x="2511" y="285"/>
                              </a:lnTo>
                              <a:lnTo>
                                <a:pt x="2519" y="247"/>
                              </a:lnTo>
                              <a:lnTo>
                                <a:pt x="2532" y="201"/>
                              </a:lnTo>
                              <a:lnTo>
                                <a:pt x="2546" y="160"/>
                              </a:lnTo>
                              <a:lnTo>
                                <a:pt x="2561" y="125"/>
                              </a:lnTo>
                              <a:lnTo>
                                <a:pt x="2564" y="118"/>
                              </a:lnTo>
                              <a:lnTo>
                                <a:pt x="2540" y="124"/>
                              </a:lnTo>
                              <a:lnTo>
                                <a:pt x="2518" y="134"/>
                              </a:lnTo>
                              <a:lnTo>
                                <a:pt x="2498" y="148"/>
                              </a:lnTo>
                              <a:lnTo>
                                <a:pt x="2483" y="167"/>
                              </a:lnTo>
                              <a:lnTo>
                                <a:pt x="2473" y="188"/>
                              </a:lnTo>
                              <a:lnTo>
                                <a:pt x="2466" y="211"/>
                              </a:lnTo>
                              <a:lnTo>
                                <a:pt x="2465" y="236"/>
                              </a:lnTo>
                              <a:lnTo>
                                <a:pt x="2468" y="263"/>
                              </a:lnTo>
                              <a:lnTo>
                                <a:pt x="2468" y="265"/>
                              </a:lnTo>
                              <a:lnTo>
                                <a:pt x="2468" y="267"/>
                              </a:lnTo>
                              <a:lnTo>
                                <a:pt x="2467" y="267"/>
                              </a:lnTo>
                              <a:lnTo>
                                <a:pt x="2466" y="267"/>
                              </a:lnTo>
                              <a:lnTo>
                                <a:pt x="2465" y="266"/>
                              </a:lnTo>
                              <a:lnTo>
                                <a:pt x="2464" y="264"/>
                              </a:lnTo>
                              <a:lnTo>
                                <a:pt x="2460" y="235"/>
                              </a:lnTo>
                              <a:lnTo>
                                <a:pt x="2461" y="210"/>
                              </a:lnTo>
                              <a:lnTo>
                                <a:pt x="2467" y="188"/>
                              </a:lnTo>
                              <a:lnTo>
                                <a:pt x="2477" y="168"/>
                              </a:lnTo>
                              <a:lnTo>
                                <a:pt x="2488" y="152"/>
                              </a:lnTo>
                              <a:lnTo>
                                <a:pt x="2502" y="139"/>
                              </a:lnTo>
                              <a:lnTo>
                                <a:pt x="2519" y="127"/>
                              </a:lnTo>
                              <a:lnTo>
                                <a:pt x="2537" y="119"/>
                              </a:lnTo>
                              <a:lnTo>
                                <a:pt x="2556" y="113"/>
                              </a:lnTo>
                              <a:lnTo>
                                <a:pt x="2568" y="111"/>
                              </a:lnTo>
                              <a:lnTo>
                                <a:pt x="2578" y="94"/>
                              </a:lnTo>
                              <a:lnTo>
                                <a:pt x="2597" y="68"/>
                              </a:lnTo>
                              <a:lnTo>
                                <a:pt x="2616" y="47"/>
                              </a:lnTo>
                              <a:lnTo>
                                <a:pt x="2637" y="29"/>
                              </a:lnTo>
                              <a:lnTo>
                                <a:pt x="2659" y="17"/>
                              </a:lnTo>
                              <a:lnTo>
                                <a:pt x="2681" y="7"/>
                              </a:lnTo>
                              <a:lnTo>
                                <a:pt x="2704" y="1"/>
                              </a:lnTo>
                              <a:lnTo>
                                <a:pt x="27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C930B5" w14:textId="77777777" w:rsidR="0069218A" w:rsidRPr="00B26697" w:rsidRDefault="0069218A" w:rsidP="0069218A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63BA" id="Forma libre 47" o:spid="_x0000_s1027" alt="Título: Forma destacada con filigrana a la derecha" style="position:absolute;left:0;text-align:left;margin-left:552pt;margin-top:35.05pt;width:94.3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73,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A14xsAADuZAAAOAAAAZHJzL2Uyb0RvYy54bWysXVtvY0dyfg+Q/0DoMUB22JdzE6zZB3u9&#10;COBsDNhBnjkUZQmRSIXkjMb59fmqu+qo6WH3dzbYFx+NVarTdem6d5/v/vz15Xn1ZXc8PR32dzfu&#10;T+ub1W6/Pdw/7X+7u/nPX3/81/FmdTpv9veb58N+d3fz++508+eP//xP37293u784fHwfL87roBk&#10;f7p9e727eTyfX28/fDhtH3cvm9OfDq+7PX75cDi+bM745/G3D/fHzRuwvzx/8Ot1/+HtcLx/PR62&#10;u9MJ//eH/Mubjwn/w8Nue/6Ph4fT7rx6vrvB2s7pv8f030/y3w8fv9vc/nbcvD4+bXUZm//HKl42&#10;T3u8dEb1w+a8WX0+Pn2D6uVpezycDg/nP20PLx8ODw9P212iAdS49R+o+eVx87pLtIA5p9eZTad/&#10;HNrt3778fFw93d/dxOFmtd+8QEY/CrdXz0+fjruV/N/z0/l5/t/3O4hzu7nfrLaH/erh6fkJ3Ntv&#10;VviDzQqy3G0fN8LVt9fTLZD/8vrzUfhyev3psP3v02p/+Mv90/nnw9P+DCqcQH64AJV/nPBHq09v&#10;/364x2s3n8+HxNqvD8cXQQWmrb4mCf4+S3D39bza4n86N40+djerLX7nx27okog/bG7tr7efT+e/&#10;7g4J0+bLT6dz1oB7/JTkd69M+BXa8vDyDGX4lw8rt/b96m0VhiGoxsxgrgDr47B6XE1rU6sZyBdA&#10;blyPFVyhABvH/jquWAC5MNXWBR7Myx87fx1XXwAN3leWBRWYUXUxXEeFfT4DubiuoJoKqG69vo7K&#10;layvLcqVjO+6WEFVcr6fKqtyJeM7N1ZwlZz3g3M1bCXrg68RWfLe97GrYbvgvpsqa7tg/zhWKS0F&#10;4ENlbb4UQBggp+u670sZQBevr82XMgj9WMVWSsF1NWwXUuiqfPOlFHxtA/gLKXTrUKP0Qgp9ZQ/4&#10;Ugp+iLV97i+k0LnrfAulFLwPtZ0eSilMNWSlEHwYYoXQUAqh8xUhhFIIbhxqIg2lEMauom6hFIJz&#10;Q20rhFIIPWR11daGUghhqO2EUMog1kxRLGUw+ZpAYymCCLlfXVksZQAFrxmQWMpg6Ctci6UMvKtj&#10;K2UwwDJfX1spAx/G6tpKGQRfkUEsZYDApoqtFAIMw9WlwYUXrmVa1/ZBVwrBQ/DXsV0IYRxrIu1K&#10;IbiasnWlEGDbaqrblUKoyaArZRDq/rgrZeCmGttKGYQBFvC6Ee9KGTjY06ts60shhH5dk2hfCgHB&#10;yXVkpQxC72tc60sZhHUtiLmQgYQC1wntSxn0XUV1+wshrNfVtZVC6KtrK4Xg41BlWymEYV0JI4dS&#10;CH4YayIdSiF0oULpcCGFgGDgOt8Q877vvx6e46pMhwsp9G6oYSulEMcapRdSiLEm06GUgtjA62sr&#10;pQCjVV1bKYVQi0DGUgohwgZe59tYSiHWvPx4KYWpJtOxlEKo2crxQgoBOURlbaUURPRX+TZeSsHX&#10;tHcspRCHir6Nl1JY12Q6XkqhItPpUgpVPz+VUnC1pGq6kEJXzRSmUgoOfu0q36ZSCn6or62UAqzg&#10;dWSlELDpa2ybSiFMlRBkKmXg+6oFmUoZuIpAHRLdd8uAjKgWa7n1hRD6CqXIskt8U6jZXrjjEhDB&#10;ylXOufWFHCZEs9d3g1tfCKKO71IU2NI1fKUsYqw4Lre+kEasumi3LsXRwxpep/cycY7VTAuKW/Cv&#10;Q/hewXchDweXWaH3IoEea+7LuQt5xKo9ca6UR9dXwgjnLuTR9VV5uFIerrbTnLuUR1/zE6gyFfzz&#10;gLvOv4s82nddzRq7y0S63G+oXP1mtanNo5Wrtl/3Wq/CT6uN1FrXqUb2ejhJbUyKVyiA/Zrra5tb&#10;QElxqwIMKQtwKm3hfW1giFCAu1S5Y8CQjwAPi4DBfAGeFgGLqgs0NFlKiGwhTmmEoi4CVyqhh4vA&#10;lU6o2SJwpRRatARctEhIhZIsAldS/TJSvZKKeski7EqqX0aqVETS2peRKiUPAUdJY8ligmnuMlKl&#10;apGwLyNVyhIJfBmpUndI4MtIlcqCgKN0sIRUqR0k8GWkSnEggS8jNSqpqPYvWoySGpeRKgm8LAYJ&#10;+hLsnZKKDHwRuJKKFHsRuJKKJHoRuJKKLHkJuKTJQirS4EXgSioS3UXgSioy2UXgSmq/jNReSe2X&#10;kSrJqJCKZHPJYiTbTODLSJV0MoEvI3VQUpEPLlqMkjosI1UyPlkMMrol2CWlS+DLSJWcLYEvI1WS&#10;sgS+jFTJuhL4MlIlrRJwpE1LSJW8KYEvI1USowS+jNRJSUVqs2gxSiqSlyXgKX2R1Uh6suwPlFrJ&#10;P5b9gdIrCcayP1CK3XoZySmFyDQsJPo9cFpI9Bw6LY2dJMpPS1oaPUkYn/9gIdESp+c/WEi0hVAS&#10;aBdyyGGjRtLoXH8zJXC8WWFK4JP8zeb2dXOWANx+XL3d3aSG8Orx7kZ6vvKLl8OX3a+HBHKWQDxI&#10;+QFLjQhV8ovfIZ73JWSEM82QUSHt9/Z8TRi7deZWnAMH+709FU6Kp/JmuNP8Zvu9PTNcL7mHwMH8&#10;N+GGzPQI+9OCG6TnA3wdktsmnJRSBA4dpxbcKGV9gYNrbcFNkiMLHMpHTTh1cz2UqAUnLf+EEE19&#10;AqgWuZ+dj3HYnpnTSH8zxoGwxnkpDICWAR2v5hq9OuFhjgjslfbUVwcNlQfY9ybGIGUkvHqcN69h&#10;sqdijH02hiPC5CZGNBEzxjlAM0z2VIydmvtxDkAMwJ4K2EslX9Y4u28DsKcCmi6Oo5lfA7CnAmIk&#10;I2Mkyu1G9e3jHAoYJnsqxqlTjHN4ZAD2zIB+rftlnMNdA7DnjDFrz4jQqMnwUcMV9LYIoJS9hI+o&#10;CjYxDqo9OtkCs2lrs6eusZf2T8LY3oRofqr2wAo0X91JH18wov7dBIzSx0pKQTVc+UgMowuaL46z&#10;7TZq7alUe41tR/jW5hq9+tIBBfMmoJN+IYhB87cNuNbtOhArilJolswwRyJGhD0zMdNCYzapSvRz&#10;Dmh47JnxjdKhASXiZlokj2ptO6IQg/K6I+4K3dP0XswrNd/bqwXtECK01tdLyQ90YGipCSfrErhI&#10;9LWTkqTAEWMXpR8pcLAnrfVFwzcn2SYHe2Z5BMNH5BakBJve25abn8OM9o431Y+QX4sOpxl0hIFo&#10;wmn9hMkDvjTRwcKR1HsAvSKX1nvhSYQtHdSrBTZrVZsr0skXbLA0LWwy0JjA2tgs8iIqrxa1Y3GN&#10;ro0oipq0jljTrMUdcXK6ZzFV0WKHBoQESuVOoAxX20poqDoPk9qesmfeW38fwxAMNok0bG1FM2Fi&#10;nKmFzVRjoaIhZGthM7VF7bgFBtOW1JZE2lr/6KBJLWzSkpRNQBwY5scSXJyLBiYke2ZhOWVJJPmC&#10;uWJ005rL87PBbBtqjAXm9ZFdGmQSD/RGIrJvM0yjc/t8OO3A0W+zUj/I3BKQ+5n4WlrqBxmUE9C5&#10;qmL47Zn5KQOxCRATr21GoeucAckO8L2uEtMOBKPuAnQUCaAmiRjRawNiOC+tMaKw2FJKj1GBBNjN&#10;BRtjiz2VPZhUzYBwXG2M2jNBO5MAareEZca+s5iJ2Gjfa3GoQy+juUaMK2di5haWUWtPpbofMmBE&#10;btfEiCHjzHASDyHWVsmQ3BiKq4YAUwDtV8u0IjQ8kCR63jUB6tbG+M32MrbU9ySGlzKr3OyXa3sS&#10;oJlZYptaC3Gjpgc4c8AAM0ZPmIUEWM0BlI+8OtsvzxywrRHa18Y4ydSHWKK5W2Jctada9kmzeT83&#10;bQzAngaopUpPHDsYblS3N4abNO3AuDYhRk2WZ+5sUkCMLjGMeWM4osZXFM3YUtdOOQSQmI8pf11G&#10;TTsBmp0LToE0VwzAHBU6UsoEYN7KDm3NltIVgG1mAdA2W1ugAMxK54jtDL2MVkE7HdF3DAlnXXJE&#10;32WaOGMkqW4BaLIxgdoz6zsAVTIcoxkYitEA28Hb+6uJ0wegsgcd76asey0hUTXrzQjOqmtssaey&#10;51sdN4D6xoCNUSmhi5HXW9sYAFVmzaCG3555IX8HoMzmLlA6zB5l7cSRySZXYa0zOTgxQwA1fvak&#10;yghEeZdTr9lpHygQ+w5rndeIUxvtNUbtMUQWz0RUkoWPNNyLWuDs5maYic6eKsKI8F4wdiR99hLf&#10;J0AUZlr67qN2DzAORwA1w+j6trUEH3WNnOFLAeH2EjFQjiYxUnxIDCelZ8Suec9IebeNUXvLPAdQ&#10;F40zLm2Mvc6tBJYsSONHiAks/TCHx3OpeXORXThodwyxaZsYHEZLa/SkPjiHzZ5k7QjE1ZnMOaRt&#10;AXvqVpjjARKYyDhyWiMOobSJ6bU87kgQ6nuMqYlkpApItOePVtyIaJj+tczkpz2uyKuW3ymvSLzu&#10;HbasYCShgceRqgRHWkFyaDDBzdMcRpU9VURes1jHzJq3KIf4Uh9MO1g+F9QSeAx/N0VklWscTiOA&#10;cvACTMTgPQHUJD+Qmq8PSjWOhDCM6kfmiRJjtD2V4Ti3ndaIky0Eo/ZjcFKGAJrVJ7U7H+SYmWgt&#10;LGub4VqBkqpAG1DD854ZSq9jWhKHNjF6re4PzAg5rQq+n/M3RttTGS5huVA9sIKO06RkZMHFWv3x&#10;SFoBuJEgG6GRVCyQPGYbPZIYWQ7cJmJworbJRzdiPwvVI5EMztxm+zeSVMxZMD0SNYMly7tQltCS&#10;tevUig5w4G1AzYSlBdgElJ5akvVcSTFlsGdWCuSdakaJ40atOHumnnQnndeIsychlfMa9vWscQvR&#10;JGJw3rlNdTpdkfY14eNajrYKIHGzkyZYrCVmahvJbMmoYxvS0mzJb9A9Hcn6pOctdMR5Ft3Ea88s&#10;ZhsXiUQTbf4kEk9kIwkBmV+Ljqh8ZnA4o57pIBYnaF1FtLb1Xq8JF+NLmNOotmsJVq8nLdmobaFA&#10;rHundWtW1u/BD5EvC9SthR9IJmoFYfHmLf6NGlxF0pAarZUOs93CN+8PYoQnHdWNxDFjliP7icgs&#10;pkyRpp1Owl8cpNIklFlMRJ4ZI8k33OzqWUEZh08Txp5N2QT1Ez2biYka9PYkZHJRGT6gDNwSIGKH&#10;vMaBhJ5yp0Mihs7t9FoeGEgSCn+bjdzA2pmDYqT+VvysKMXIStSjloJGkmWhy5AjSjooNWmsT4OH&#10;SUt2LLZCuyLbThnga4nQpyOooHpg2apTjAPxUnLjRpY1KXN7rwOQA7EnsNsaZcDgNonx+mo2fOWD&#10;ltR6VnEM2izriD4ie1gWPCDzVNvDJBM0KWCTQcj71N+TiVMAWn2QOEoDlLU2GS4uKLkismdwtUC2&#10;FJ7zMe9CyXTar9YoB4OiBFC7Xo4U9z2uRknEOGLNPO6ryIBUcTWOhlo2aXFarqY5mA0XErGs533Q&#10;fq85TFaLwEU1iWDWLZ10Fp7530kriI4wEJmfcpo5wUn9ryPdkXeMpJTkbJDTYXe1hAfAvP1oi9gw&#10;Qn8IRqXac2KyXDwZgoRJ1l1Fpq5xaU52WbIXmlTLbLTsfM/YM6ouemK80UFXPrIQykZnaWNcJsLT&#10;GsmGRt1AAdlwv42Qg0+MPdneOeItgUgLrFTWugcdrZZYm5mpmczBC3veT21ZfmhPLQeM6rLoaQHr&#10;45FEEUTrtmbxt+mt4/tf2Ugxao7wfrbNiLWnEj1pfYHoNxqHmRZqQ7XuQ6J0HHGxQOIPGlYvuKMC&#10;rImPaWWt4D63xIl3nQcGSKkBl3Fl6llzf9CD12Q74DoujVvbkR5iI9PdtmvNB9FEyUk1EoDLmix4&#10;dTaRDlFpy0SCFtVyYtBw6aACEl0Ldm4HtpK8Wnt5zE4FG05ErkIwatGBjdtg3kP5SCI9qKLykbHn&#10;fd6DrLHXfMuROGrWbtSBCdU638TmxCAZtff01WoGWDQKpVANJ75dbrDLZpzuVe2JOtTB2oqrCa5c&#10;r9MG1HYsifdgJTJ3KLu18U6iFKhOjntIRA+7qLa5HS9jwDHbXGLDMYCRrVO+7bh63Etu7ksiQTjc&#10;5F9vbQi2Pq28kWFRtOEyX6jgrLcg/dfmCjtt4dNRtE5DKDq91Wlay+LqICl3it6YFhrVSDLbxPQW&#10;3FK90SZtIO1KCDoHjv9IwKw6uNWREDO/mgGqxZFje01Zz2PlpM6KbZUlE8HPNkYt3OCmLwKobj+S&#10;1jR2ajZ2Han1h15Lk+yc2yxCXIlO1qhxdU8qt1DcbO16Uh8MuJIzabiYnyYfOx0fwiWTbUCr3PYk&#10;PwlRM3AZ42y+OurJAAkUmoA2hjCQHCoE9ams7BfmQ9xIkZqvlpEcsRQ9qbOg6qd2nhlwaxD0pOOM&#10;VlEOYtgxzoALU/Mayb72k40hkG6Rt8yxI94St/3nNXak9+rttDc9ODHYtB9LZgZ1cHQ2r9fWNNuF&#10;KAVnPsrMaEspUBLRzUUUF5OdqhTEfczjlbLW5qtxnW2StYxntwG1ukynNMTSioZLC5hgzFRzjNp0&#10;ZueefdRCj8RSzVfLYc20C0nnHqOLmT092deo76ixJ3EjDkQpIEnJMM6l2kNajvPpro7Nc+Gy4UQ1&#10;u64D5S/NlEkpw49aDGaHX9HsyGZPunBNyUy2XclYzGyk2IQsOu45EGZtkTBXolkPX44wJO1hyYlT&#10;EVLTjAnijJEYqSCT2unVZF/j5KE6duaGkQRnjAzQ9rW06lsiDFEzDzY/g6lB3VzYEm2MOk0iOU0T&#10;0MY6qIuz2WU2kYNBO3VIrN5hNpw5JCQ+uhVICwwXtKviks5DwEXdSYRsvhDxY1Yzufelycfexk+I&#10;nwHGzB42ZwHAbHtQfSCv1tpxIIVw8DG/OrDIvtNOD5slRYybMbJzE+ifZmLQm20T02kc7sl0ArZC&#10;NvbsbEeQYVMxANK5bopQJqUSIJmgAJ8zMegstDEG64SxV8vpYXm1TDg314gAMgOyOFxG4xNGlqbI&#10;ccEESI5sYLQ570IMrJM1anKGGJYAaoEpkBE13F2fiQnMAEiRQIhhI8sgJsuaTVnh+I5lw8QAzFeC&#10;sFK0SSYSxx681lojmZ+H48qSYSOGuA5LzR7Lhm08PbIal/lCDqjFKzbvECwljSSfkU8QJFnjGwNt&#10;NYuqPTIh1dxcUsgQ7WGHaWaTQkskdh4qsK1g01soDJM16rQ0O7Yd7GocFCwIRtUeGPM2YNCYQkbp&#10;m3y0yxngjwmgNgnYJEoIuhXY8OQ7ILW4euCSnaaDsVc1Y04TpfqsPWT0B0ZMdyHFqKaZjW4GG0+S&#10;yZ62ZDSVQs2eAWqogCW0MWrRhR0Xw6hVdsM0SsHnO7INZ54rat1crFpzjdGOWKK60AaUj4qJ+yBj&#10;/jAA5pDY5tITqDJK3361Rs1iUAlg9teBBR9ytWWyZkzNoo7BRpac2Wi3WLX2GjWfYccXYcPVu7IY&#10;184iRVI3g5rlSCpSA2DGnsx3o6KpfGQ23OuIaSSzMNBXNSmktofgQ00Kes1NhuOsVpY1jSm0wBbJ&#10;JAUOdep2JWPjiFw15GK9UZmgyrEZ8dcy85d3IaMamp0AWZnbiEENlPBRkzNUsQigtl1oV8qmWz05&#10;bYc6ReYjTQHk3J5QTccExP0mQNZ2MUMqg4pNNZPbdzNGEgHYyXI6T9DZ6BqrIFn5AQPI7TVaT1Mi&#10;/CYx+HpZIgZXOBFAS85YIxzfh8sYWYZklQ85qNpcoxVTZZO1AdWGOzLZh9hNc1c20yP9hCRrmrFr&#10;OUw+r9Neo3abGRs73QlMbY3dbOpIxsCFEhbfylkMgSOnQRB5q4shLv2buS2bQavPeuF4ecZtdqo2&#10;6gUXoravyXPkmpmmtvrg2ErGRoou8lGvrOHtQArf68o+k1QfMYealYyIBnDZd5DsCO/N6yNn1ACX&#10;bShruAw2xUQ8DBBmT/1+5b0J25558BCAmRI5cNvaLQDUjcr6KO+A7dSxwNhW3HmNxPUDLhNNIijA&#10;ZakslR7JL+f3krkDaKtqYdswQftVqxmcjfwxRmtxiZ0gHzTdYJtTHT5TGI2vCLb5uom2e/S9Ogoy&#10;Q4RveGu01vbLiIOy4pOE0tsYDwn0UbZU/0QGiABoO46tUGMRx+TWq9zYAQd0LnWNJNrGt9TU/hJn&#10;ixZnVmm5VL9tPmy2kV0/YudDWagGV5J3uyd+HttJI1lq/ZVqkE+IUQMCZWsDjurqpajdZM9oNWpS&#10;HfOjhkHQS4JRjSFd42QdDhIlovyr4SSzm/hkZPbKrJM+adlCco0me+wIz/tNqebG7KnubNL4QmrV&#10;BGPehXJVAAHMW0GyaQKoasac/aRmW3onBKO9mgLmfb1gjTmc41TrtRqsZwI+q6+istauoBQbmlSP&#10;qGtI2Et34agFJarho3bc2JWVOC6oxFAjpcZevjnQJMZcPmIEAqjhlVwv0Maog6qoVRFAtWaspQT7&#10;mLcru5kBFlerY/TVOpzDrtVHqqspDtuudh8hu556DhPkeydNPva6xo4RIxOYOV0jkrHkWFLa5qtl&#10;zCdhZH7GJjHZZxbQFMxuWOaim6+WAQN5tUwmtAHVkOIztwRQu9TsuzvzoVw224lLq7I1k7P0zTVK&#10;pUSIYVfRAKNmnSwCsFYIn6XTUh+bkcV9gdmayYRwk5h5lIYlYnKletIeUieaZ+nkcuz2q3WEmN5F&#10;Ja3N/GpGjEak/NUaU3SkU4SCcvaFbC5oPvEut9M1qbar3cW0NAG9vlruvG4D2u1WpLmC6zsyMeze&#10;Cdxmn7cCvVhhrWscydh9gZGEXPMaSQXPe12jHCFqs8eKJqT07OfJN1Q7mhgxN5WtGWN40IBd5qya&#10;GGUKKmk46Zn4qKECNc3S0E0YmbG3xi4dnH7HyEyzbS5SkURpWvc1y+Ls83jsOy5epiWEajZegcsN&#10;NPhgiitfvBOM8mm0tgh1JInN3MwXr4p3aGKU4x/yasy2M0CNH0nJFlsmqxlrrmBcPFMtH+Rpr1G3&#10;Aj6rzgC1/ICQoY1RPRc7tTUHH46KcC4WkFfLZ5uE4Y7tmaidS9Z7gj5mPtJiQdRgmLVCgDGHXDSp&#10;eAckknkHZBoOtiR9pOwxqjmgZuzUUmhfh+ZcUZt9MirXVDO7yxl3AzHATDWXtfZ12KFXDBBq8Yq5&#10;j05bc+/X7lvZwZ5afuisykVGQGAAlBj8QZM9NtFK74S1T56xthdayZlqVs/oNM5kZSFrZzGb1yvJ&#10;NDHTKSPmqu1YLtks873HbT7/sdFlgrXeGI7fypdnP36nP6RP0OLn7efT+a+7w4t84Od0eH66//Hp&#10;+Tn9Y/u4e9l9/3xcfdk8391sttvd/myO5gLyeS8fsc1frt0f5O+hEXjd8XT+YXN6zH+f/kJI2Nwe&#10;D5/39+mnx93m/i/683nz9Jx/TieFsdC319Pt6fXn48fv5Kfz109fV0/3MKqCRf7Pp8P97z9jebvj&#10;+e7m8XD835vV23Hzendz+p/Pm+PuZvX8b/sTPqqLwxIIYc7pH7hdUDqCx/I3n8rf7D+/fH8AvfCY&#10;m/0WWO9uzvbj92f8C3+9PbyAlz/tf3ndCqAR++vX/9ocX1dCN/5o9/X8t8Mvj5vXXQLYfAHHsXBh&#10;PwAyrBKZCdF/vJ1eE9RvIOXxafvD5rwp/52gbnf+8Hh4vt8dP/4fAAAA//8DAFBLAwQUAAYACAAA&#10;ACEAiV5q9N8AAAAMAQAADwAAAGRycy9kb3ducmV2LnhtbEyPwU7DMBBE70j9B2uRuFHbARoa4lQF&#10;CSFutAX16sZLEjVeJ7Hbhr/HOcFxNKOZN/lqtC074+AbRwrkXABDKp1pqFLwuXu9fQTmgyajW0eo&#10;4Ac9rIrZVa4z4y60wfM2VCyWkM+0gjqELuPclzVa7eeuQ4retxusDlEOFTeDvsRy2/JEiAW3uqG4&#10;UOsOX2osj9uTVcCXcpN+9c9dvxdH+/521+8/ZK/UzfW4fgIWcAx/YZjwIzoUkengTmQ8a6OW4j6e&#10;CQpSIYFNiWSZpMAOk/cggRc5/3+i+AUAAP//AwBQSwECLQAUAAYACAAAACEAtoM4kv4AAADhAQAA&#10;EwAAAAAAAAAAAAAAAAAAAAAAW0NvbnRlbnRfVHlwZXNdLnhtbFBLAQItABQABgAIAAAAIQA4/SH/&#10;1gAAAJQBAAALAAAAAAAAAAAAAAAAAC8BAABfcmVscy8ucmVsc1BLAQItABQABgAIAAAAIQCGtvA1&#10;4xsAADuZAAAOAAAAAAAAAAAAAAAAAC4CAABkcnMvZTJvRG9jLnhtbFBLAQItABQABgAIAAAAIQCJ&#10;Xmr03wAAAAwBAAAPAAAAAAAAAAAAAAAAAD0eAABkcnMvZG93bnJldi54bWxQSwUGAAAAAAQABADz&#10;AAAASR8AAAAA&#10;" adj="-11796480,,5400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<v:stroke joinstyle="round"/>
                <v:formulas/>
                <v:path arrowok="t" o:connecttype="custom" o:connectlocs="325841,205423;574192,281305;443347,270510;229296,172403;44462,158750;635,175895;21913,164465;860971,101600;840010,164783;599916,73025;1175061,44133;1168710,50483;808252,80010;794913,178753;872721,79693;710118,28893;753945,167958;593882,269875;373161,191453;120364,127000;294718,142240;505276,241300;695827,234950;756168,102553;638662,25400;605315,88583;599599,32703;1170298,12700;1182048,60325;1191576,46038;1143621,30480;1151243,95885;1128694,207328;954340,191135;784750,224473;883519,169228;1057555,213995;1148702,154623;1093760,60643;1028020,113983;1087091,143193;1077245,120650;1075340,104775;1086455,150178;1017540,111443;1104875,59055;1133458,35243;882566,7938;884154,31115;851761,4128;863511,52388;932109,89218;930204,89218;873674,140335;778716,204470;787609,180975;683759,256223;768871,179705;813333,39688;783480,84773;811745,35878" o:connectangles="0,0,0,0,0,0,0,0,0,0,0,0,0,0,0,0,0,0,0,0,0,0,0,0,0,0,0,0,0,0,0,0,0,0,0,0,0,0,0,0,0,0,0,0,0,0,0,0,0,0,0,0,0,0,0,0,0,0,0,0,0" textboxrect="0,0,3773,900"/>
                <o:lock v:ext="edit" verticies="t"/>
                <v:textbox>
                  <w:txbxContent>
                    <w:p w14:paraId="6DC930B5" w14:textId="77777777" w:rsidR="0069218A" w:rsidRPr="00B26697" w:rsidRDefault="0069218A" w:rsidP="0069218A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D2EDD1" w14:textId="3EB59EE8" w:rsidR="00552B31" w:rsidRDefault="0069218A" w:rsidP="00552B31">
      <w:pPr>
        <w:pStyle w:val="Ttulo1"/>
        <w:rPr>
          <w:lang w:val="es-ES_tradnl"/>
        </w:rPr>
      </w:pPr>
      <w:r>
        <w:rPr>
          <w:lang w:val="es-ES_tradnl"/>
        </w:rPr>
        <w:t>HA FINALIZADO CON ÉXITO LA ACTIVIDAD</w:t>
      </w:r>
    </w:p>
    <w:p w14:paraId="589DEDF1" w14:textId="3DBE1137" w:rsidR="00D21332" w:rsidRDefault="00D21332" w:rsidP="00D21332">
      <w:pPr>
        <w:rPr>
          <w:lang w:val="es-ES_tradnl"/>
        </w:rPr>
      </w:pPr>
    </w:p>
    <w:p w14:paraId="2A706B47" w14:textId="0C5D4578" w:rsidR="00D21332" w:rsidRPr="00D21332" w:rsidRDefault="00D21332" w:rsidP="00D21332">
      <w:pPr>
        <w:rPr>
          <w:lang w:val="es-ES_tradnl"/>
        </w:rPr>
      </w:pPr>
    </w:p>
    <w:p w14:paraId="558AE70E" w14:textId="400F4569" w:rsidR="00172433" w:rsidRPr="00B26697" w:rsidRDefault="00172433" w:rsidP="0069218A">
      <w:pPr>
        <w:pStyle w:val="Espaciodebajo"/>
        <w:jc w:val="both"/>
        <w:rPr>
          <w:lang w:val="es-ES_tradnl"/>
        </w:rPr>
      </w:pPr>
    </w:p>
    <w:p w14:paraId="2AF52EBB" w14:textId="24E6A603" w:rsidR="00552B31" w:rsidRPr="00B26697" w:rsidRDefault="000F1AF4" w:rsidP="0055665A">
      <w:pPr>
        <w:pStyle w:val="Sinespaciado"/>
        <w:rPr>
          <w:lang w:val="es-ES_tradnl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654E891" wp14:editId="64216693">
            <wp:simplePos x="0" y="0"/>
            <wp:positionH relativeFrom="margin">
              <wp:posOffset>2049780</wp:posOffset>
            </wp:positionH>
            <wp:positionV relativeFrom="paragraph">
              <wp:posOffset>140335</wp:posOffset>
            </wp:positionV>
            <wp:extent cx="1676400" cy="60071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774A31" wp14:editId="01A4B823">
            <wp:simplePos x="0" y="0"/>
            <wp:positionH relativeFrom="column">
              <wp:posOffset>4105275</wp:posOffset>
            </wp:positionH>
            <wp:positionV relativeFrom="paragraph">
              <wp:posOffset>209550</wp:posOffset>
            </wp:positionV>
            <wp:extent cx="551180" cy="497840"/>
            <wp:effectExtent l="0" t="0" r="127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8F5D29" wp14:editId="496A55B6">
            <wp:simplePos x="0" y="0"/>
            <wp:positionH relativeFrom="column">
              <wp:posOffset>5146040</wp:posOffset>
            </wp:positionH>
            <wp:positionV relativeFrom="paragraph">
              <wp:posOffset>224790</wp:posOffset>
            </wp:positionV>
            <wp:extent cx="1615440" cy="57404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96CA5D" wp14:editId="7DE63065">
            <wp:simplePos x="0" y="0"/>
            <wp:positionH relativeFrom="margin">
              <wp:posOffset>6949440</wp:posOffset>
            </wp:positionH>
            <wp:positionV relativeFrom="paragraph">
              <wp:posOffset>-208915</wp:posOffset>
            </wp:positionV>
            <wp:extent cx="1341120" cy="1341120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2B31" w:rsidRPr="00B26697" w:rsidSect="002D0A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1064D" w14:textId="77777777" w:rsidR="00731C7E" w:rsidRDefault="00731C7E" w:rsidP="00C4485E">
      <w:r>
        <w:separator/>
      </w:r>
    </w:p>
  </w:endnote>
  <w:endnote w:type="continuationSeparator" w:id="0">
    <w:p w14:paraId="201FEEBF" w14:textId="77777777" w:rsidR="00731C7E" w:rsidRDefault="00731C7E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AD987" w14:textId="77777777" w:rsidR="00B26697" w:rsidRDefault="00B266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CC8E0" w14:textId="77777777" w:rsidR="00B26697" w:rsidRPr="00B26697" w:rsidRDefault="00B26697">
    <w:pPr>
      <w:pStyle w:val="Piedepgina"/>
      <w:rPr>
        <w:lang w:val="es-ES_trad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D7E9F" w14:textId="77777777" w:rsidR="00B26697" w:rsidRDefault="00B266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7FECC" w14:textId="77777777" w:rsidR="00731C7E" w:rsidRDefault="00731C7E" w:rsidP="00C4485E">
      <w:r>
        <w:separator/>
      </w:r>
    </w:p>
  </w:footnote>
  <w:footnote w:type="continuationSeparator" w:id="0">
    <w:p w14:paraId="5330B790" w14:textId="77777777" w:rsidR="00731C7E" w:rsidRDefault="00731C7E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4EEB0" w14:textId="77777777" w:rsidR="00B26697" w:rsidRDefault="00B266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09117" w14:textId="77777777" w:rsidR="00C4485E" w:rsidRPr="00B26697" w:rsidRDefault="002D0A18">
    <w:pPr>
      <w:pStyle w:val="Encabezado"/>
      <w:rPr>
        <w:lang w:val="es-ES_tradnl"/>
      </w:rPr>
    </w:pPr>
    <w:r w:rsidRPr="00B26697">
      <w:rPr>
        <w:noProof/>
        <w:lang w:val="es-ES_tradnl" w:bidi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FCF4BD" wp14:editId="5B45D42B">
              <wp:simplePos x="0" y="0"/>
              <wp:positionH relativeFrom="column">
                <wp:posOffset>-694481</wp:posOffset>
              </wp:positionH>
              <wp:positionV relativeFrom="paragraph">
                <wp:posOffset>-295154</wp:posOffset>
              </wp:positionV>
              <wp:extent cx="10241280" cy="7223760"/>
              <wp:effectExtent l="0" t="0" r="7620" b="0"/>
              <wp:wrapNone/>
              <wp:docPr id="50" name="Grupo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41280" cy="7223760"/>
                        <a:chOff x="0" y="0"/>
                        <a:chExt cx="10241280" cy="7223760"/>
                      </a:xfrm>
                    </wpg:grpSpPr>
                    <wpg:grpSp>
                      <wpg:cNvPr id="55" name="Grupo 54" descr="Marco de filigrana en dos tonos"/>
                      <wpg:cNvGrpSpPr>
                        <a:grpSpLocks/>
                      </wpg:cNvGrpSpPr>
                      <wpg:grpSpPr>
                        <a:xfrm>
                          <a:off x="0" y="0"/>
                          <a:ext cx="10241280" cy="7223760"/>
                          <a:chOff x="161857" y="0"/>
                          <a:chExt cx="9618731" cy="7461251"/>
                        </a:xfrm>
                      </wpg:grpSpPr>
                      <wpg:grpSp>
                        <wpg:cNvPr id="3" name="Grupo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a lib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a lib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ángulo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a lib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a lib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b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a lib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a lib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b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b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ángulo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b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a lib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a lib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a lib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a lib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a lib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upo 35" descr="Imagen de sello de reconocimiento"/>
                      <wpg:cNvGrpSpPr>
                        <a:grpSpLocks noChangeAspect="1"/>
                      </wpg:cNvGrpSpPr>
                      <wpg:grpSpPr>
                        <a:xfrm>
                          <a:off x="694481" y="4572000"/>
                          <a:ext cx="1910894" cy="1910445"/>
                          <a:chOff x="0" y="0"/>
                          <a:chExt cx="2263775" cy="2268538"/>
                        </a:xfrm>
                      </wpg:grpSpPr>
                      <wps:wsp>
                        <wps:cNvPr id="58" name="Forma libre 58" descr="Imagen de sello de reconocimiento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Elipse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Elipse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52C51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8FCF4BD" id="Grupo 45" o:spid="_x0000_s1028" style="position:absolute;left:0;text-align:left;margin-left:-54.7pt;margin-top:-23.25pt;width:806.4pt;height:568.8pt;z-index:251660288" coordsize="102412,7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h7azUBAEQjCAAOAAAAZHJzL2Uyb0RvYy54bWzsfd1uZEmO3r0Bv0NClwY8rfOTmVJhahaL&#10;np7BAjPrhkeGr9WSqkuwSqmVVF09+zb7LH4xf2SQcYJKMng8NQMbqLzpU9XJ4mF8wWD88DuM3/7T&#10;r58eNr/cPb/cHx7fnw2/OT/b3D3eHG7vH39+f/Y/rv7wXy/ONi+v14+31w+Hx7v3Z3+9ezn7p9/9&#10;5//02y9P7+7Gw8fDw+3d8wZKHl/efXl6f/bx9fXp3Xffvdx8vPt0/fKbw9PdI378cHj+dP2Kvz7/&#10;/N3t8/UXaP/08N14fr777svh+fbp+XBz9/KC//v78uPZ71j/hw93N6//7cOHl7vXzcP7M9j2yv99&#10;5v/+RP/97ne/vX738/P108f7GzHj+m+w4tP1/SNeWlX9/vr1evP5+f5I1af7m+fDy+HD629uDp++&#10;O3z4cH9zx21Aa4bzN6354/Ph8xO35ed3X35+qjAB2jc4/c1qb/71lx+fN/e378+2gOfx+hP66I/P&#10;n58Om3lL4Hx5+vkdZP74/PSXpx+f5X/8XP5G7f31w/MneqIlm18Z1r9WWO9+fd3c4H8O5+M8jBfQ&#10;f4Mf9+M47XeC/M1HdM/RP7z5+EP2T7/TV39HFlaD6l+q5dq6rW3ddj7b3N693MAV/nz9fHPAXzYf&#10;7h/u4QqP13Dhze3hZfN6eDy8HKNQ+hmA/Olw879egAnbsKBU3l1tUku/HqRhN1xs92ebBeIFqUv8&#10;tp8GwXjeDeN2INP/b4GaLE5j1vzN4+H7j9ePP9/988sTRht6m99q/SZD5Lhh6jtRs67fVdc5/sdf&#10;gQqi0Msy0F6+bqD95eP10x2P3xcaROKK8Lwyzv5AUW3zcP/T891mLjizHI008rGX4mBA+Ifb+9cf&#10;D/ePrzBI8W1Evzy9QBjqf/ry58MtRvD159cDh6M3w/NyvJj25xiI8KAdhuWEQQ8fuX6ncM/7/cWE&#10;kM0DdX857ybuzcWFbz6/vP7x7sBj/vqXP7288j//+RZ/4mFxK227wks+fHpALP0v320ups2XzXTO&#10;liNEVhl4a5XZTZuPm/nySGZsZOatrwc+W/Vcbn09QL3K7EZfD2JElRmm2Ve0a4XG2deEQbpo2l/6&#10;moDzInRx7mu6bITG8dzXNLRoj1OgamjxHvcB4EOL+DhHulrMR3SM23lDi/o4X/pNHAzuF/tAVwv8&#10;iN7xXcogP0ZttNBHdrXY7y98s8YW+mEKPH1sod9Gqlrk573fwLEFPnCHsYV9twsUGdSHoHUt6LuL&#10;QJPBPIB8bCGPBuDYIh6MmqkFPHJ1mgjr2Br9tk0t3EPg51ML9xhpavEOHHNq4d4GsWVq4R4Ct5xa&#10;uC+DjqMgXgGYAheYWriH88CouQUcvuuOu7kFPAots0U88PC5hXwOxsrcQj7sAqiwhl1Q2AajZW5B&#10;H8dgjplb1C92vkvNLepYgAVYGdijeYbW47UHx23QhVjkLVLDZdDEbQv8OAdBatsCjyW730ZaOS92&#10;TdFU2iI/7oP5YWugh9u4vkVL3vrGaQ4G4dZgfxn46bbFfp4Cu7A9Wd44XgbY71rs5ymIVzuDPZBw&#10;24iF1vLGaRvZZbEP2rgz2EcRYmewHyNdLfbjRRAidgb7MRjYuxb7UNfeYD8EuvYt9uMuwGvfYh9G&#10;iX2L/RgF+X2L/TAEPrFvsR8uAp/Yt9hHYWLfQj9Ebr9voY9G475FfpiDXqQdeh1n0WLtogV+uAiC&#10;xEUL/EXgWxcG9/Mgdl20uCPAucPnooV9PA9CxEULO2K4r6qFPVbVwh5iZWC/CJz0soU9WtBgY7T0&#10;zRDFh8sW9lBVC/swBj142cIedOBli3o0J162oAezxWWLOdbQ7mbisoU8iguXLeTRToJ2wIujBxFm&#10;wH51kWqcEycqdb97/VG3wDe/PsoeGH/a4ECEjsFoS/yEgyQcgtGGGLvuq7J9x/HFr4/0ayCMfiRh&#10;3X33hdFTJMzndTCuL4zeIOG97Ov7wkCchC9XCdMmlKSxzSznTn3dtM9k8XWNpK0ki69r5iDtHNY1&#10;dJCWDuuaSps+MgbbujVNHaWp2LutEpemjuuaOkpTx3VNpY0Y276uqbTdInHsqNbYTpsqFl/X1Ema&#10;it3RKu3SVGyBVolLU7HPWSNOGx2yHXuZVeLSVOxXVolLU8u5ejpOaVfCxqxrKu08WHxdU2lzQeL1&#10;jLg/Vmn/wOLrmkpbBBZf16u0C2DxdU2lhT6Lr2sqreVJHKv1Nd1Ey3UWX9fUnTQVa+5V2qWpu3VN&#10;pXU1G7OuqbR0JnEsjtcYQ6tjFl/XVFoAs/i6ptIal8XXNZXWsSy+rqm0ViVxLEfXNJXWoyy+rqm0&#10;5mTxdU2ldSWLr2vqhTT1Yl1TaX1I2svZeBo4aA3I4uuaSus8Fl/XVFrNsfi6ptKajcXXNXWQ3MQV&#10;Lb6afi2NlvXVM9JMb9O5z2cbpHN/on+DFdf1Ky3L9I+bL+/PKPmw+fj+jBIM9P8/HX65uzqwxCut&#10;zoZzrEBhKGJLee0i8PDYCtKeBXI1L6K/6vOJ1UkQwRAo2vRXfRYpOp2CLqyie1J0kgepAeulnpi8&#10;EmmLrpj031ASsMBVTdJnMW2gI2R6K3aOvbcOMjMgFd+Xk/GKDEZXbjwvrUVGoS8nyxJkMRK50g6c&#10;EPTlZO5P3yt9hlOCRB/2IYTfhY4TxVefBWd6H8vh7K2HM/IdRa4uIVWPPkUf5VLIp5JuQ+ghMQTd&#10;3luRWWWxxNuR9WCxOnjUJn2KT70dY/rzzcPh5Q52HA9LOnSFmeoz0aCUSbjfZjrvoh7RwKJv12cx&#10;Umbcod8dK6XkjYmuEq/7xqvbdbtLx0RXCBuiFTDIXi7x8uKTde2uSOqzIFqEsCTseVoZ9clgxuaM&#10;TK/zoL5Hn+V9OlLQhN4bKdVC7nDeN4ySEfk7ZUma2E9HZ9C1cphgRd+zf6A0ELQlgRKHnuWlfTRw&#10;zsVidV2qmOqzYIvsCIthwdOzDbkDFhsQzbtylL2gTkgmLWQ/ihwmub4+kcOSqS9X3jti29+Vk96n&#10;9nTlxJnSWUZ2x8iH9PVtC8zTeYIznVwDP+RE+vpkgTrhmLTbDlmuIS/SlePVFPleMhSROWH7kBvp&#10;6htlRTxhMdq1j07Xqb3Apysn43Gq5zPqxvoUd5a11Zi1QyMrVjHd98rZCnIbiZz4H849+/rKGM/1&#10;yaopmc9HCf6Znw6Xxa+QKezap8ElWw0hecH9Np73+w1ZFZZD3qT7XtkRDdjA9uDT6JKMDp0w6nGb&#10;Ook+ZV4pbUD2pPtSnVewJunZNuv6sB9ZdNGSDAwZP9kqXHBbLdaHt740ESt9SjNMDxBZww0IGT2x&#10;ilvfk3TTlHiIjGvkU7ovlWE9QGvPNtWWRZ0SxAacaPe0lSGdzLTlaCDZzBXHxSI9f12yPZP40Y9a&#10;AkM/VL5Z2etQ060ANqa0i2f6at3O0ylAQz98OTzc3/7h/uGBdg5MGL/7/uF588s1qN6vv6q3GamH&#10;RzoMKHmZxwP9W0CCVz2/vP7++uVj+bf8Lwir63fgXz/e8p8+3l3f/iB/fr2+fyh/5v0z838LAZN4&#10;ri/vfjrc/hVkTLDiQYf9eHj+97PNFzDM35+9/Nvn6+e7s83DvzyCyHmJUIL+e+W/zNs9sN88t7/8&#10;1P7y+PnT9we0DDPH9eMNtKKR+sfvX/E3/GtQygHWnx7/8nRDgtq0q1//5/Xz04ZaiX8Eque/HpSZ&#10;ev1OSZyEOASKrDSpNET+Al5sad4/nCCL8XFMkOURSuiCSPsPJMiCFLuXRe5uP59vy6SwEGR3IMgS&#10;V4MIsrvdtK0rOWXath6q2DYJw4X8iv6qOcgB3KQvm7lkcCKGLE6AKDFa1qytEMb3omlH6UxHE2xe&#10;hEAudDVhr7YI7YnJ5mhC9yxChZZwbBOC/iIEeoarCaubRQgZXdcmxMFFKMIJs+kidM4J5GObDEt2&#10;gpRrlGHJcsre0dRCPkXNwyHCYtUUNM9QZGemITqYG4psoTg7VrWgQ0nQPoN6YWY5ulrYY7Na3MdC&#10;4T7WRYGt9g6GjG8XZs1GCpRF1xsolVp1Yd8Q6DLIF5KKY1fr7sT0cP2BokF9IyJCYFeL/QApX1eL&#10;/Rx5vKHKMgHb8QhDlUVQ8M2iubgaz4RSR5Uhy85D0EJDlw1Cg2HLzgNTS45xpwV3NSoIfIYuG6Ju&#10;+LKRTQbzwjJybGr9ncklHlCtu0+gBbouSpN6bR5YlK4n0AlJFcK+N1DVevuwD7CiU4pFV+GcHbfQ&#10;MGaJkenb1Xr7tIvsar19CtvYIj+NQQA0nNkJ1vt2tdCP4Pu60BvObBi1DGcWm6FAV4t9rKvFfoja&#10;aDizOIXx20inPrUfwyYa6EFgdeEylNkx6EU6Janvo+9BfFUt8kFssHzZaBIzfNkoYlEeqxo1YEpx&#10;jTJ02WjeoS3loipaOhi27GXgWIYsO0QTPk5PmxcCBtdJDVl2wHclfgtb2LHz9HUZsmyoy5BlB0zA&#10;rl1vyLIB8nTk2IAaOIQly4Jw6rbRkmWHwE0NWRbH3oGuFvtohWTIsrGqFvpCnz4Op4YsO8xEJnVm&#10;DMOWjSKzIcsO+0hVC3y0mjRk2RFe41vVBppmsYw94InZ6FA3T8zGkKeKaI2d8FVNS/d5ZMIquKpH&#10;rYk45jrWrgdOiTjmMxbX0+O+uJxTnZiNR1RlOa6/qsf/fSBpZUm411RkIi69iiPAciCZiEuv4uR3&#10;jfiJ2RiNVWEIXVU2Rx93OZC/qsyZRFx6tWaQE3HpVaSn1/TqidkY9erfhdlIJ+v1+4W/hV9HSx/m&#10;12GhRMfOC1OnJM9wwMkxYjjXLMQioWf/byQTvtugnACcSxQPUj36FH20KEd0Gmq40d/1KXLChh1q&#10;nNHf9alyJdpRTrP7XtWX2ofFGNlXv1TQ9+lTcZH3JoSVY6RVj+ZWjntnpA0CbNCUTdQ3ODNluX62&#10;bKKzG2pRki2jjRfEKpdf7dRnaTdOBFisRi39WZ9FDBt0FkvIlDN9Pk+2JYwT9meSq+f7+jp9ymtF&#10;X8ZrVPNwRtr1GmJoMCgJ8wOnqEUOJ2A9L5zk45Cpst/Vfn2WdlQGRuVT6+/6FDnJ2+Hwq/te5RPh&#10;5K4rN8inAnNCuMOJKrcXZ6ZdffQJM7pNkiScnivsXdsMYXtmYpL3zV4qvDScnHZtkw+esqaWYY7D&#10;066ysu6ez3X61Pbps3RXGRNZJ6hUPx8tdmVE36JsApOo55eSSE7dqKwSMjGhm2X0IZp8eHAlbAoc&#10;tBa5hIYyCtdjwpe6vcYS3Yvfm3BCJko9UURMpiocuBa5+sWX9ro+S+9Pwv2TyjvhaNAQi2PVbjtm&#10;IQmibFBfTmJxxjNBUTBux5DQ+jR44ni1/175eiCZAzTGJq2d6IyRYkkSsWW2w9a25wOTBLBsWAuj&#10;rw8wqvKwaX04RumGZB4eZAWZcPRwFMvvTCYw/SAA5KAeHLpKyXjq8nlBJiZLiQEt7r5V12T1/EEH&#10;jD7LwMFBanHMhPAzyFcN+ZpR9GHWXmUfqlR05aQvMt6SopwRl4jTRq6eUZJwzMlyWXcINTkZh8r2&#10;S6KsEp0Tjma1LYFYmpC9VNZXybIJh7UMSLKGHbGaY3yTYS2stX7AebtYV9fV5T3C/Ik69a1Sp+Bn&#10;x9QpXqr71CmKMuYX+su6UoLYUNPuiPx6t9uCas1u2zCl8Cs5NDGlttvtrsbcr2JKSfGiMnxbElSb&#10;T6fEfC1tuDCu2sxiof/QygcQtHowy9X0FsqpuIoQLRcZTv04igBNFdoHitBdVQZFUZGtcRS1ia1h&#10;oHSN0zYAvWjiJLqjqc1rDVxZy9FEq4ZFFaRcowxLiiubeKpaxMdScOUYcUOTAt3FbZ+hSY3gqPhW&#10;taBzZRPPqhZ1HOMEqlrYUUrFt6qFvZR2ctrXwh55guVIBTYZitTAxauc9lmKFKVxHVegc4vayyOX&#10;fvNUtZ5eyoYdt88QpEYUCXShooOI+sLIFegUsQpNTBHwrGpRxxonaGEL+8Q1jxxdhiCFGObrMgyp&#10;iSt9ebqMu5dipcdwGY4Utnw+XIYjFQY9w5IqVdY8u1rox5ES6I5H0KKtYj8y88fT1WKPr3UDXS32&#10;oUsYolTh3zl2GabUGIUaSlkt1pdqjsfYG6ZUrKv1+jDW0CeZyxu58p6Dly0uGMUtOlVrdAVDyDCl&#10;sLvzsacvJKoubP19/zJMKeJAuT5hmFKxrhb7AdwLX5eJOMx4c/AyTKlYl8E+Cjm2umA0ti1Viitr&#10;eXYZvy9VcY/9y1QXHFHl1A2Fli1Vyr8d6zJsqZGr4jp2GbrUGE1mtF9cfGIkoo2ny/h9NLYNXyqM&#10;q5YwxZxfZ2wbwhQsCuxqsS+FHR24jNtHc6PhS0UR2tClqPqji5alSwUDyLClqGixr8oA7w8fy5Xa&#10;Bq5luFKlRvIxVKawIBendpzBUKUwWt0xbeoKonKq2zrLlOLvExxXMEypxhGwnT1xkk6cJGwiT9XW&#10;jog68j35Vf22r0+6kC9dr+r5fSKOdSPhXk+3EnGEaRbXw8u+uJxhn6qtHfXqqdpaRHY5cZIiZOQg&#10;+qqmIvuDTxIcV7W8U19c8hxvqq1hasY/+5qqXFibEGuIlh8ea0jPzTWrE/FSqE4Bn0N2syaahk0o&#10;BEpySXg7+J6F34ktUi9VM0m+AavFrphkdFC8rSsm3YxjwL6cFLAbatVOzRLoUzLE1AGI2TgM7OuT&#10;jPiQUBwm2qJCX1JnBCc7pb+0Y9UqfRbrcGLIYpgpeqCMQvpIssPYyLM2HKL1tGnuLxMTjizOj7ra&#10;pOZVpcZqC/VZWirn6ImTaO2DWhtPlehTOhXbcerTOsvrz/oUdAscVMOj1wIlOCW0MyFT45ODrjYZ&#10;qDgS6ooJVZXqx/Rs07I2WYZbyooQMa2nTtOl2NT25VDUjRCmsd3TRykRlktS69gXFjnwjbr66MiJ&#10;3puRCISkRaSuvr5iHwXGrpzwXLJew9Ei24fDw74+HYmZnBYDTLxFyWZpO5S/koQnnXZwQJi0o9Aw&#10;cjnBOSsGqLhk5auq3EqcEzLWKDycKeF2KaEk4xMhnVD8NAlUxA9if07kBioPD78fk3bguFDk+rgM&#10;oBKwvrr60ciozxIhq77U/0p7x6Sym8aDMSs3I7zDVE62UDho7PupxgOcRnXHuRRMwmHjKrkJk1tX&#10;n86RCTdK48ZUN5raD/qUGUviwer4jGVlzz58CVn8L5OT/sjivVRPy6YZZRcms5YE+2wOpOwbjY3E&#10;R5WSl/Cey4Akx+8BJwsM7FN7UjL75WtGbkAyFmVFkJDzpZhxpRqo/+hTxjXVTgBmGVtMvhzoO5FO&#10;Fm+lTnScpsbRt0rHQXw5puNw0DSkm3rVJw0n88tqOs7FHgt52UTuLs63u7JDXOg4qFq0o/mW6Dhc&#10;bEod9qvoOANy9F8227Jgbmk0LR2H8gKyFm1FTNbwgigPjh6snGriim/NcxSZ7AmnwBxFCJNV0YCc&#10;m2uSSZQjM+KahE6tmkbO3zs2tSmriW+FdGxqU1Z0w5trk+HjzGBquEYZPg7uWg50tZjPnNVxzKLA&#10;vbSQL750WmgYOTNfzOTpanEf0ct+G1vgp0tiYXi6DPJ835Bnl4Ges76eLos9JeYcXYaVU+7zc3RZ&#10;Wg4XDPB0tdhj1vDbaHg54DMHdrUuP2wDRzXEHC755ZnVQl8KF3lNbKFnDpqnqkWe7y/1NLXAc60h&#10;R5Nh5URdaEg5zGbzNLWoB2PHMHKYyOEpaiEHtcz1UMPHwQ3cfu+ZqkXbwNkNHafU//CsaiHna5Yd&#10;yHH8sIznUqPGUWXYOJxld1QZMg4XS/E0tZgz1cvT1AaZfRCPiZdeIxEoSS7ohojDZXM8m1o3jzA3&#10;NJwovhgWDugivk0t5IhnbnQxHBy+WNXByVBwuK6J0zrKGKU4mes9oyhl+DdccMqzqQ3q0YAx7Bvm&#10;Rnqa2riCam4+Tq2T74m+5mlag7hh3nDBI0eTId7gmzHfKEO8iVzT8G4ouLrto6xW7b3IowztJraq&#10;dfMoBBvWTeSc2E82RgXxjj4wq5ZHQ89wbiLQDecmWgoZyg2ij+sIhnLDpaGcAWPrE6HykK/K+DmV&#10;TfJUtZBHcdNQbpCVCVS1mO+IUuS4p+HcUOEh1ypLugnGjOHchBODKU8UGGWu8rwMkLLFifzW0ffP&#10;1aP4onQHcjr3r0J8c62DEx3SL0LBwpNqWFch3G7rIk5JsirUrMhO1CT/pks5azpdBHnE7CBqPvbf&#10;p3JJR8icqEkRs0MIBFdYnJbT1j5VQzLwV/WktC9Oa1DyyEpjSMTFget1VYk4VjasXc+TE3HEdRZf&#10;11S55eOqfi3b106LP9Jev+lMxKWpWMOtwf1ETYoc+P8FNYmZSd4tzH+XckmxdnHgmkDru5jcoHFV&#10;KNqFToUT4K+lVdFiiGhVtHLyaFVCDtID4IhVhbNdHjA6djWJok9JpkgESa4K0yoD2F/2ckaais4u&#10;xpHMIg5y++okRAxYn3ZfS4tqxAYc53bltIpDVgEDJ75FHzbBvfdOkmKib7p7cjj2LfqwrO/KaaYX&#10;bt6V00QZeIA9OfYkwgV29uRw/Cv2Je/VjHXCTMERsOhL8FPnSxgsk+Qix8z91A/wtWKvvTgKZvuI&#10;SdCVE0ZMViBCk4hpAQsZugipvdfiRJjNq0sGHbL6lKGrXppo09Il/TFEW1y4Sp9NJv4JAkvPfkEt&#10;49YVH0moiyUiJyS3MroS2o1sa7I+omwAcMDpb7eNwqnKCpEJtzGr4KH8zCS9L7fXZoV0JDpk5UCE&#10;75BUA5E74OC5vS4XKl8SB4UnmUQjWYolfU7V1tFPSeQQ/GFez3qRSqKBvBGxraureGxCwZCJLZES&#10;1kTyRsErsZ4OBGl892cgccRMqgzdZBaQ3v77SEl06mMvb0w8Wmo0LbUsNazqs4RXHZNJCTxBnyrc&#10;dd2iwJ+KFa/ObJP5K2moROvEfYSolCxN5I3JoJQ9Gh49LKQDksWVhJREChCQW9ddnvahPmWqRKE9&#10;jhb99RJFTB4k/eXSINqoAlKvnRJgMxY/HePSjINFcU+bYEuFknpiUoRoSFj3UsEvm0rEa4FL751l&#10;9Zgs+otQsvQpm/aEiKl81/5aRVmYfVR1JHXb92bHpb514oidOGJnGCHHHDEOM4YJVjlim8fDD7f3&#10;rz8e7h9fcYtg2YAY0fWksUvUw8X0ypFtuLiQgo0LaWy7v5y1hhOKC1zUqfjrSGMoSoHPyZHRRExo&#10;GWGGNEaUnKGcM7YyGOA1F4OL531FWF5UIf7A3VGESF1lqJaOa1GbjUJw903Cgm3RdE5pSadtbTaq&#10;ZO0cm9AVVRMn3x1FmIiqDFT4JhnSGO5Sc00ynLFSTsixiYJlfSEzJxyjDGUM5QQDq1rMS00BxwkM&#10;5pzf9KwyoI+UufPMMqiPlAT0dLWwU3LW19UCz1QFR5UhjA0gB7qqDGEMeV7XKlPGiVkPTgMNXYz5&#10;kZ5RLeylFMcx7IYsxnwcT1OLOjNWPJta0Jle4GlqMS+VsxybWsgLfcJRZchipbLUsSpDFiv0CU9V&#10;6+uXXIXLUdVGl6h9lM+qo4bJkQ5Shi7GnE3PphbzsHkt5lHEo0hebWJ2q2dTi3lkk+GKwVlcLzdc&#10;MWZ+Oq2jg9xqEwr5+JpaxKPWGa5YaFMbXMBFcUceZdyqTRHitDeqQqGmFvFSuebYn0zBJmadOTgZ&#10;rljkmbQWrTaF48WQxSKg6ESjUUXMLM+q1sujucFcawfTfU0t5lGMMqWaUEjG19RizpRIx8tNoSYu&#10;puO0jjZMFYOo9wxbLGic4YrR7Oh6uSWL0UV0nk0t4lIf69il8H8Wy1HmyFfVQo5vzQKrWj/nqnCe&#10;VS3mUzQbW7ZYgJVhi03RZGzoYpFVhi42RuspwxeLJj7DFxv5IlXHq+j4qDoMk5ccrCgdWoUG1IN0&#10;ncEQxvgyXE9VC/swRivPNqIz49pRZfhifEGl0z7DFwsc1LDFopWnoYuBwOX6J22aF6CCQWP4Ylxw&#10;zWucgTxA3PDFmMLmaWoRB7/b7TvDFxvGYJahlFltXinVdTyQ6UvVKhQu0VE1YpEKFvuUUVs0MavV&#10;aR+d/Fcprmnm2NR6OZM+PUUG8qDz6Lve+jYujuZpaiGfAx+nU7yqiSiRouhE0TtR9Mq54al62DHn&#10;DmED58an6mFHyNBegpBBaqMcW/d5PCeKXsT9OlH0ImQkO3hVM959F6O1LHkkVqtrPJLWqyy+zoFP&#10;FL2om+R0/A1FLyQA0qKOcK+59H6v0sKNxdf1qvAyrmrWP9GONRhr12xkIo6FFotrWozFv5qNSPsI&#10;YiPSisxlI2JhitfWYhIhHRFVYliwn0oc6AgW+pBW72UckTpgsaTsRL18RseRpu70KelhOsnDSzPG&#10;zCDX8dHbu9ZpgjjJ1Yp3LotdNUufxTxlIpRsCnpUf9ZnEZNUZpogLm6V1RcTRn8mRgdNhBym3B4i&#10;yrlI2F7KXEpww8l8eStYWL23DnJh9ZCxW+l4mVqRVMShTD7J1TyadoA+xZ3ktTXY68/6FDFpRcKW&#10;kCCTUB+FvpdIKbUqyYljX4dW1qlNzdanuFsZMwkxTIlO/QEj5KSM9iL8noxEo4SKhJIjBJPspTIn&#10;JFwb6aWEayP+nfiPvDFh5EjwSCKgEvN0UtA+1GfpSyEWJrqEXZvYpbSvvo/RCSCNpESqTAbJG8V7&#10;MuuLLpjXCxliVzJ0pY3JCFHs+74vPpFYL1wiqOxZr5TOfhvFV9NhJKEdZbt67xTEhkRMAkE22mQ+&#10;gYm9d4pU4hd6CZyun9Tn9Vl8X7wn4RzJCKnLHNWhHKDjW5llylMqXLQuki7rt1dXRf1RTJMwT2OJ&#10;GB3kY+wlFXK1fF7dRGuT9VngG6XCaMLTo2J49NJkXUffvLBY34ORoyhifdh47YqX1o/p1HR9liYg&#10;TbHKNuEaJqMemQrWlolp0eO+dyJZwdoS96ydlXS97EOzdRPlGIFbUvgPKQsWSz4HoFUVaeubRpmA&#10;VEiDSOIdZYULAmAvhojfoht6UsIIRQqwK7VqnhLeYsKTlOqg6XcKsmVBM3qWrVzGrxSrrFGNajqQ&#10;9CkhtbgF7mvumVZ8LJnRCrAJ7bgEA+TYe6+TnkRLe1LCGk2KjFPOH87an4zfTAAKkc4Y2MedLvr8&#10;VisLwn8Ka/S/3928/u//ePz588NhwwHSUEFb1uj3H3GNzN0/Pz8fvny8u779Su7ofgu+aAkh+2mH&#10;0oI8eBbq6MV8vp+14OB0MZTf4bNKHX16fnn9493h04b+8P7sGe3g86HrX3CjQBlhKkLHRi+Hh/vb&#10;P9w/PPBfbj7efbr7/uF588v1w/uz1181uhqph8fNl/dn5WqBxwP9W6jFoMH7fn/98rH8W/4XNKKx&#10;ALt/vXvePNx/wrYC7dEWEVg/PN6yyOv1/UP5M5+iSLlGujD1d78l4H863P71R1h194wmfTw8//vZ&#10;5svz9dP7s5d/+3z9fHe2efiXhvL8yn/haoxnm+f2l2/VrYm3esyGxv8F+qFj/73o0MNuuNAlP11e&#10;W3Z6i0vP+/2FsqH38Og6X6hL33wuLk3OpG5M3GW5ImO5iRatrNnqobDeSg3slumMNWUVYjLJXDY1&#10;rQymwCozDMxsOFaEbVgVYvacowgzYJUpV3Qd68ForzI4yUSW3VHU5v1BrAJB4lhRm/YfcFmtq6hN&#10;+3MtJEcRomC1aGSek2OR4UIXvtuxSYYLPTKfz1Nl8OYqgI5VhgyN7Y3fPlpOVONx64QPFS3mFinm&#10;Y3p2taiPuJ/UhZ0WX4uuifhznq4WeHwwHehqoecr8hxVhg0trKlj6C0bOnArw4YOrTJ0aOJVe0a1&#10;uI9c88npQ0OH5jKcnioDOxck81S1sDOVy1NlUAer2O1B2i/VHmQOuqPK8KFHEHRcVZYQPRJj39PV&#10;Onysq40wqKoe6DLAR7HBcKIHvvbSs8sgX65VPfYsU0OzXHLs6TLQF86+o6uFPtRliNFynfCxLsOM&#10;potvXewNNXqM8KJTgOoSA9zZ12Wwj3zCVNIknqqvy2Bfrl922th6fayrxR6zr++rhiEdThiGIi2f&#10;Bh3bZTjSI5dodXzCcKSjGEGHiBX6csuxp6qFvnzp4FjVhvly2aunqkWeKyk64caQpGNVLfBcvtJT&#10;ZXyeqduOVYYmjWWBG24MTXriAo+eqjbcBDOPoUnPKPftOiklqmrfRJpa0OcoMpubbLnYoIOUKalZ&#10;LsX1mmdADwKzYUnjShu/fYYmDThd0OlkvYIwRuPZ0KTLnbjHDkpnEVXVwF+9OA00NOkoMlDuY1EV&#10;LUMMTbp8/uRY1QaZaD40N9mGcYFyU9Uq/qzOaR/yBYvQUL5gO7bK0KS51LynqnV1ueDdUdXCHvmC&#10;IUqPuyCIGqY0jlR9v6KUU4WB6rW7jmW50sE8QSfxiyowqn1VBvfA2w1XeiyfvxyDZcjSUWSn3NVi&#10;VbQdMGzpoH2Ud1s0RYtucHUWKezQ3GhFNVIaVUG8MnRpJvI7fkXpoBWqWtT5u1ZHFZ3ZNLrCrQB6&#10;YhFrVt04Iql73+uP5VSnrW0GfpFXog0vxdHolVZW6pOW0JskrAfFfWF0GAnr4X9fGF1Cwppd6QsD&#10;dBLWDEVfmDakJI09J441gFIiLm3EtnKVuLSyJlUS7dLOemCdiEtLkVVaY4yQsU7k6yOK8enq5ohy&#10;eSJfR8ggRV4C2LqgJMnOU33Uo8F3Il9HLkaf79HcBLrKmvguhW2usLhcJS4O/FX1Ub8h8nXYVF6a&#10;8RqiLIN1EVGeX3MlNy3mwNam5SDnxA6/3F0dOG32uvkVDFdhm1U6SURLQlqDPakKavpanyXTT2Wm&#10;yOGwyy4OpD/rU8SE+pCQ3IQwtyQbVYs+hV6AbSPeSWzs3ksl3A4JM0m4LjiXWqMNR05dManShWxG&#10;X6w0Ibv2Ubh1SGh0tdF2B4CMKGrQA2SQ2pZE2erKSRFyqScEp1T89Sm9KtfQDwkPr5ZHraW7VY8+&#10;iz5kPkrHZheJCo05o+tTuVjCJbmGWl8LCnUPFWViZa7+doRpG5X3ccwUVDuVvxKNSSozzP3ct1OC&#10;esm6hp03qtPoLkbt1Kf0iZDeEsYYnamRaQlPSl+aEKBHYbNnBfaQ0SgOkxDVFLgBJ/fdLlZ9OITt&#10;yxXHwuf/fbkaWxJ9lOmgiJaQzEfhhtENzV37tF5yKicOtVouaW99byKn1XPrl1DqdPoU56v4Je3V&#10;gFC+do99Xvs3+VqF6mVzf2QUQspZUL9l+vR7FRyw9voNGZSiL5mLtEA0BdauPq0QnUxaxN2mdmSz&#10;lkSWdNaS6QgHqT3rhESfXVdNh7awLbvdXNh2mTYNoXWBrB6nz+J54lA4q+w2QTi8U/J9kXw2hrxJ&#10;V5uMnikZFSX2IHXSVVZQk2PBcESIriS6q2F13a9g6VOGa/Gi7H5vKUubXT8uYxUplG476fNEct1k&#10;WpbFILIoXW0yoEeslHquS5lWGvfJ5z4qllSn1SiSLHtkaUkfv/Vsk7kzmWKVy65rDu1JfZYe1c8s&#10;kSrtvXKQ4ZKtP3Vp1G8AgU/oJt/FIenCYol/jHKMkoxk5F1KlyafAFa5pBeQe2F9aHIPOQow1NZk&#10;gT9S7gBi+Iiir62IgeXWFysvTWYFkGsKJP1Ao4urpKEyABMp3QEkr9T1Q6ZNGpCgpuT3lWLZS2Xt&#10;0B9Zb9f8Ou50l4CIfWKHf7M0WgRAh0bLYfMfT6MFTZYyhxSBQQHfliix0Gh3KCpMMxbdRL/bTdsa&#10;f7+KRkuczS8b1CimyNVSZAFFzYcOuD4dCVhcbPRGCPGsCtFN7K6mNhc/TJzKPdaEiNFookyuYxOm&#10;iiqEu2F8m3BWWoXC1iFWVKHQJiyrqhC2xr5NJiPM9cEcnAyXFrff+Kpot1JfyPTXY5xMWeFytboD&#10;FC0cF03MWXBUGcwvIqNa0Avp2FFlQGeigWdVizrfpOxBZVDnErCeqhZ2vt7ZUWV5tEzKcFQZHm0p&#10;Vu3pMq6+C1zdEGkH1Ib0R40BHkwX19kx/pc+FHboMfK0xak9PXKdN6+NLfLlVnSvjQZ6Zrd5ulro&#10;8bWc30bLpo0Gj2HT8r3ojlmU8l2aGEFPW+4qxfcXe6oM8lyP0mnhGy5t0MAWeOpqtxMNlTZwB1Nf&#10;OBo75jL6MQjHhkY7B35lWLRch9ABypBoI5wsh3YMwgzlpWvHDEEUpR1bFcL5t4+5qTDMzCGn92ib&#10;u6gKG9j6Ohcr9lS1rj5FDaRJub4QNWV8TzAE2olrrzq4GwIttlCBrtbXpygo0yl8tWtikrDTRlNm&#10;eAI3zw1ZtIuoumYu1u/paqGfyucNxyGLNoaLLnzn4Y4cU2oYX8T5dhkSLSzydRkWLZZWga42zuCG&#10;h0BXi/0M2ruLF23MlzZGeNHed5Eq1LRjvAyTdgK138XLUGnhWYFdLfZT2MbW72eMWbeNhks7MoPZ&#10;8QlDpg2xN2RaJDf9Nho2LT6ODOxqsWfOvmdWC/1USMzH0Bs2bRQG6eCn9uIYTT2GThu1r8Udn9L5&#10;7XvDpvWhMmTaaIFEZyXV8mi+pwocVajQjo+BoiOLKoTyT4FRLehN67DpPjEe8ZWxfnX7dHgh0sDV&#10;ifEY8W3ouzbsg083wh/5jByqXWERW84i+8RUOdG7qmfgiTjmD8Idy9E12oWlclXzv33ttOok7VhY&#10;rtKOoMPi65p6KjcbjSY5qj8xHo9G04nxGPnM34XxiIkfEeEreHe0smPeHZYkHu+uMlpqTZyY5IN1&#10;DqIJzjol+GhqQJ+SbJXLYYfK/Nff9SlyknjB6WJfn5ClsmsoNXGR3omt6cokKUjcNm5vZh994UW4&#10;4OSxBGVtpz6lvcodqkjr75paOSZg4VSLdWvKJuobui+cbNBpQTXrUyyg0zeyVKcD/Vmf2jGiLOEG&#10;CWMh485J0cuEOVLTkslLJS1Z6yCr6fosTZiE1pm9VEtoJoBoylTndH2ZPgU3EUvZf+oIWTaU9rXc&#10;XYl5OpBwItB1QK3Dm5HIpIhUOpBULmuHDuAsratkqYwgKPycjJMmMKdi2HMB5YSWQDQOEksYE0RU&#10;IrG6/FMX0ae4ihTPK/vEkASDMgWsrT8mcLbKUn0vqSWH+xwHGV8Jb1FpFf14QwepBFnilmXFnHCL&#10;FLAxw4JfOSR0T6pYAssyHrEUcxzrVkF7UZ8SbcoEQKTP3viTeUe+8g47XbjmOE3tahvgO+xpyTRG&#10;NbxZDn3Ws44oQyyHYdOTU9oKTlW7cjg7K/oSognOXdfJST1SnJp234uzV9GXyIkPTNDbay/OOVkf&#10;1Rzry5UAMSfLI16Qwfdw0rdSXx/nal/C+8EpZWkHUp/ddgh+c7JK4Bps1I5kmYfzWHlvH+dJrpaQ&#10;M/9weKhfZe/V5ductBfnstK//f4YZB2T+Z9+eILT1y7OVG+4jMu+nLANcQLbVaeEz4x4q6Gq7wQF&#10;khH54Z6rFC4GjmG7UkXXkJS3lPiezALCwkomYZmd6omNRmt9lqgtM102Bcsc0G/j23W6vklX9vDm&#10;E2nqmyVN4dDOIU3xbtEnTdGgM7/QX6gY5OanL38+3N69P7v+/Hrg/bxymw4fPpTP6LZIsHBg2e22&#10;EypF0dhsOFID6tHgd+JIbbfbXV2Sq56/qdQg1aJDEY7Cwo44UpSgnJAKZnuWkoVthmVERtTVA4tr&#10;8oQLcDiK2gTLVGpKHBuEtUZVxCULHUUIWFWmZBOdlmFSq0IDX/TqaMIKrQpNqLHntg0RuQqNfFmh&#10;o8nwo6gOkKvK8KMITBdxy5Aqd0gfI2UZUrjH3tfVoj5OQRPp66DaRrQu0NUCP5QSMY5dLfKlIpKH&#10;Vwv9MHMRREdXiz1dL+u20bCkcHGPj71hSZXyWI5dptzgUCoZHdtFS86K18i3j3q6WuyHfeAThiVF&#10;t/H6bTTYlzKBjl0t9qUwmWeXwR6pVddXTcnBkWkVji7DkqKqfa4uw5LC/spvo6FJ4dPQQFeLfaxr&#10;FfaGJzXipmcXe8ow1d6Wi3uPsTdEqRGj1tdlsC/FPx1drd+PIL64ugxZSmroHesybKlYVxvmw7Ft&#10;+FKhf1m+FOgErk9YwhTTiRz/MoQpqibo6zJ+z7QDT5fBHgXkfF0t9hPTYxxdljK1D6ZFS5kC38vt&#10;R0uZYuqIM6GZooNhXLWUKYw0t42WMsVUG6+Nrd9Pc9RGgz1qGvttbLHH7RqBXS32pdamY5ehTE3l&#10;/vJjvzeUqXKDsqer9fsJBbFcvGhFViMAbu52m0i7miqEL+oDVWaqDaKEIUyFEccQplCT2LeqBX6I&#10;HII2sdV2eKCrytClmJzpuKlhS0WRy5ClgjhvqFK0QvBtakEfglBD59G1dQOkfFWtu4fNa7098gTD&#10;lGJqpgdUCzl/VOC4p2VKRUPQUKWaRSV2tSdW0omVhK3kqQ7bETGCVpuETL2Rs8/sObGSIh7FiZUU&#10;IXNiJUXIfPOsJEzNX8cbohUF8YZo0eDxhrCH4/imGYKImaK38KmcnozrU/LhyslJxKieLYJqPbVU&#10;LfqUfCxSpyQGfkIvfYFDQhZLan9pYmpIEmKMGN6K08D+awlZkstyHVJfBGeCfX210ESSYKN9M4GX&#10;JFAnTSwnmRGcQbC+KcmO4/yqyCGQ97oDp4dFrpwRhwlA3GuwSk49NKv6Mch5+ZTki7BHKO9NuBGD&#10;JKmyMiJ6BXhWGIZqQ3G/JaUYcJpY5DLuA+1cyQ+Smg04UVwnJwl8Igb0+lcJBlmRnkFKSozJuNSb&#10;JXF2mLxX2psk+pVsk/EzcBcG45LLiT/XSooapfRZotVA39CgP7I6QrU/snbQ7pfHeYJLlesHXbUv&#10;9VMpuoczwH5/yMyRy2FbTe1I9YlckofWeJD6n+KSEWYkboyZnEwz6Xs1Pmft0HiQMNaIL8t+lRBD&#10;lD42JTXF1A+mjNum8TmL9/LtQxaflciRzTM0Hkt7+3FoEsJHOg/KxiPrt4k+xCQ/TWiQeudvViNP&#10;5YaEToaTSX4vzh674436i+zD4VxfTu4hhfv3wvgoPBicr3fF6CtjvBWTeldMvuBKylpRPUPGuN+E&#10;OqX2KWyEBGmDA/Zsk00ElqY9KRmNWZCSNV+yhiwzBq00uq8s/YmsV0+KErjU7Rn/qVgGNkxPmbQy&#10;8Q1Z6SEt0dNVCY5dKWJRs/1JX8oo7a8tNfa/7coTP6e5NfSb5edgoDj8HGbOGBZOvfSWvNv8spqf&#10;M+13NE+QY+8uzre7t/yci91uT+kE4ufw/a3qsV/Fz5mZV7MtE3LEz6HsId1yj8a1Igi8NbexnSgD&#10;4uhp81echnQUYTgvijjV4ChC06sQsp6uRW0eZctFLhxFiGpVUalZ45jU5q62uLnIbVubR6EP712b&#10;DD9n5hIsjlGGn4P1WaCrhZyuD3PNMvwc1CMOdLWox7oM7JQKc8AaWtxnvjnVa2ILPF/H5qlqgZ85&#10;g+WpapHH+1yrDDln5qsyHVWGnMOXnTpWGW5OOGQMN4cr8niqDOxRAw01B9f+Bi00uHOhIK+FLe6x&#10;LgP8nlKjnq4W+KiJhpkzR6oMM4cvUnPQMsScmeutOVaZ+kWhKgM8GH5uAw0vh6k0nlUGd76r0bOq&#10;xZ2vr/NUGdiZceepMrAH3mBIOTPfFOeoouVaDX9cSMyxypQwmiOrDCeHqS+eKgt74FeGkoPLoN0B&#10;Teu5avrMtb+8Braw8+WknlUGdq475KlqYQ+nCkPIwYXdvmMZQg4o734TDSFnyxfDOnYZQk6sq0Ue&#10;V4sHdrUBvpQkc/AyNYy2TFHw7Gqh5+pRnqoW+i0YQO44NCWMQB51HcLQccJAY+g4wVKGtieLazGb&#10;w2mfIePwbeRO+wwZZ9oRD8pT1cIeLmdah8fhe6CqRb2UdvTMamHHJ4uBrtbjqS6Ri7uh4+Cw1ddl&#10;+DjlVlHHLtq+V+TpjkgXLkPJgZbArtbjg0hjGDkomh9oapGPlg70FWk1nS6u9MFqgS+Xrjv+QF+K&#10;L7pwR6Sry5ByxmgYGlIOvlAMdLXAE6Qu8KaC0XBBBCanE00JoynaClA2oLYRl3P6qlrkUVY+MMtA&#10;HyCPHcvyvnBZio8VF6km0JwoTP5dmXIsd7pK8ojXcyqsFJEuThSmCBk5o7yqn2r3uWCSaL6q/IW+&#10;uOR9r+qxayKOKQGnS1f16oREHNMti+t5fyKOyM7iemybiCN6s7hSNfriQhO5qjVHEnFpKpZ05UA6&#10;EZemglCxSlyaCp70KnFpak3r9I355ilM4R2Fkj/+//kqya+mX9HikehXtAzz6FdY6PDA0ePhiH6F&#10;YyyW0+Gl1AN9FgoCNmgshbmteLL+rE8Rk1ubkgTwVhLPCR+Em4ixD/pD96WSFgcrpCumWU6kjbpy&#10;wg0bkvIaOA5mSOhz/p4+nF6KXL8ZOBMWuT7Gcy2q00+i4Sy36MOxbNc+4SEn8Kk6cDi62iSrWwOq&#10;Oog+i6Ood+JAoatNKmxlYgJxloiVS3xqfFWb9Cm2yQVD2GV1bZNyI9lFSjq++gOMbruieY6KPnTf&#10;qt6UFQeRJDwOevv6tNRUKifJ4sw+mZWSmko4peHmZuCJWEJkmaXQWCpW2pCKYYOKrgB7sdsTUtUt&#10;E5OOSOqRzcIZywCR7k+YoTirLU1IOl+cLnupjJusCSIGE7u4iW0JiWmmIwf0QjZYxUPqEkvHsj5l&#10;TAsTHo7StY2OZ/FSdEZXTIJc5uRSWCkr9zYLKyKbcXCozNZllVJw6C9y/ViNg+VV+lAwosglrGoc&#10;Lhc5nA304MPBMcslI0fFEg9Aypm1JZQYXcEkdKNZonpCw6nxq9vQWQhsCcGGChCR1wHmHmxKH697&#10;RHVxfRZXx1kza0tWTZX0lXSWkr3TWn/qdEmU0DJ5VFWp19pRliVUtLMnV0m+STwZlGSZhCecPZfO&#10;SGYJKalIVSl75pU4TLey9qQkUIzJ4koWJtk7Kx88WcHgFLo0NYmKo9TKxPVU3VbgJLroS/iG1QUS&#10;3iltbWhc4Ly5+94JaxeWq+cbOiL0KSNDIkWy0uXyN3ht4nh01ymP2r4DaDW3ZCZ+s1tTw0/0sxP9&#10;DHc0u/QzjouGZFbpZ5vHww+3968/Hu4fX18wgHj4GNHVfDTs+7bCY98PFxdSEHOpF7XFnXt0vkh8&#10;tBHOXsPmV/HRRk624Y4fsrwlmyHC1NwR7vb5uKHqlW9k2oyWVFQ4VoQptypivo+jCLhXmemcy08c&#10;K2qzWdi9+SZhAVU1UYoQRR6ONWHiqUK419rXhJBYhVBP1NfU5rL45hKncYaQhptQfU2GkMb1sDxV&#10;LeIj383nNM/w0Ti16alqMcfdsYFVLehMOfFUGdBDVS3qkSPQ6deCetjAFnbOAztWGToa7qn1G2jo&#10;aBHsho6GtUOgqvX0UJWBnQlWTg8aOhpn370GGtjROa6v0yFbRZQZZJ4qA3upY3E8bEydqEJsc3QZ&#10;NlroWIaNFo5mQ0dDJXG/iZaORkwfz6wWeCom5aJl6Ghc7ctTZYHnUiTHaJkqUSiC51tlgC+lSBxV&#10;rb/DZ1xVho5GLAS3gYaORvQPX5eJM6WC37FZho828L1UDlqmRtRY6pk5utpAU2rAeLpa5Kcp6EQ6&#10;NKguX+oBebpa6MPZi86AF13gSrt4GUraWGpEHbfRUtJAgvN1GeyZVO1ECNrILHaBAeLrap1+5Cvn&#10;PF0t9tEsRtuw+kLUVvfdiy5JqFJc6ctBno6IqlAYmQ0jjcs6OqpoNV9VFcaW00DDSAu60DDSJmYo&#10;eppa2JlU6BnVog4lPlTmQj0m73mqWtTxeVugqkU9DKa7FvYJdYjcAIFDoAXRcPDQYeCCeymwduzw&#10;hpE2oDKp66SGkRYibxhpTGZy4KLvpBezmLHqdKKhpEVB3lynN40B8m8oaUEDW+DjRWkLPNEmnfZZ&#10;Plqpf3kMu+Gj8U2Nnqo2zAx8lasDlaGjRRHesNGGUg7NsaqNMtGOgk7dawcyGc0zqnX3aH1LRxpV&#10;UzQbGi5aFK7oGL1qiqZoHMYtQpFPURagasIlNf4IRJJgkQqNaj19YM6/gxSdnNQXIma7TkV5syo0&#10;jpFVLei4XtJX1YIeb5paTycuobjniQF4YgBirOF841TE7IjsKKf0pyJmR8gIK+WqfgbfZ3OdGIAR&#10;N1JSt6erFY9cTHLfVzV/03cxKZFwVcsEJeKYyyno1cRaIo75msU11ZWIY05mceXF9MVpiUniWESW&#10;RFoijiUNi2vmKBGXptYaDYm4NLXU/C1UPjqmxr/aONU+JY11Ve9D6msXfsRVTaQm4tLUSuJIxKWp&#10;lUGSiEtTa84sEZdercwIFv9qsiOtIYnsSCsyj+yI3Tr3dy2sFrEdkVcogn1mxHRe2pGkbXE8w9qS&#10;PKuKJRU0kGFgbRkFbJTEI1IEMhY0W6jPku6kNDENglROSHYZVYxuLyN91XP0dfqU14pYkmdHxoG1&#10;JTW8Rhn4NWbpy/QpL6WNDmyrkVB/1qeKYedBYhoW9Gd9qhh2FSTWT9riFHlVE0Qs8RKcQbK2hFCA&#10;9MoqMdqyognZS2XgrO0FDdaKlz4FNyEUZNropGOFbeKXNaOoL9OnvrTgVuOf/qxPFSsvrZFJf9an&#10;iIm/pYNQ8E0HjXRXLld8KXuvRqaktfV60z55RrUlw0YLZ+EwssdiGencAv2aECe0XFcmJoSdhNSr&#10;pJNsSFMKhXwuiZkiRiygblOF6jIkhPh65XByOZtiMmAb0H2vBImsAJROObiwoqsPyQqGJS8RtlJO&#10;azKl7RB3L9l7LBB0GOpTR63MiZmc0LFS/PQjACTnujhTuhDuklE3kbxguWxOFOZRFhip/gHeWk4p&#10;Y1CEj5ENoLeLIoVWSUXHt0nrHKT8zWgZpaTAvrNOUscou/+RkkZodVrFtnQJklq9nuOlImHYn6pU&#10;LFmlaOm+NCwLI3hILkREfqP4VUKRWz0u5UsaZDH6qOhHIxnbU/qiLvfVZ/RZhqVWFkxWF5PQqZN5&#10;g+o7kgMgcdvtWUr0QyypQlmX0cniTVbHfTcZhZeXSCnxOXkl3XJGDejHZGQ9WCyZMnC6XlDr24bE&#10;B4sl31qRA5FtyY5Hth7JegFKSFciJVNtEuxWNVJm48TPZHVaP95Un9Zn8W0kQAoSSS/pN2z9GFh7&#10;qe8ag3wlhPDQGwJIg7BtuAu1KybzSCIlG7XklbLieBt1dRLBLHW6uPSbLYyIgOYURmRfN3TTfwQz&#10;dbi8mGWFsd2dT2VlvxBT5z2+qERQI2Lq/gL7L/XgryKm4nqxLxs6RcL4i3ip40i0Kvqi740QBm/N&#10;aDJ7yVEEi6tMqUvjKMJ8WYUiReiaKoPK9b5FWF1XIebXORYhmFeZiQuYORZhGVyFUN/eBwnzdxWa&#10;uaqQo8nwUktVIccow0udmfLi6WoRHyOzDDEVt5r7UNHOplpPV276fmBgByfTdQRTKZGumfN1GeRB&#10;K/N1Gej5IlMPrxb7EbwKV5chp3LpOEeV4aYS5cpX1UJPRZg8Ta2zU80dpwvpdu0KO1fk8hS1qDML&#10;x9PUOvtM9EhPU4s5ERh8o1rMmTrtqTKQnxM3wbHK8FIviDroqLK01GgMGloqc3g9VS3mI98u6Vll&#10;UIftvlkt7HThoN/CFveByWKeXS3wI2KRr6sFnqz37WqRJ/qdq8syU7kUmmOXYabSvZG+rtbbUe/f&#10;t8swU6cxwMsyU7m6q2eXwT7yecoq19ET4mWYqeXmWMcnqOjMCl0t9vgcxMfLMlOjNhpmarkB2LHL&#10;FEsMsaeNbbV+GoOBTWeOVap8FOFgb28vZRKoZ5fBngtCerpav0fx5wAvgz1/HOPparGfuVyiY5ch&#10;pxKq7hgy5FR8YO/bZeiphVnl2EXLsIoq1RF1xxDl+KoUamAHdrV+P/NXFl4bDfZMKvXsarGnkp2+&#10;XQb7yFdpM1Wtn/k7C8cuQ1DF95R+G7FxbnRFY8gQVAt/02kjJVEWuzDBuG00DFW6F971CcNQnfnj&#10;Aa+NBnumcHp2GeyZuefpMthHMRrHqksbp8gnKLNTkcBdRH4bDUt1Pg98lQ6PFl24+tbFy9BUZ75i&#10;1Wmj5anyzcQOXqZq4hytuigrVe3iT548VQZ65j97Zv0f9r5/t44kN/dVBD3Ajrr7SLIHcYCLyWYR&#10;YBMs7hwgf8u2dm1E1lEkeezkbe6z3Be7H1lkNakmi+eudoNk5/wzLY8oFovF+kV+RVrVczLviNVR&#10;mvdQVcLoB6woUNZFJ2RzaKgOq8pI6oiVtXlaxWNWdr3JtmxyeHWpWibUQFcOq8pI40gqq3aqlh5L&#10;ZdWenXcJxdClwtU2ZjVdWItPzuBc6qTzMuYOx86pdm+A5qH7KVwKp8SXGziaOCf3PRYxxgrRzY4U&#10;2bOKFORY2phcI7MFOeYRk6sTdEwu8b49blrNs1qQY/0n7j2MWJBLV3vUpyCXrvZ6gwW5dLVnXRuT&#10;S1KSPW42x3RV/Nz7Hp0puEtXT7DXd+etMOrD4ensO2xFQtR7PEY7Ru8n2GuGpzzBXjPNSEzzv3Pi&#10;yxQl+7cHe027ygcz2j7Winu8qOLIhe/vn54ptvB4++H57I4WkbNn/u/ju/PH87P3787ft7gChd2E&#10;ln48+4bIMh0MgZOlI2qEk9WIX48fZgAPepQJARHJkLVKY6T6bbFSiY7D9TckEyRXmQWpYYyWIsWg&#10;cKuq8UoXliKiLTg+BDaGXZgkVxrl6mqrt2pCvxI9FoARwhtjOomRI3QxppOIe0U3Y0hpxKp2EQRp&#10;dEWCMwWuLbjajPrbazcXqau0phkhR4b8Ltr5gQAwI7peaxTR+iGdpMpGyGNMR6EPsvgCNyRZzhD2&#10;GLLbTDS1Eg2bb7FXrX0NUmYTs2mnSHQl+eQKEI9m9eunTJVRv82iyWkNxRCQYaRo8gSS/nDnHJGR&#10;a4vJ9Fiujem3NSrQ3xmQ+BE3ya1JhaNHZII3rrhpo0VaMoHVVWvjdNFmWrU4ToINrFZHRE6a6grI&#10;GjwLTFcto4gGNLqqirtAx5YiwaJmdaPqtKPB0GcENT9ZCYo8zLPCB6HvYbuSD5lQ+0M6mT1UvX5M&#10;J6Z8LF0FPZbxoKx343bbhCzpen/HO8yqv2rcdDwKvcjaV1Vjhl+u2V9/tKNLgH7bUtDtBRv6UC+S&#10;HRUxlDEduRCxBO2w0wz50VmK6OAaOIquyo4oWwclKx7yk/UFsY0xneiZcv0O+cl5SdyWOapYsDRl&#10;u1LFAzGOcbsCdaWstUP5Or+KrnlF6nZl3PpTQbUn/YpdyX18V803sdOSTi5fu6pdtb/KngUSiDjL&#10;WH/yvIiwUEM9a7v98K/60K/oRTbVBZlwh/wkXz3iLQWdrBv9caW2p18dj3bnQMxlzE/AnrsCVj4T&#10;ToXn71g+TSC76/4wlUu/Tb6JMuMQv+LoN8mTil13xykf/TZ+OmzdW6q/1m8jk7NLtVrJTawaDN3L&#10;i1O44EcRhRkOhZBJrCNdWQQFTgv+yKBkPs6QcURGYWIMQ5U/uJ/Ax6uK4vYr42y2WT27kaND9dir&#10;9aDYL/x9QI1C7w9Q9gl2+6uF3WInDGC3fO7568NukfCVAouYgwvOFHxoXFG3V9dvdwTuIdTt1dXl&#10;BOhHm8yvQt3CG4GgMaVSBrMUdtsAHG17s0Q47/UAZwNuBpxsyJjyMCI4u+WEibtyYkRPwMlGjBcu&#10;ux1wwggaTgRGDDjZgLFAqbYyYWVaOWV6wpFoJeKsboFMDnmLbPOxUHRNWXnFeqInFJ1mx/DBoHu0&#10;Wq5UCSer8h2wCqGi6GFN58SQs62eHOYW0iScrM4Rfg/NwKWDzYWySm8Al61UDnGbaspDbhOpXDrY&#10;BfiCUFX0zqeramageiCV1XqDygTj59LBNnRLwMpaOvI3JFJZtTdgUcDKmjqj1SOhrNYBbgsH0IFu&#10;GRYecPKg20uGRmyFcqDbKZkz5OJZlQ64UCyV1ToMJhw/ejW1smpA7kAqq3VODhd10Cp9aTDGgJXV&#10;OqO5IlZW60tDo25ZOcTtdJlYqEPcwt8eK4vC0qseMm05xK2guQK5rOLhx4o1T6fd3uJyyWjBgJfV&#10;/JztEQ5xK2jUgJdVfUO2BrqnM/0qV8OZb3l5xO0usS6PuG1IuoCX0z2jsAK5HOKW9t3Q6Mk70aVP&#10;de8Qt0QV83K6h/ThDHLJYFE7IuHldA/MaszL6X5OeL1A3CZyOcStoMO3uveIW34wEOjeIW4pI3Go&#10;L4+4zcbRZYRduPZzcHggb0Afx4lTpEdy2SUHN/hELqv7CZtUqHu64fUW5dnOVl8Occsov0AscvF0&#10;VgIgDVhZs89WHIe3XbIN1uFtE9tyaNsZD1bCMXQJYVOhrNpp4Y1ZWbVzaYFIVVbr2QLhoLYokBgP&#10;IDmaVq0z4HOrdPKqdSICYIa24JC22ZbhgLZLdpZ0QFuzaOHGfcJDnvCQuNee0oBuoJ/i6z/hITea&#10;OaUBzcBq4u894SE3NiPQpT1OOM15NobcnvCQmYlJSO51eEhs/K9D5dEpilF5ON1EqDzFWq3Yowz9&#10;0ymrmKrGUqrYpqB2KMHbKOai6ckordiYDgdNcgwXNadnerFFdBVmQyE5ZT+aQ7oKMXX99Zn1Mq6y&#10;xWUtdFaHrBqVzMZGy3OOo40U3SRuFVXTz1jbFAElXmO8A/yTTDWO5hJukHgV2Cc2ZSJTt77qT78t&#10;aNm5FcE3Ea2d+tP4ofYTXtCR8cF72lQ7lo3i2jwCY+XCgXoUmXShgHvCh8rccE4adYGAbCRbf2uh&#10;atVvUy+lwSWyAhkwkZ8aZEXcVRCwgKeMRJMAc5ngrI3B1LOtqOT6bT2Qtz9VZU8xcArlj2TTvFpF&#10;RBVmxgNfQEElpR/u7sNGBYYAv+mQTMLVFSpJwBlwnQ65wRnSDKTI/Ys7fqMrJuqEFNZscMW87/Di&#10;EpzR2q1wCHDhcbtwow77Owv8YekPrdSO9Cv2pOAvxFNGltL5VXQ6bNUGJeAqPJketyvAC8rJPJRP&#10;6Yo5OyumAhv4kJ8eBDB9h3QyHjQuQzrRc9kPOXlRad4hP6WrxkNehyz9saCOv36bHWje2wq5QnBw&#10;snu4WY+Ub7wYzAqaKmDrK+ixaFfGF+7WsXyy/VTwIDhkZZ6P253IOU4bULEl93WoeEagmLOLsZnq&#10;bCtmh7xdqBYNWeerBbytQJQ6fmShclwrdmThVayOIhgtzqMmFXFfHLYF4VTojDKX0ohW+R/lVWgB&#10;WpvEzou9kcBZ1Gix++i1YrzmwFPLzMYm9PKYruvCCTB1qqCNxyshYIrXwhgwRfPT/Yb+8fTwh8ez&#10;99/++fDx9t35zdfnA1/nFdl0+OMf6Z0v8KQzhd9g/vMyXeMAA14GIDWhojZ+TQCpy8vruU8RZfPh&#10;69Pz724PX+iPbn7BAz/+8x56+NNHgX7tsTKtgRHOR0dXUKFWIhtiobAPpeR9QWIDLFKrcssHEvfG&#10;OJwYMLKRXMqUhUKOW0Y2iM7ho4ARFo+1McYhBYwwpJ0I21bcN1yAOhFWiFgkXAs60cyZEgOZPDhq&#10;5sLU2945cFSDkUW8rMqRYjgWC5axyrWgmGU4ei4t4cQx70BZDiAFiRJeVvFIfZ7IZTW/cOrFqI9W&#10;9al1OtVzGeiAFc6GqyIyzXuIFBdyjFhZzSf9o+1mtQfOHhdxstbOuJ9A7Q4hlZoWbZa9wVYzcWtZ&#10;rmA21VgPrYHurp3V1CpxBrys2ikQGvJyIKl5SqzUoaRa2p5AWw4lhcNybFkOJrUgLWYsl9X80ioR&#10;b/vocVJIixnzsqpP1yxXMxtHoISX1b0UxQ3ksrqnORbK5ZBSC0e9A/NySClGzQWq90CpVtp9K5YD&#10;SnEK1IiV1fx8wSU5A1Z2iU/2HJeXsCHBov7ZlWbOVGXVPrVCqIFQVu1XyQg6jNTEWNpAKoeRepNI&#10;5ZISTteJqhxEinNeBlp3CCnKGxXvq1br2OlCsyJvwLo8ZJuFA0hdJTsrOTRXVq22+Fbtrlr2VbLQ&#10;OHhUqisHj0LmvLCDDh2FN+Kxrhw6ioGdgdodOGrCOIdqd+CobJUJsFGBXVFGgK5RRmNGUjm1c4a3&#10;iJW1ds5/FrByyKjUrhw0Ktt2XCrCCdMr1JWDRnFB90gqu8ak09lhozjLcsTKWXu2UZBHq6udUVYR&#10;K6d2GHLcQav2bBF12Kh0EXXYKLNcnVBIcY3FU1a2LAZ+ysqWaUYeHu9PWdlepiqj4xn8E/ue12cM&#10;QJEcK/v+cnNMTscs4t5cEQ1eQd4O/FVUPpWOUkyurvCCOzYQJlcna0EuXe2BqIIcGwFzPw6aI1HT&#10;PQ4v8LqUXRU4xh4HlKPIpas948ZYdonx7HtGpIJcutqxEmPyXz0KqY3uK7J30UGOcEJ0/ghxQpKk&#10;UkN5GRJFczLpBFBXuH4lZCohtQKqo6XeisCW1vAqIAmUHIbmTxG0WOiQBLKpeOPPGiO6Pnu1j/qV&#10;sCBpluiKnAYaRICrRiag8tGv8NOwbxGmpfAitVviqyTXQxXe1HJk8AYO5ZslZIIHukM6+AubfH0p&#10;1n7qt/WXyipyP6rcB+SNpP4WWc006VoxvLIcVvkFBIkxVynI2lgQFKctrtpH/Upf4f5DFyoTaB2d&#10;i+RJzYznAl6nMJfC6rSfff1WwfXbOiALMRUKHvYTQvFY4eg8pCPvF40pbGpIJ+XllypfjhzVyxC9&#10;pGZYCvBPD70X+Xy0JCpVlB71Ax7FZgBFviutgThXC6gseRQ6HbardP3QpcOqX117mnxVadJF5my1&#10;1Eqotlq4u7UMO6ER3QIWMEu0udihgBogyxtTaSbAAsGkiKgicj1JumPMtdFgwTHBovVznY6RfnXd&#10;bMsEIKRDbrKdFFAESqZA+mhuNhw3tDH9SqMyEcs8cU27hX1oOrmqCwKX7EdRlUm/IptsOMUSNh1Z&#10;qpEev0Eh/bisjenXK6QaLNFbhSIUPHAxYdQsCyDkJCedkqwZUrEmKZyv4iZooAK6qJmRKoVIJqPi&#10;LKTY1srIxZCq3UtGoSi8DF8kW0hFJlfSambJrC8OGoi7HWWWstEU0CLKOURGXiCMdXEoVl498Y3X&#10;VLgluc3xIji/uI/orDtBbk6Qm3PCngc5ivjs7YA1vTQo7ZDuN0dDbgCu1vzCANxQdiLwWiE3b66u&#10;CIbDkJsdIDcdpfcqyE2LD17ilMWNrbgcC7kh0IYk6kwzEnF1qoCPhSEwyiJghF2hxy5aKa+AkY0M&#10;cmqOgBE20s6oxdQDRljWOhG26LhvGPdOhPs5IiUBJxsomRGzDbXkIDc7fkUesHKQG0q4EfPCgtbF&#10;2r2l7D8RL6tznGUTXlbrlwsFgyJeVu15H63iLzl6HfFymof0cR+t6gFCS+SyuseuEfNymJsdF4kL&#10;5HKgm4lhRYFtucREO8YCRbys7nO5rO53XGop4mV1P72h1AKRXFb3Oy4IFvGyup85ZUXEy+p+hyQZ&#10;oU1QBftuhXjVEsvlgDep7h3whuKIYR8d8Abp2mK5HPBm4qxJQR8pXtKl33ECpkBfDniDWvaJXE73&#10;DAiKeFndo0Z6wsvp/poAEhEvp3su7Bb00QFvqOxhyIvOgV0Tqe4d8mbHwK5ALo+8yXTvioLuGMUT&#10;8fJ2n6yF5Bjo0iNdbdJHp3tO+xLpy+k+sy961dJbxCUlHkc6hHeqdI128JvUVh3+Jp1DDn+Tzke6&#10;na9yZbr3KYo4HVqgL4fASdcvh8Bp5cQjXk732THCQXAoMU+4TjgMzo7TQwX2RbeprokGug3kciCc&#10;dJ1wIJxpR4iliJfV/eWcHCfIdbbKxfCuiJe1+0u0GM5tB8NJ1y96ot9bvAQ4N+Zl7R7XpbiPDohz&#10;CcBpyMsBcWYuRBz00SFxdgwtDsbRIXHAJZHL6n4BYCeWy+o+l8vqHq/5El5uzcn2DnIOdd2T9LFc&#10;VvfTRbJ3eDROdv5yaByGZgWqJ9dWF4uOx6FYPlNRcjJxmYq42m8wiC5RUdY9q3ZC8EZ8rNLnZL/G&#10;A3zTuYtkHr6xOjfWDl9lf8BwQ0WL+MqEeLJES/FTFPkXnIB6Icbx5+ax2GuQYkwMy4ZLZa9ekDEx&#10;dEjEGhIcE0NPRKxxtzHxCbWUgT5OqKVMMyfUUqYZCXidUEubhEKSfWKPsyB52RhqNUBcnVBLmYlJ&#10;iGiPA9QxipQgxb49Aiz1LuGsfc/uM949JEi274VYxuQSadr3OHRBLhtqf4FekMuWilPJMZoRBMi+&#10;R1wK7rKt4oBhuDeFvgJxRachQlzRaS5CXE0XOBthO1fEQIa4gi+Y6caoHI2nFSGaWZLpFRgaTaGB&#10;21ZTiYZf9NuCn/AKs2hFYhGFeSFZ55CdoiMoQjtqdpHA2/q+VcXSbxNPEVxwkA75Ud1FGglkQR7T&#10;CbIAjuAxnaJkCjQI3BCt3T7jVX79tn7g2tboCnQR3MWNrugvXMGNrkjEoHQVsu1SYpJTXyxUfv1K&#10;P/TlfhFTvyS3O8aDUhGN7ACuF6ErxlcSi5T8BBNG4c5hu5IiaSpwC3DBNPn6yqL60G/Ty47cTmR/&#10;RUVCuJEbXQFtgzuw0RXoJriSj6MTNGc133Q8KMI71J+OW4GYpKpibAdF+iiqUtboinZlY4DjZSwf&#10;XZHJ/qp26erOdOMkE1RVrNGN17UdBRLZDsbrJFy0R9KpXRX9VXvpwUu1T/2KnQpdqZdOV83L1g9C&#10;lgztRedv3/9VLv2KfDoe/Vihv9ev0rVbN8GPhu2q/VXyCcIWwaCCX5u/pf6kOuCME8JYPjkZlPO8&#10;9XduNW5wslF96FfHV+yqyCQH11+zv4pO1r+qmimSVjR+BcxuJ4cXSjg01Ivww3PPMR2FDmj+Fgjv&#10;nTxuqCp0wR3d+CGgMpLvUk5+FT+4pBu/Alx2KWAfgoUN25V8wdX6xydXWoeK8YBruo1bgcpdzyXj&#10;+dHPOQXQbyfzrULbdjstMnxq4skqXRPc1K2/hXycg4X01x9/6TzTb5tvlHiu7QtjO6VEZ0xXVWEk&#10;RyrZc3GO0NN9ccymYzOxK5B8MxVkAllxpVDYZXHmVPDr2FJkgSzMvWl3zElPSuOJ0+b1uLmX9zkd&#10;6xNi7YRYw1EyRKyxbTpcWkesnd0ffvvx8/MfDp/vn58wp9lAHenREDbsr5cUEcUkvX7b1pAVwHYJ&#10;UBsFxyln1LzDlUXPRK8CsC0cMV7ahdqi07Ck9DgWY1TIvYFNy9JgPek0kutkywj96UQMDgoY4XjU&#10;aSALQlSBRDbEyBk3AkaY/ysjrjMWMLKhroljXQEnrNArJw7HBpxspAuHBERQA04OwYb03nHvHIJt&#10;4vBixMuqfIbsoaZc0qhpofQrES+r9amlHNoOn0saNU2EHIh4WcVPUyaX1TwHdiNWVvMtk0sgldU8&#10;w2UCTg6+Bi2EunLoNVR4CrvnwGscAw+MwaWMYqhMJJNTOkPXIlbW1hnxFLFyOmfUTcTK6hzJoJMO&#10;WqVTjqpYV1brE3JphMpyyDXkiI15OeRaQ34EfaSLxDoN52TueOTaTMiiiJdVPZ7XJnI51RMgJWJl&#10;Vb9k6wx527rwnKwmYmU1TwneQs3TxaGzYlhRwMrB1uaW92Y7deiw2Fkl9u5Aa3gzFwvlQGuJYTnI&#10;GtUgC7vnquqhflWodIdYm99y+pWge1bpBIiIFGV1jnIAiVBW5wz5DFg5uBruETErB1cDriqUyqHV&#10;CCscqsqh1bJVxoHVCMIcs7KmPnG526iHztZBFfOyas8WZHKLdtNDluaEldU75y0KpHJQtbmlQNoa&#10;g4OqZYcPh1SbGdEarKMOqZaysksM0ozHHXRAtWxdcOmi0iF0OLWrZA46mBoeSCdSObUnZwZyGPYR&#10;xDU8ZuVQatBCaO4OpEa5DEO7ciC1zBgowrpKlRkDOW07FcP6A7tylfRSuyI/58oqmc8eoZZ20Ko9&#10;m88eoMaA5MBEHUAtU7sDqKWnUQdQ4zyaga4cQC3d6B1CbZcYAznkukIX4PRCY4B7d6XK5qADqaV7&#10;lwOpZbqicEWXCgkIYqnoHWWn4mcZga7IQ92JkBo4YWUvS5wJNWLlrJ1RlIExkAusN8gPYiJWVu0E&#10;TQ3VTk87Oyu8wAmnM4VIO9GMVS1m5ax95QRX9wkbeKqrCNfGqa7iBrgl0ZRTXcWNZiROsu8ZacYA&#10;ohM2MIO0nbCBmWYkRL7viQ3GJnbCBmaKFKzGvsfyx4r8i2AD03SCAkTZ9wD1WBjBF+xRma3FbQty&#10;nNBoK+sJJwpynMKYXFEEBTlOWkyuATMmfzUMks6QBIOkY2IEg4TzhtvtccEMB4mQAhMWYIdFQAdF&#10;OBJxBeZWJCdj6aEV3HVHkXUlgzGOyVq4kermDOkUYAYH8ZAOwRwaM0oKMqQTAGEFOID3q/FrMZkU&#10;KELFRLndKjRMDjiSDzvkSD5EHKQfGnzS4Kl+W8Acr3QbXaEXRB0aXQFg0IRMCCePxEPggdkVsDGB&#10;TFdgg2buBbRM7aQY16ZerDoj8cmZg0EoQFGCbSioJkn+h2V01OQkkxDjNSTTcSqATgRYYTsqMuLN&#10;FFUie8Nb+FG7lH+P6eD/HtIJ0AlxhDGdZJ6q6OCBOKpdSl/X+lGMvwJ6CjunpJ/ErzA6zTrXQ8A6&#10;+/QrsBVZnYrUTZQfkhotUhBRukkiw+o+GorNNqEyKbxiW1wXoQrmrLMj21jgjmO6QgBJP1lsBC93&#10;MxVTv4r8ebHp6a/1K2TSJtafkW502R5PNk2fN+6AVjEuIMaKDSpGjRBQbAPFPBMyOKeH/RRAUrFG&#10;aRcKa1d9IEIxbpV8ejR5xn2gNKxMNl4qFhRXJbKiD1prsl8P1DD0KwYi3LBODRUnFl4cdiir5zGj&#10;JWfoipu8CcJqMZRNQM/FaqKjVfVUoNHFeU1LtRYPLyjrKymkWBAJh8hk49Wa4IVHcWvLViWbDFZh&#10;Ibo2lGRtDSwbFbLxOU1X1OI9yKxnjmICSk+LKaOj0J+g6VTRb5syWiW1GlM54laGJGTFyxy13nLK&#10;tL2w+51UdP1KF0RvBZmeNopGNXdt8dZLyQq99fWtWMoFwVm8ANEpU67RAm8r1uhZ7iPFgXkWXG7x&#10;zIvg9DSfq7GXTIbF47dZQNxFJmSEQLjRYhd/cfRR+9HDEm52DzfPn/i5Lv3Azxzpqm/qQz4d7j5/&#10;/MfPd3d0a3/68On2y+1Pd49nv9zcvTt//q4nEkd1d3/2Tcs93B/ob7Hyo6nHp+d/uHn61P6W/4K2&#10;hJsfHw9f7z/yT59ubz7+Vn5+vvl8137mC6hk7qP6mH//d4R5fH/4+B+olfnL7ePzu/NPh8f/PD/7&#10;9njz8O786d+/3jzenp/d/ZNBnD7zPzg13/nZo/3Ne/ub+69ffjqgZ9gBb+4/gCs6qT/+9Ix/YYn/&#10;cPgCZf3+/ueHD0SoXdt//9ebx4cz6iX+6Pb7878cfv5083DLBFplkzQOgkYrXWodkX98e3po3cMP&#10;Z9+/3N0//YjOooPPzw8//vADD8DN02++fP7weHg6/PH5N5DmB5QF/fzh9odvh8ePPyAR+AX/9PB4&#10;+HD79PT5/k8qhsBGobTPH+mZWYRFxf/FSAjlz6zsjkXFL/7M7InT1ds3Cj1dLi9aQdIVfLq8mfDm&#10;qNUrfXv19qI/QHoV+JTijS0Vs0WVYmR7IJGCjUjsyF22NFh+DU3ExUZSuRBawAXbfOdC+IOtLDgV&#10;rxSEK4uEwUTvRBTY3bLBZrxSUHKViA0WqU5EALwtG5xvOwWHvyM2Dm4KvGbEyIFNGTYScrJaZhDY&#10;ViQHNW3F6wJFu/qkczLsVtetCmjEySqb8a+BTFbd0wXBM8LuWYXPBGUJWFmVTxPXrgukckjThJUD&#10;msIPSWCdSCyHNU166KCmAI1nJoUOrRaT6N2VJ12uWlnEqI9W84k1uPqkyxUgiEkfreoTG3VpEper&#10;VioukMvBTeN547CmyzWAZ7FY5LjuEyyeyQ5qulzP2ShSgpbOKp6ELkciio4QNCYyCHok11nFc8ch&#10;TZfrVgg50pXVe8LKWjyJk0jlwKYxqw3SVHuHPfaE9jihPXAkP6E9NpgGiZ79DaE96L7Ss7w93n54&#10;PsP5HadJnMLxXxzZH8/P3r87f9/uGv2a064+dFGhbYxKYtGKRof51UHc7tngAltS19r6W71NWaqx&#10;16/51Qqfaou9FR7V5n8prvR0DoPkhe9CHdrFTb1pobpZY4tDizgVjZ190DiRtXsAX+/2B1K9VykN&#10;DMjoNDNm11qlk8qYrvWBTiFDOtEInTDGdE2/dHoY0rXBopPBkEwGHrv+kEwaxY4+JJO+Yrc+iqxw&#10;qPo5oMN08iMYD8Ov1o8Ag2xVGP43Ft//+3/u//T17nDW4BmxHwFvWn/6hAPK7f96fDx8I5/PK1+2&#10;4unqG7oq0mKBbDE8MVbvwpvdxW6mewi9bW2uBvJk3Pyo3gXyyPzu9vBFfDe0h0ROGyKhRcr5uv46&#10;HrEvn59vH8/uPn9BhAjekOYPufnx5B77L3SPYVPZFhdpiJPUrP9ST7Xfzm+Wa3KJwWIvry6WBiZZ&#10;TXqH19oE+iGLvobzDO/EvElbD676Hs21aK0kgjb67W++4Mc7LRBq/WGY4SsR3yQpJxNatETQVyei&#10;F8ZA6G85Wb/ZzG90A072covnqSEj686hh3+fzgJG9mq7JH2z3pyFC44EjOzFlotLBF2zN9sdV2YP&#10;GHn3Gec4Dlg5B9qOC7NEvJzG4VkJFeVcaDtU7Ag15V1okD7m5bSON5IxL6t2xFoSXk7xeBMc87Ka&#10;z3lZ3c9XCS/vRoNWwz46R1rLix/o3rnRMIIJL2vu5OqIOFlrl/eB23nj3GiY7wkvp/nLRPPOjYbk&#10;Vwkvp/klmYbOjTZn1uWcaDN8y6HmnR8N8dlYLudFk5dAW315Rxpedoe6d240eRMb8HJWjxfnMS+n&#10;e9RKiftorX43JzOIlvZ1LW3v5QO5rNXvsmXZedK4EEew4DhfGvJrxV1077Z3/MhsK5V7tr3jGiiB&#10;1fuH28lUpDBtV8OSKd493E4WecIhdk47fgIeCWXVnsnklI7H3aExuHfbeNwd2gJu70YoDE3Myq7y&#10;2WLqnm3vuNhC0D/3bvsqmdGuxghSFiZSWWtHiCfuoNM6vxKMpLJab9lZtlblKozsMlPAJXbVaHtv&#10;uGXlXm0jZ2TcQfdsO+mfe7RNhXzCASTge7c9cmUH88+92d5xEY9AU/7RdrK6uzfb8GklQlmlI8wQ&#10;S2VtfeEwUCCVe7SdnrKsrS+IFYWqco+2M1MgaFfXJxWki1lZrXP9jkDthDlbWWXTxj3ahr2EunJv&#10;tufMqtyj7WwGUprQVSqupheo3T3azrZn92YbleJjXblH29m5CLCrVSq42hJWVu2ZrtybbWSFTljZ&#10;JQYQ/Vjv7tE2HZ9Ca3CvtlElNuHlFI/sOSEv/2w7mzsEVlsHkRMbBYNIgPaVComwQtui5xidiqSP&#10;5bKql9fW29WPMGOd18zR60guq3tUs0/ksus7pXiK5fJLTcbL6j6zeUaJdOnTYzfBxNZOGrFOkcG4&#10;CM6pRkz2rJDuefCx7Dscb/x4TiIW++aCbJEp8pLgr6LiQ5IIfY8bWXPfFNwxk1gYja6MyQVwuMe9&#10;6hjuf3uRwVTv8tZk39+kjBV5egeeGbCgUPc9yDRW5OkdeKbI0zvwTDPypm7fYf9jEzu9A88UKY9m&#10;971Ky1iRUpRk3yP+Y3I+mtHmtGL0+Q/aHviK+jl0bSN4Bp1SaStd8RcNd4GTLu+Kc/lyHOGNRllE&#10;zid5x0PPm9vGqfFu/baWEeRo/FosBD3V3+tX6BTHUMT/ZYDoieOoWalOQq80R2TyJhwhjSGZPIVY&#10;iie60ijiGkNudEmEESDMMCTTHNkIbYzp5AVGSUc+nWPalTd8VOlnpDt9QLz0jAw6ovpV28OdC+0C&#10;KTLmp1ouHujP8lZ2KRID6AMWhDqKdmVuwP857C85wtGPqkLDdq6pPhQJsp2fPH/BWyOU6/zVvxVd&#10;yoJTPQCUV4eIgYy7RG4iNFvmOiB/J9H1xCEqln51qGWyF+itWYtYFFNgJj85qRxDPhwa8hITXfVy&#10;T45iyCNX8MPVHvzobfkx7VbLTH8BjH16yI8iWGgXWIwxHYoGMV2/cek46FcWVXlxtyve7lNODOZX&#10;LfpSjGOHUMioH1JbhmqQjMjkpLsrrEWMAGGSITexqaWwUZnFiJQMuVESerKA4tFd2ywRLBkyawvH&#10;DrvNSB1CVeQTETfErgIsyogWLzzlXIBoyFg0scuCTDfAolEpEUOlnkb6QA/ZKIunhceStSldNiqj&#10;UJiH5OwQr2B6qlH1Fo8oMQG4p0Wjqo/x5JOlodgi2p6HKMpwCKTFajlq1oE4ypCZKGMpLFdeiiKU&#10;chS3qm5M6wKiKUNu/Uwx3jApTEX7TJEuQbZfqU2eWgc53IlbMavIl/7/QVbYmjZakMkcpdfpozna&#10;9Taeyro2dx+e7lP6bfuVeNeWAsqsS3hRWkgOBRU3US8V3hz1dJrkTFAcOzVPEsIsY36yN1fHU4Qy&#10;2vBXx1NZRMrjqcyvqmDVTAgYMruqQBJhgUBHco70py/AS36yTCDsMuYnd7e5OBYgMNPkg/doKB/F&#10;Oakf1fVDJlAxMWa5qBavD14e/HU+6FUBa8fp8fmvFjSOmR+ga3me/fXRtdPFfC33kQAvfgVwLUE7&#10;CFx7dXW5loFVvPifBa6dAEv8drZr24TFzWKN6SFNQb21M7clwsmnE02XhEEIOEHmTrS00O6WE7b5&#10;ToRkjDEnrBediJKcI7C75WRjxKixGHPCSts54TQQc8Iy1olSTjZATJnlQ5le4GsJIxMoyuFrGey2&#10;7R0l++tCoZRtwsnqnB9wB4ry4FoGo0RCOaVn/bNKX/ASN+6f1XoDSwUdtFrfTYlN4e9WNUyAlIZq&#10;d9Ba9C0Wy0NrASCMeVnFp3L5N+pzYqLkee2DSKCVUF0OXCs4w62+KFi78rogDEkwinS06FQCAw94&#10;Wd3PDJqKeFndw5UQ64sOFb1F1P6M5XLg2oUrQQSW6sC1SNeZ8LJGL+D7bR/pKLvKxSDWoI/+mfqc&#10;9dHqHseYRC6r+2VObNWDa3fJCuhLIjXA9baPDlyLjSKWy6FrUXUzHkeHrkWZzISX1f2MtwjhHHLw&#10;2pyXXXGowkbMy+k+m0MOYZtvPtbu032Mbl7dcgQsuNW9x9hmuncgW1owwz5SJKe3OGdroUfZNmhz&#10;IJe1e2T8isfRw2yznYOcul2uhes/BXMI0XdD1cBTgVxW93AlJnI53TfM55aXA9qma7RD2sprn4CX&#10;1X3Oy9k9l4wM1i+HtV3eUEmVQF8ObUtWGNqEQ9suXDAr4mV138CoQRet6lvhpoiVVX1Dlm9ZObRt&#10;K6sYsEKwwFhEMrEd2jbrn0fbJtusq5DEcPdIJrfaJJu/w9omS7OD2jYsf6Anq/LkbOOAttkUdDjb&#10;RCIHs83OuNbMIXVomQ5kmyibEA59TUC9nJiRU/Zq4Lh0n3KjnHKj4GZ7yo3yK8iNckJAnu8FpbPv&#10;CYjHQCZ6JEXTo8NrCnKc0JhcgwkFObYlJlcP8JiczllE3hOWFOTYY5hc/dUFuXS1BxsKculqB50U&#10;5NLVjqIak58QkBlwD6FTHtVXISCx8UP/r8Dh0YmOcXg4a0U4PPjtWMwVNZchfeAJbZQFpGVSSEsR&#10;RMQJnvnh1jkMg3Q6hLtG4RIqUUMKp1THQzq6RxBde2WTxkK7Zqp+0DEa/OYCFdD59Zn1MrSyRWHR&#10;1RWsNU6UDg1QVSzCuOOioLEa4TNlXhXWTvAGcNWNlE2RZFb2eIwXeVJRJGOGI4C5FagEAtxQo1Nh&#10;Cbi1Nrq+aeiI6LcFgfHgm+mqwB7PNbKE/kBB+ej3Bb+i4JDKtxRKxo2Z5SP1jAYDntRGV+lPCjrs&#10;YApDfgg8k54reKkmbZebfzrj4FEVfuN+UMCW2y1QIPCqSn91Y9Vx0G8bj0nMqtIfFUJiYy6gvp2u&#10;GDcFueGF51DPPdBfgP9WfmPMyCqfLiyqD/2KXuQFzVKANnWFhi9y3A/JJQ1f6piu70mFfFLgAf7U&#10;MT9Fhlc7l/Kr+qHyFejrSedbucO1JbeCBKmeazrhBxz2aP5SiJTtuVg3JuiD6Qq9wAPLdBUucib/&#10;O68bBW5MwMAV7pvsk/nhpcCov/DEtn4USIlF9VLBx2SfqYBhpA/WX7Ee6HoPn+uwHzsKctI+UyDq&#10;Or+W1S1dd2mdJ35TP6rqOqDfth7oPkN2ONSzAImmAuIG7yy3W2DXFkmIWcxerQpToFUV6V3s0VqE&#10;rgAMUy1AHorxiiYdLcZfcVDjI5Wiqoq53UyuGvk27uPDWeNUQKKFaCyUmNl41rfT9HgmywQYKx03&#10;HhqasTZV50ODlvVqPCtfnNV16pxwU6dkm7gRhLgpNs0YN0Xrq/sN/YOqqJy9//bPh4+3785vvj4f&#10;+Eqv+CaUEzn7jkpnKN84CXRwXqbrVvJnTUJ4hV/SQZtwUpeX13O/6CmfPw8n9Yai+7RDQHILgbIh&#10;LUq1Q9UMX5BgWeiREYA8Yz5YZzsRp+kLGEHLnUbylW0FwhmgEzGYJWCEc36nmZFRJOyZDSFyBsKA&#10;EfS8MmpJR7YS2QBiq2iw1ZFDSM0XFNGKlG21/TZRt4NITaCKWVmFc5KkoHsOIjUhhB2zsipvZSmC&#10;Djqdpx20Sm/VMgJWTuso7BBLZdXO0eSggw4hhfeFMSuHkLokoEjEypk54pahVA4gBXREzMoZ+gWn&#10;BNualcNHcXbFSCqv9kRXDh51TRHOiJVXe6Yrq/ZWG2Y7gg4chRNbrCsHjnqTSOWwUelcdokHW7WT&#10;QCqn9pZxaat2B42aM6ms2qds7XQVPAgXFWjd46KmTFVW6+nyiUNcX61avtRt9xwqiuEOgVAOFNUy&#10;ugWc7AoDX13cP4eJAjgsnDX0ULdLPnFOvkgqq/QdxfKDJdQhouZsicF7ENNgSwgb9NBqfcGaFo6g&#10;R0QxgiyQC+a4tohnoAkvt8hcJouMQ0QtnM4yUBe5i7tSKd9XqC+HiEIN0kQuq3rkSE542dUdZZ4T&#10;Xlb3C+Z9LJfV/czZyoI+OkQU7v0xL4+IQl6tcBzpreGqrznZDMm30Knw7DfhZXXfoEeBTZB/qfNa&#10;OOFw1Eere/hOkz5a3YNLIpfVPQp1J7ys7lEiOublMFHZcuMhUcjYG6reYaKyrdVjojLrcqCoxE5d&#10;AkJ4jxOhnN6TlcuhohjLGYygyz+YTR4Hi+LU2gEnB4uasgOpA0aZfQcepBMM6QRDwsXxBEM6wZDO&#10;T4nYNkYgIfYTDGmjGXm+vT/BkAjPQT6yh8MT+ev2EnXc9+QTY8SVBDP3PaUFk2Nrfh1QiI6XXE8N&#10;F40QKCRBcg39pFgUSu1LwaShR12Teo0D1friu0hfNUtiyCp3D12hKCBQBCmEDAf1UZALrgTmhtEb&#10;k7XICLQyJJM4RFGSjJy11IWKDMAIJhsPwkRZhcGtgKHARdh6ehy3IigJLyFzK5JpENaGZCtCjfCE&#10;MlmRn0Ej0xU3iSuVZE1vVaQRZstdGIepNGtZB4tq5Ei/LfiqQ1+ZpcTgcTUc2ptAaPpqrI3pVxqV&#10;yHDJDVdfDBbuTuNGcXskexsH0lQhRboKXRyqmSWZPgoj18ReVRdk1leDJZnj4CwbKkQTuBV6k1mP&#10;OPiIG9yIzd7GVORuook1ppLcIsXKK2llCjyUJGEqposk1SqMQ3JxVNA+QewhFDbspmQTgMdwSCZZ&#10;YOYCgSqpZ+A0HHLT2Bw28uFwSmoz+A3HdLL7LUWsH+9JeeDLFHKybC1Q9Ui+WQLe8B+O6bqRjPlR&#10;uhsyTPgQh/woew7TFWsXvIyNrkifwgcfarfAA8PT2PgVaXko6RTLV7UrKCNKBzPS8yKow7k4aRCK&#10;sOlvDOegLJVEh9DwsF3F08CvOKaTibsUqfoUtSleqRSNpDhzpPgYtgvvY+sH7H+kP6CLuLuY6yMy&#10;WaQqVLiu2AUYSVZs+LCHjbZtcypS+jU7JpTqqAMKZq6GVc58Y6XJ/lUs2TLDiuVfMoQWiyeckTxO&#10;41FSqO7LpeSEsjmhbICHDFE2bFEOS4NisA+/P3z4tyeaT+43R6Ns3lxPV29lBQfGBuVeaXKuKBuk&#10;IrqiKwyhbHZA2bTfY9F7FcqG6l59O7tETJQbW+uB2uAg4Q8kg58F4tjo1A5P3kM+NjhFoamAD5bT&#10;HnNCWtiYD0aiEyV8bHRkWSjyFvQLW1rnw/GtQCCsG51mRuWzkJGNSDFYJ2DkMTZcuigQyWUhmpAE&#10;JtSSB9kgsBNKRdvEKjsSRcS8rMonDsRGclmdzwyHiPpo1c4lHSNWVu3zG8q0ELGyimeUTcTKKh5Z&#10;k2NWDmaTmLgD2SBXYMLJmjmFrAOZHMaGUu+E3SPMXh8bzvUTsbJKR9LqhJVVOhdzjFhZpeesnNKR&#10;LSzuodU6peYKe+hQNlPGy6FsUr07mA1gPaFYDmUzc73KwK5cBqKrxBo8ygaBzLiHVvFchTFQvEPZ&#10;zMByxKys4rOJ49IPTUhkErJy6Ye4SlcglcPZtHKvga4c0IYjwxEru8rkrKy9X1O4OmLl7J3RHpFU&#10;Vu0pK2vv2B8TXVm1c1aeSCpr7ikrcnz0Cc3FLwNWDmaDg3kslUs8xNCFiJVTOyeZCXRFEaMuFbCD&#10;ododyGbiAtwRK6t2xv5EUlm15x20aueKxBErp3bOxBJI5SA2mTF4hA3nCYpY2cWdS4wHUtGhrCuU&#10;4C7hHHQph7LTkMPXTIx7jKSyas/mID2e7lJNGJxYKqt2hj1GHbRqT1k5dA2nxgpYOXTNxFVjgw46&#10;dE1ioR5cw+l9Ik7W2GdCSEVC2TWGqhiGqnIph1CkNmZltZ4eZMgxto5NehS1ap9R5jQUywNsGJwW&#10;dNEBbODZT3hZc2/A+IiXtfcJmYViubzmk3MDPWjrmuAsdcEgkj+vEy2c1TQSy6qeEacRK6v5HWdF&#10;ilhZzZv+neBIcX1C8QTte7xgHFCWoNcel5HmXyrIYUm41O57aKAgh7UwuXqvCnJYBJOr829MThcH&#10;Iu++74IcM4rJj+sqXQGYXJ1SBXfpan/OXZBLV/ur7jG5RD5OdSE30BIJgJzgSBvN0OGSDLgnuBib&#10;mGRuOdWF3ChSSrrse+6WsSLFMb7vUYKCXJYlHKKOWYEl4cy+vexryB/yPaKRqFytxKP2PT9NIYws&#10;S6+CI6XCSCqB/851IZtCX5FziY4wBKWiA08EpcJBh6elBjEyKBW8vUw3xo9wa5jkqHncjEchHPpt&#10;UA64fJmZ7qv6W/0KleIbxrwUXzSkovJ6tPq0LJ/Qqjal39YkfL9MVoQZNclDhRsiGDwaLYKlvQZH&#10;VUtE9hb4eYd9neUQhbv5kE5TaczwX41GS1N9zAXyBt5g7i78vUN+GrsuclkJ9A03pSE3fTRfCdeW&#10;tbJWXutBATdoU6GqEdOoqlFoOqP0QMMxEPMtsD6StKiqWCg5AacWu0lnA90Mac4UGBKNqZYx4TYb&#10;KPfYsKv0kJen6hh7ASdxG6x+tdC5rN82p1HNkNhVlX8EGQJP8FA6SQNTkYmGqazPqK9q4/3KoKLr&#10;V1ZCXIWpC0DhjLjJejkVOUykUbiEh9zIz0fDUGDatIBQUVhQaoNVaV3ksFKV0pRRqGQTdBOBRkd6&#10;o3dPbHDjdUuxUj18qoOk3zZYnew4Q6q4yVpTkMmZsEJv6CgUyaIEf1IakqxdxT4jJ/lqIVR7q6y3&#10;7dBVTwUQRhkER0Mvja6JJ3Qs9dvGVPQ2F/NUh74g06WmQMdIjSzCKo26oMtvMZ3lyAXP8ZCblF9e&#10;KxapIvQrRi6bG9Q8kk1GYcKSMyITWCz8x0MyqJXnaQE7VvBRvzSo6PqVRVUm/XiFbm6UtTK48tBv&#10;46UQqwpj2xaaCmUn6zgKPwzVIctWdUCiMse8e/Q7l8quX+1Dm1lwJw+bnS5lQy06O+k5r/vytD39&#10;tnYVi0eY0JGRKMYabuUxnexvRWI1oDNYLVjrRq0uMrTVjUCQzN0RqX3Ub+srVQPnsRi2+fJOpjxO&#10;wLITsOycstMGZe94j3DwsQ4sO7s//Pbj5+c/HD7fPz/pYyhHejzS7C3yz0oa3eu37R664swur99S&#10;FWfGmc273Q7bYZtar8KZtTwb7XpnMWQWZsbwDUq6jPYsjQ1atdw7Wz6YkT2CxPlyAj64kXQaJAdB&#10;koctHxuu4gB7wAdj1/m0TDJbPtgjOs2EuOSns4ARtNyJuA5PIBDWt06Dq17MyOHMJInCVqYXODPC&#10;kgRCeZwZl/MLxKIFdZWLk2FEvKzKsf3GOqfnAZ0XgvCxWFbrc0tZEHTR6p2Lm0VSWb1T2bLQEijZ&#10;3yoVBQkDVg5mhqzKMSs68qyskjGEt20lmhkhEejdIc0YthFJZdWON3mJVFbtE8PfIl5W72SAobJc&#10;OqeJYYcRL6t4IGFiVlbvEyf3Clg5pFnLvLO1Bgc0awC4iJVVfLYuOKDZNBP+LWJlFc+pPgKhrNoZ&#10;VBkxslrn/CoBI2vrnF4lYmRV3hJMBZysyhkqE3ByGDOuXRmYp8OYJXPGIcymOekdvQHpc4YTCkUy&#10;WX23coCRUFbjjP6IWFmNI89sbJx0qO9SATodWgE9J+pEWIRCM3e17SZOQxNI5RBmXOUz6B8dldf2&#10;kvXTAcxaGqetIdBNr3NitEYkk1U68viF3aMreecEnGSoKPIpdCIsZjEnq/LMzMl/tXJKVha68nQi&#10;wPVCmRy4jGGngcYduIyTgwV6Iv9Lby7Tk8OWpZysxhlnGMlkNQ5UXNw7q/FUJqtxTtQY9c5qnDHy&#10;kUxW48BahjI5XFmmcYcrAzgr5mQ1zg8bApnI67gOSyaT1XhmmeQo6pwAK45lshpPe2c1zlC+QOMO&#10;VMawx6h3VuMMjg84OUgZw4UDTg5RlvWOgq9dBdn65IrZZYcy8jN0Toy+i2SyGudMZ1HvrMbpXBMu&#10;K/S0ubeXnfTpktSJpuykSHkuOhVXdQ2koshrJ5qykyIlRuhU2X0IntqViJGmgarIR9E5JWsdeRM7&#10;TbYnUEqHToTrV2jl5OXsRNmdiPI0dCIGdEZ6sirPjvkUDeqcjEgIgp3SiZ3SiSEMdMLvbRBHknNg&#10;j6tMc+iMUTvyLnnfcQUFOVYA0nt/n1yQY5ozuYYvx+SCb9l3b3VBjhWSuPfEPAU51kEmV1dXQS5d&#10;xWXgGEVKdoF9f30+5i4+6H2PthTk0tUedSnIpas4nx8j+wm/l2HgTvi9TDN0uqTZ1FOgjC3yfwB+&#10;L8UeCpxu36EJ467SwY00g7PZMZNPgr37npur4C7LUg+ZFeSyAuMsZYR5NVSRjqIEVaSjXQRVlG2l&#10;Q/gyqKIk0imAPJJZpq/zGmTTbwvYCZQOi1nrqf5Wv0LV7LbHO/S3+hWqtoAW+AbNFlSgmjRk3vH9&#10;2pZ+W5uKzsFj0FEHtEhhAQibJA1QBRzTdChT0Sx8tGzWRD8ST8tVEsJwSCdJ5EjOER2F82k6FTAY&#10;zcMFvMaQm4CWiopVyK/NjRZkiCo02cZRbp4s6ELVVarXyF0dB/UJHkxkBSYTwYXGbRw0n8WI+wKh&#10;RqlfmRA6XIWtI7sFtwrn+XAgyCypE4gijOnkpQ7VHhwNrCJrCpivgtFa+DFFU0pGrgpNKXhWqp84&#10;kk1BkoVKRCFIszRi1pavArbbpioOLyNObSPpB1Adb/3KuOM2j2GqIBVN9gJL9XJT0JYUK7GtYyuW&#10;rtMr20UUXjruL4IQ3BcY/EgtZJHU5QK6okUziyxck6DUK0CPmDmOGkPZkGuMZCsmqwLDisxkcrjF&#10;1Bm1Kflbi4VV0GPFtipUBY5HNsLCMslXTMM0Xj9EFQWVHNmKFmWNKUZcqIrJJ6e+Ql+CPuxnbJ0x&#10;+m1zlDzU0ESxWYm+Kl5yPBpv8mI5hfSy11bQuDaO/cmT9k2/ro8VVdt8ihbFJgrpRffFxJUVquAl&#10;N4hCLrGJynJkcR+vFNJicRiWPnavgupcv033FCOAfRWzQ6yw+z+Uh34bL7GcgpesAIjSDVemZveF&#10;Tej6NV71BTVcHPgFxlksv7KaINw7FB9Bi7aYj497iCIcM70Rt2CyqkaykBXDpI1WFzPpQoWOlh4M&#10;1SFHs/ExTzYQXPVGhpEdNLwp6rVsvNTBUnlxHTYoK91YqheHGRVGTz84jD7cPH9CZrn2Az8kpIv6&#10;16fn390evtA1++lw9/njP36+u+N/fPh0++X2p7vHs19u7t6dP3/X5h3V3f3ZN80cf3+gv4Xm0MLj&#10;0/M/3Dx9an/Lf0E9vPnx8fD1/iP/9On25uNv5efnm8937Wc+M0v6O6or+fd/R4jE94eP/4Eak7/c&#10;Pj6/O/90ePzP87NvjzcP786f/v3rzePt+dndPxk86DP/g9PbnZ892t+8t7+5//rlpwN6hhG4uf8A&#10;ruik/vjTM/6FverD4Qu09vv7nx8+EKF2bf/9X28eH86ol/ij2+/P/3L4+dPNwy0T3PwC3Tb7IYJG&#10;K11qHZF/fHt6aN3DD2ffv9zdP/2IzqKDz88PP/7wwxMNwM3Tb758/vB4eDr88fk3kOYHlNP8/OH2&#10;h2+Hx48/IDfsBf/08Hj4cPv09Pn+TyqGgDqhtM8f8VwIx+wAKcr3CqH8mZXdkaIkv/sN/eO4Qp/X&#10;SOUrKQivUSO7QfRXaOjyZsILllbn8y3qfPa97XXQUMKUYSlj04oTEFJsHVlw2YwzZOgcs7FhUGKR&#10;cMI6tAYUY07YUzrJct2KMgYy4SrRyYATi7pm46DLNaNjot7ZSCgDkrZKwqmmN7Zcoy5erCePDyXE&#10;1ZYVLdiGF+MBI6k8PpTQTQEvp/WrVoI00JWr9kno0ICVU/sV59YLxbJ6J8RjwMrp/aoVZYyksoon&#10;+EDAyin+qpUgDVg5fChhyrasHDh0uWr1ASNWON318UlYWbVL/cOIkzX2uH/kfe2NTUj2FNsV3Zs7&#10;Wax0jwxt5dYimazOY0ug7My9MSBpYpEcMJQLt21V7nChrY5pIBLFS3t7XAYz4GQ1zuC0yDbp1NE5&#10;JTOZfAudhpEfISer8GR1cdkHJy4lF/XOKjxbO63GM4U7XGjCaAML1b7hzHACbJwAG7hDngAbvwLA&#10;Bl1avt+/IhEKVmAuKUULGp3oV79vcyLQ72FM6h1Yf613KkdmViH9vX5f0BXeEnq7gWbpLDe8DYov&#10;l05qQzqplbJcVzEVbD/ULk5YQ35Yx5msyE+BLYjJivwU7d6L2JVeK1Vp+m3Ka/5COtEMZWtkVfmV&#10;1iZOIkNerQOVe6Vpo3Bby4vRoiSIDFThtNJhH+tLjKjwmIiFj50hL6aBjsvJoWBcDb9ahwIOfoFD&#10;gSepcxt0h8Jf8Onp7s3btxcC7eCpvDoXJiSDuCTnAxc4gKsBQLjminmVd2FhgPR1w7tZ34G97ra0&#10;0211tDT2BkB5Y7+dBYzsFWBi+Pe85WRvADsg10NO9grAiPuAkb0AXF/QnSsQyV50GSYfMLLnf/hy&#10;Ykb2AjCzeyHg5LwLV2/JJRDI5PwLM1++I15W5de4DMe8nM4vOSv6VufOu3DFqb4juZzWuQhAwMqq&#10;nZwQsVhW7+wginroFM/vPCOprOaRrAG33YCXcy9ccW7ggJfzMCAfRcLLav7yDeU/jnhZzaNiZcLL&#10;mvslv5+JeFnN09PSuI9e9YnFezcDF1CP9GV1f3VJfr5ILqv7Gff1UC7naLhiT0PAy7kakOko4WV1&#10;f8VF1CNeVvdI65Pwsrq/ukqWGudukKTtW7OnQEh3SlzBKxHqyzsc8Poj1pfV/SVSn8e8nO5RDCbk&#10;5XwOV/yENNCX8zqkK457jnqNl6ahXP45ass+vdUXQZdWfWFXiXlZu8+WZ6rR1lmlO4Z7j8qerMDq&#10;3XtUmv+xVFbzU8tGvu2he5BKz1ZDXhQa68Kjomo8iu5J6pyNIgX2Oi+EHBJeVvO7JVm93KvUTF2E&#10;eV8b5ET3gXFR8LhTIcN7aKcUre5ElEk91pbVPLuSg0F071IRmolZuYepu2Qzcw9T8VY/FMo9TG3V&#10;ULbWQLHx3r9s2SJAcCdCcvdQU1TMuxNRwoxYqGOUTkACwypZAAmNuFJxSYBt/9zT1Pb+LzAFws+s&#10;rBJTcCUP6JgYdpBC3Z1VK5MUSGW1DhhZwsqqHbm7Yr2D+9oghQxisazepSJAIJdXfGJYlLGpd5F0&#10;GtqDe6Ka2gPhT1ZerVLBVi73SDWdOoT9MbySXcw9U02H0VU9aEV7ArGc6nHEC1Xv36km50ACEKyy&#10;Y6xjVlbz2TGQ4EErq2yBd+9Us9uTe6fKT5+DyePeqWZLMuGfjhDKWny2jrqXqhOHdSKprMFndxXC&#10;8xmpkrsKAcY7FY5joblzXL1TTagxE44gebZWZq2QydawJqqx3Zllp5CJqrZ2qqyPEyVm7lTphs/p&#10;6ToZB+eCPQz9ssw4bUugfH6g0JnlKrPqx3AnGrPq3yWLM/kVTS+T+cOwrC7XxEG6qJc+Qp720qdQ&#10;yo7z5Bg1ol0kVja5JErpgR4Gb7glS84EF6RpEmULY5ulTNFdHfm13w5AehZExhXDLNn+J3eTnVLB&#10;yJPaBUMENLYMl0ppMRPzFJSM0/7TJEF84FQFZhOpE9f9vj8gGD+9E/f8Ho7Q5uEsyDFnSe/9lVhB&#10;jmnJ5ApfHJOTH4PI4ak4RpjTK/Ls3au8W9r3GOBY71KEfX96Ra4g1IfD09l3WKJgvPfI13SMRUqW&#10;9n2PWo71TrdfsvcGbmwRaQol46+iWicC/963ZFk1uczVHjcshJG5eqoC89IITq/IM4v8H/CKPJ1N&#10;fM+h2bfG6McThO8y7Q/0mUb1Bzgvtz84bnflS0n7A32sWbUgk5YeFx6zQPHtglvocI6iBXmwjpPW&#10;kZ2Wh6T4gyM7LcAF/MGRnZayMPiDIzstoIc9HdqP0pIeoiZ/ino1ZohumFw8CTflCDN0Sfm7MDw9&#10;iUCGGrqULDR9g1dchX4b7kWLLFUviSmkgGaLR0qIXzNZTzGhjem3NbpIlhm64DVt6+/1K4gmckeg&#10;1Tr/etsm4eIa85O89FPxPrWXRyr4LXLJqORb5PFW1d+dyNdTbqg69CtjJjkM+ouG/8fe1zVJdiPX&#10;/ZUJ/oK5t7qruhVavdiywxF2hB76D8wuKXHDFIcezn7Yv94ngTx5kX2ROCWRKz2wXvYOt7ITQCKR&#10;ABIHB/yZX3Ztt566fuZrOwGQerYsGvoigA4sjN9e6NWvHYtCr37NrueDMGqohd+uDZiB7k8cxvyZ&#10;XxdzkIYidbjxrlSsvqiHX9fHR43EQzQ3vxW9R2ylHn5Zv247gBKW/nn72IP1LgYtYAvNLOpVBxyy&#10;d7lYPrJe/Pb6Xe1QAH27x0KQv/PrcixX2c+nhF341M0Owq1cOM0qDtz8GTL1ZgogGE2ffKSHcrFo&#10;Zzv59X7j82fiEj394JhuqIdf1+fzkrh4efWwJ16nAEiktVZ0xhWMKHcM3NPEwqoTh3fGr/JPoveq&#10;uejqs0dMWtTNL92w70cEfvVmuWB4jZiLcDrexMRcdONYx6pk7YM+FyGGLOWcr8TeLLlLTjyiQ5/e&#10;BRHNzW/EGoPMslzGGOU2jB3itvfVd7SeWy5D+dWAFzbWxax1tXxui0Vr+13tcp/JCR4DgIO6XKQu&#10;6HT8ducDyKPLId+1st+zX/3exfNYz36ZdhM37/GCRStX+QuASV1OECZdDboGu2yC6wQAGZdbA32v&#10;TvGHo8ilXa52cm7lCoYbzvwb1kQrO199T63e7rs6JZuK+VdjJDZ/Ef129Wc71VwDQFbXh63Dsh0G&#10;7LFyhV9dPc+qxvnVWcTUmiP8QPCiAAzW+02sda6+RdrEG1fhV1LO/UUweVx9jSX7lyxGgvsAgDX3&#10;A+H3d67trlirtf6N3S/jCr8+uXmiUD3hCRBc7w/Vb76CVu8WcpWwCT6Oq2FobPwKFo2IB1gbLf0+&#10;4ouIG/6mpnpi9oh/63nh2Wk+AApb1u8ZW4/WXsE3E/MCzpZX7WUcV+Oc7VDzdMxvWKuuyuU438Wq&#10;CcDD7qdq3jeUnsWryCHTj/l1f2acVPp83yj3AlyXCBYyLuv2SB6xXvz2+nE9pN4cvdlN3eb3a79i&#10;uWqvf2NOIFJPrBe/bj+3i9oL+LSK2XDpBR6tRKdxxa7WTH46JMQA9GymE7vGJ09XiCY88VXtdT9c&#10;7GEM66/I1NGu/Hb7XnwPqogj7cnDpk/Ei93Xr5uYrwAa6PrEPLSRbEXEFVt3tfEoCCYb2sbGrdTn&#10;6xGkVlYetfk+Rj1nauuBZj/FbGk4H+s3sc4AtLbLiX2Cxbveb8zYsv/57X6w+zhT4/Zy5z7w4vsJ&#10;sW0DqrdVT40Np64SQf7ZnUDERg7v2JDTFPUefvNhgvjRvaHaw/NcIASpm99u7s3DuBLzKHmq6Ttt&#10;flQg2g3IZTO22PqaC5jLiKyUPR1rYiKW/lvF1gGc2kQentEgqOVpL369F2g39ip/5pdifUyeOqv2&#10;F9+Vce9WeQsH5zrGoPfN0OLFct94iJxo9wARNLoQAKjryNe7n22kzfj1uNK3ESId7psD4b++9BbZ&#10;YSZk1uvphpTURuWQOXV9bqVRx1oXiU19eO96T0Ax0ZUk1RX2CMpn0Z08Q1h2+ju/phUWA6FP8xzV&#10;1UCIeLgsnax3Yg/J3lCG8alb+Kbt9Fo4XG9sNizwWzhcz7N29mZiYpVn21ATE8tealMnZnwZGvjW&#10;tYGZ8RfZM/LcmqcuY4TPOFquG29TRIV+MrCJLGWDxMJ8alXbgLhNjg5Kj+aXM4CvVkV2L8pVdnaa&#10;c3Potf181S3lPEsk5XwVqurH3Z7IjkZsUXYJfSII0V/ESRLDMuDCwn7eXuXPrJ8K4JgHbFiq7C3X&#10;H1IuTs5EcCETpuoPD0Jq1xdxA+D9pf8xWq03m5vj78RRU0RS4QRcWK5XFpYZvyeS+kZYRVJaWOyX&#10;GUkFOQubKk6FONNLw/XwqLS5N0kWlO7E4sTPTmnbFLRenHLmVgYhl/k64PnJuVh6Ot0xjjRWzusM&#10;rOJ42HeWwrQuJbapXqJI9ZGseT0K3BJio2PP7yEeqa2aG1+K9VlEifmmVFSNW2aRcOWUKYz2bxVT&#10;O7q+ClN7V98fim5nSwPwy8UDv76I8D2/FOu9IMX6KFZNcBSAMi/FxDrILnuZv619l0kQ1fW+5RBi&#10;nj5VUu6765p5lktYw0eo6HaXEpHDSxRRyMexiGhMXqoA770kcm/t5hU6U80DnlRThfrWQZjDVvjm&#10;Qcq7Pc0oY0zXJvI8/pqNyKKh5lYzkYRAcDQpkUPzlI2ovqdslC365C+6qU8EFopWc2KgHtZiTC4L&#10;8AF3iyqd5HVT/sgjIZEipwuBLWXdVh966ug3jizE0cYW+sTClGYRR9NcOeFi57IdPMFGvFl1refQ&#10;DgJvzj78ekLOzxeQ/Fhp8y4T+0TuroQ39Xyy7RJWRWLg2ciSSCA/0BDmCKutjUuopjgOcm0KFYM5&#10;qjUBIKRlS323Ls7ImCQQfulmE1th73YBJfc0hwD5eX+KFy+6LrW16bUXz9F5OBXYPoeOrB3b08Pv&#10;xxIzmADmPd5l+M3SKCKeTWgUW/Ljb06jeLm9vNrrDBZAmnf+7WkUCzYXrDfipn1FZYVwEjIlT9og&#10;A5zgnHEAUSIU3QqSBoTLkNmvhSKE3hCq+AEQbA6ZirgNmfdDCE/aT5kG4CkhVNE62nomhC41Z8Qg&#10;BcaFOS/DaO/njwU9kGEUo0Dk+Apdo8nNnNMGJu4JsOrNqzUafa946RL1RHsLYcawMZq95EazKXFo&#10;YUE0ZOvqkAJidN7CRDyxg3Zz2sTEO/G8FVQdiXcC2JdC12j5S9WL6Z2Gii8qvdLwWpCQWTY97FBq&#10;Gg1f2irZvWI/woHbUR6Wt3O7GwI/agX83NxWWHkeUltJLTh6PDCFha7R7sjJF/UawwxwloWu0eVh&#10;0+ngsaVsNBH7j0LVaPmSD8vupYQuwIzmugyzEVIAtc/rldgTAUkqdCXTV/xh2AEfJZamN4hc1AtE&#10;f1Nz2dYlhIBkL6o1Wt6oRee6kulhiOmoti3aUSLG61xXMn3lXYb8D114FmeqKrMnthdvJkHQkguh&#10;qvAtO6gIGcA25w1E5uGQqoiU7AA8VGHynZrK9jQhdAX/4Lx9o9nvok68gkJyrmq0ehUe7DrNUKvC&#10;6sjzHVJVrRJ1Ykk8aiuzKBDTwNRW2KkdQrWq0exlrUaz3/aqgaPZSx7G0dlv1YoGWaij7hU5ZCJP&#10;LFVhz3eoqmyVyBNvz8UyxJJyh9lB7Ta1u11KCilciZk7lm3iQwpb+UJXMnwVSe1tyNCFzEaha7R8&#10;Xa/R8rh0Pddl0Jso8RlcrtPBY7D+kCpnnsSeCGh3oSvZvuJftg11lFi6RGJPrJaTdsoWqnCDp6jW&#10;aPpSVbJ8xTmOjORRYBVKLc9/1KpaL1ty8JAqOKETeyKuxMwbaDmpUFVRjhuFQAjhtkmhanT5inUv&#10;0SfiHmyhajR7tQlDKnOoVWV2O9GJulekjpk+EffN5tVqZyKhrKY8HGdWXMaslI2mfymifOZPLGnC&#10;/z38iVes76bjOvMn4uhmHiRaTjmsUbK0tyfUQ6ya+TODYt3O9AqALcymMbqdkkaZJSG60aMczlHz&#10;AdrR7KCtWNO/o1Cs6R1T5KkWOe9IFCtW9M1QakPdin1QA1iEGKAghd3SbrYk8W+neaGtSttsaTt7&#10;/VgNqrSfHd+IQH708bjb43E35Cgfj7udKCMtZ2GWCbT4mhLKnpBs4jyxEOKIUU2cx49CHEGoiRO7&#10;txb3Sx9vcZQuxL2pcQ4uxL2pAWkX4t7UgPkKcW9qoIfX4n5V/y3Ay0Lcm4qNdz/UE+Le1DhgFeLe&#10;1DhqF+Le1KDNWIs768SDR/E0Vm37acMj8CprQzrtxRv2kPc4gd+afgtWC6HdezXIANbifgvjLc6P&#10;hbg3Na5wC3F3YGzZ7mmqQyPf4sKi0O5NDTDIWtxBVm+BfhHi3lRsoe6pu22izAkCvCq0+1gFWusu&#10;7d7UgB6vtT94FO8xKsGWDx7FH//h77Eah0/9grdXFY8iLwrENF9e4HLySXGZylloBP7SYTQCM+mg&#10;kBhdxDnx+9NXYx52BkrFOWa7TkQCdf0ZORCTitmXZfHby3SpiIj8ld8u5UUqBh0SsQj0oh3HoGqK&#10;P8JvauDlLA9hrBO/vW5xiZKRjj/z6w1F0ssKRXK8j13+zG8XY6ECNkxKjVgkUgu/XZvfwVEsgd7x&#10;igDIebTUffvAYq3tZieg5iC4T7QyiK9AhevysqW4o+NVE1SSRvRiVRMD1MzVxNYINtIKiEJxxt20&#10;xaqJPcmv96iDgmPW5s/8uphlF826CsRGKKS4RfbkqGsLcsve8uopPlTgMnr9hL4nwgRV/cBlcU97&#10;L3bMBbvEGolm49fN5xwGApFng7l5wBpda8QyJiYG62kCYZ0IuDvzJfJPIuBVc87uni8Q28Cl9Jqu&#10;kaAXv1sqUP8Xv5kb61c2iN9u7Cc3j3oD+8mtrSYeksjYNeOlr/IGpRhyz7zvJiap4H8SoOzgYQJ/&#10;yap+wd8meFWCN04Ac6/ea7vgfXm2Ayi4q+J9efbLhwpcDiRQ06d4bp58xaN4tp58/lY3li92WGMx&#10;UNxTBNysyYkphgFaXEePcL9eDhhpWwsd65EWU5EQM4AWmipuOPkOUbTAh5kwBycOBJaVE3ueT41Z&#10;pypUq0WKiYjihSpCLy6iRFB0e6jlot9oVMtFXmVQbGi8ty31ObOWYmsL9iXgeVYdxgvKik0OOLPm&#10;coqdzkb9PdEkWJ8i9cJZgt8+W7BcFSXYDsmT4GTlii3QaPlbNFH39xGFm5y4ZOBjUZEjRkxc95qv&#10;f9X9Hd+rqGs0vthTxJK8u6i2Zbw9J/cXPiFLgjCSs6tbTR4V5YaFO5ZIEtLl+HXXowtE7pG/8+ty&#10;flqhiE2NkqG5ilhY2ETX5MTtJ7JRSTsbrNQmeEzMy1Dgd3rlEPc703grfKmPERK7+VWxnhBWF4j8&#10;DqLqXEMy2SIASexlob5GibMFdim/vWs5ahX5BYOAChb0KMxYq9qFB0hSC/coReJBqlKRnbF40q23&#10;Xs1YJzSPElTIMRkI6mJy+uxxqsVu4NdHmvMSKcpuC+6tfvL+qMuJLYHfklUM5Qbus3EWByesPb+9&#10;FVyHiP0K6ZwjwUgt/HZt3hNibHvyRSykXEp4ifuI8nXu0NebZV+7iQ26Xy0W+3Mn6EYOYTm4fLMv&#10;7Hraa9Ps9facrxTEIXe1PQdWuHlKCFI3v71ruYOLg2f+zK+LefQRV6oBoGqFisQUwMddjGdcLIzf&#10;XKjYgpBsXBBnkFNb9EnYbR2eyKgdaRJWnV9vgu9pVC/cK9YXjCdtC3/xyYqtKd2FSdGlX5OfWUQC&#10;0j0LCji6gUhiUUz1r+frxDzKJpxs+K7jPBwI2sfjUZq13QyfirAtDEJaZrF7BB69aRPJ5JuDSkRK&#10;7eZzBZZSq5BGMTGN3XyhKvoUSOXWBGVeZAzMboJGm8810MnZlath0TuEq8tyWPi0vA5UbI0YFnzF&#10;RVy3vnkSTM1EvlA53v1js/ntIYjqVC4UlwC6rUV+n46g2N+Od6zWs/NhvHVulQ8ObeJ6P9/kUIv9&#10;q+ftVU6S+tQO96gfnYr9wK/3B7yk+XSgU/g7vy7HLZ8gbrgx2yCyA9FvYmMQ70QFhIr14pft8KWc&#10;iAiH/dZ2uXocknbmuYzYuuKSRrez2ApHLlkQPRz61sHg6rxKKofNFcSmcvu+5JRvBDjvkKIgOd4S&#10;eB8u3/UvUwTKX9hvgvzm5vrEMpwTiNhWMWqIBSmf4VKLPs+JiYn36hwXatGH322EqzW1H1KJJtCf&#10;hEGAJm+Fio0h1/uCT4oP2ojOujrZjtjz8ThJFermRWesViIM3AKgwreelEE8Fy9WSXx5Rmyo+dCY&#10;wFpc/QxabCP5jI0S892DFOsTj6zbfXs4XyArg1BMBE3ffign91gjxfpSRor1RaDqen+bUG1DKbZO&#10;RfKlQ2U3ahOLIt/ly673HcN6KcbhrHZadr0Z8U2Kub/dN5xVGIT5W6HrbQpfRlPmhWuYNtX1LiZj&#10;iMdeVbfeBBnf+sJKbMgYVGWI7oUGyJazPL99NccncZWY47pUoY6uUwHf80DKvBQTY8GTT0Lbs5/h&#10;q5byKRhx1B/q1ofWz46eUgflzIyt12bMs4lQzme8xE6SL7KIWZxi9rz7an5+dly3AkmwEfIRyECH&#10;iujFjZXMAPFEY90OgmUUjTgzSgo8wgSk2jgfcmLDRJ5InESs+iPqJ7Lph5ywc5QrArtjZxXNfjzG&#10;KOjzGaK0Pk8aiY0LM73y0VCfYxXghDO79APsMmzuUc8ocA2u4AbhL3GjiqGdXw/xBGMrOW6wxYkf&#10;I5961iLihkgs8RFcgRKiOhFJGYXUQsDDvFp9+EO+IuXKTZjI80ZkEUtFX+0KKT8SfB8smPx8cCpi&#10;OfVb5VQ0RPyZU7G755xT0WaS9Iv9x88//dOXD7//y//6/O13v/vm05++fv7mH/7+09/99Z+//Kt9&#10;P//zP9tdDyy9X+Kh3o8fP3ZMxsGjiHh7sW3eHxD7LshSxcE+9fzhTz9//e/ffW46P/0Z92pQl+HC&#10;+7986015g5K4aw8uhr98sGcZXZgy2NqFTL9C38szhZTBOiBkGvvhRA92kiHTOf3OerAdChlcPphX&#10;CMvwELo1hpKzIqBLQ2YDG+G0ZZg9QghENKB7OCvCzitkdlR7qgjTZAh1boazosyiCLqkqabEQVFZ&#10;287Ej/IaTdDE3rbYC6lOvzKp1WhxKClqNZq8czJMVI02v7waW8SsVqPR8cLV3Oq2AI26Xxoh40zX&#10;aHcnCTrXK/FOXHajTJnoMjhalOikShNdo+Xxtn2ha7R8Xa/R9ADJFLpG0wMnOrdXolHcQeM0b2Oy&#10;/V54vC02D0u8FC5hLw2FFE7O5vWyqBlSpe0Tk2Kta7T95anoR5xGHyVu6O3pqLYToaNejSpo4hOW&#10;fQ4pbDYKXcnvG7PmTFeyfac4O/uXQaGixAu4PKf9aBmtkNouRQi0Q+uQumxFdLcleUhteyMmO9fL&#10;wJAhdQF92bReOBs4pGpdyfaVvSwTGyXinba57e3ELqRw86WoV7I9WHGmPpG4FC+wxLyNyfaVLpud&#10;j3pdCtvb8XRIYUqf18vyviF1KSfFZPut8FXLNx66MGqnbbTz8JDCC5NFvUbb75iI57qS7TuJ3tm/&#10;7LwiStyvRT8C6nZIbdUYMq6IQxfIQaf1wm7mkNo6qey5XolTsfR7O/iIEjdQZ079K5Eq4l3rol7J&#10;9oi+c12j7fFGcaEr2b6012j7y2vhE5a/PdrYWYbP9kq8ihfQg05tb/us0NVZuyaqktsj+M5VjaZ/&#10;KiJholXcG8vwJEIbvitqhellanjD5obQXi2ZE6titbK00+hQhftwRQNHu78UQ9FuGIQqrM+mpkqU&#10;iqWm0eqN2G9iKdwCOYqrliSJT7GYrBOb4mDxBzvXX3/88GDnwvb2wc51YvxxEPaDnetkGcfFvAVk&#10;ck1U43CvNyQHe9ZfiCNem0c+2LnsYQ9LKP30+WdLV73ZisssExnitSGdRuMNy6Z77O7os7dADQjt&#10;mKFbZe7rVb8G/xYIh7V2W+CY9jgIFOKYTpv4fU39zbNz/WIiIFutfPje7sd3Fz3gyP3opncfM/zH&#10;r/mAx+8misMHgoXWh+l+qCC4NByeLRCgfKdaAF75hrs4v0detHmngGvufkoZcY+24rdbFsnRpk2c&#10;FV54H3F9ZHyxPA5GjugCbKOamGAgufgVXAHuuThGXZi3+RjqJo7XKIZEyPJUGanS1gYkQ9dyvO8X&#10;oYodwG/vCKRLuz7I9/jK3/l1OcKdgwaOv/PrcpZARXMVDHwnWkHgQZA2vat+uwd+dTvU7hda/ewS&#10;/aq9IYf02VLO56dN3IPcfWRvyNkv9fFit3hnjiNDoLGRRe3NVep8BBlH9qp6yKR2fdC7lutzmQIN&#10;XBxvp8AZyGR5t4lyCUYRJ8bIcHZ9ArSCrGqXExDlCw/vcfF9aReWq4a532SU4cAZ6LScu73g6CIf&#10;EHKooh09fiOfLOQYrtZufyFIQtymQKbV+03pc38Rw/fiF+iRT123w7HlapiHnwpUfthZMAJxmCOv&#10;uqzf7jfy1fhF5rXbD+Nk5aekj1J+gOxr1yfGW+gTyM8dhAwtPAuYyTF9CD/g+BDTTMQhxcbmS4gN&#10;YXplP2QzezvU9OvX7ZGfXuvz1Zf0PyBEm/2UX/nyQIBd2YzYwHCy55eLiF6qWjE5S0ZsoamFX9fm&#10;MVws05CabU1VYj7hi0KRnW3axPKWzyGrpbcdGGCVoRhwPPoIvK4v94UyX2CIruI2ZB3uuKVZIw27&#10;/d877gMA9ePPRkv4ZEul3ywACv4/AUC1YJ1gTp8Acvqfn//wv3/+8OPnf/z2j1//6fMff/wK+/Ww&#10;nkTvRkTdMNtsfr/o8rw/4d42YvWBiMKzMq925mqIqA0zbAzmX4SIahgDTIetqAPsBEPEYUs7AO7X&#10;ECo8VHuF5axlPEPBQcv3H85axsPaJwMMnbWkMys7/jprwbR1VNdOCs9axnNCvO8604JFgdKCeT5E&#10;2isw57okEFQ7XjpXJkGgKj3pmGpumox/skP/SX2Sie2UalKfZOO5dWxNEm3Hk5tTPcnK877KuKdC&#10;z2jnwnNsjxj1KdzYZoRDxk4Wz/axNfwhM7dPemOnGg+jndup6dnO6b1YOwycVGc081ZUZzTzXjQr&#10;efO0txK+CQChWXUSusnOus+NStAmPA44VTMaueF0JnrGcNFOlM/WSaCm9jziRM/ozO0htYme0cp4&#10;QXHartHKt6Jdycrz3kpQJuDpZvaxWfdwwnkESzCmoj4JxNQeajzbJ0GYCvvYMVPUp+H2JnqSnQ3F&#10;cbZzAi81zN5Ez2jnBuKc6BntXOkZg0YRVG0CjXa1p+XO9UmQpSL4JMAS6jzzn/T6axE0Elip6K8E&#10;VSqGKfYwR7uAEZnWZ7RzezP5bOcEUqrm49HORX0SQKkIzgmeVNgngZMqPWPcqPSM/gyZmX3szmj4&#10;RtWuZOf5pIxkwaDH0L9nO8PrDpmivyzHfdTHUItnPQmMBJ+ftcu2WFLPGJ/xUOdUz2jn9qDepD6j&#10;nYu4Ybnxoz5z+yQMUjHeEwKp6K8EQGrQ9vN4t+RN1Ac+P7NzQh817N5ZTwIfVUvM0c6VntHOaPu0&#10;PqOdC/sk5FExX2APf7S9iD+W7An74P3taX2SP8/nQdwYHfTM22XZkSirmJctWRQyL4We0c7bPB5a&#10;cir0tEsWZ3+2856QmS8T7EAtRIrp1G4Rh4zB/M7eY5y3IVLMgnaKFjJzI1vWJUSKYPjuudZpdfJb&#10;rcUac7P7cFFasea1JPAhdCx6HwC4BwAOox3ZjAcA7gTzegDg7LWsGT70AYCrLGN7ABtNQSG9xm35&#10;CcNbkOuuxR8AuMruj+cpK8s4KuQtUDprF7PFqDlwcPAJcayGmjjBH2txP3h7PE85Bd1jIWe2PE7s&#10;mzF/MVbR9rmAKmJhbUcZBxaxn5la1gulIrHVT6WP3/PZqnNqBOaZv/Lr2rDONG1rbAd+blJ0Gurg&#10;13V1KUF+wWNJ1p86+E31UrrcFut6OY+8aCOl1seltP4ao0Gp923kgem5V/0YliesVafaOQm6C6n1&#10;FSQB+y8ICTxMjxvx6DPNz2/vBscwyaPyVqAAQDhZjQCfuunioI714Te5mtDlfLuiXj6nizY6+E/g&#10;Hij1vuNz7X1ZIIamL01ioFMHv90S3kbR2T6ABY+RJbm141TOnet1pxTSEneU6PVaA5nYxjWq1hLV&#10;VqKQ8iEkpPpkKqzqPiF6yFHSkka11V5Arm0CQRtR8CpKeL3uG0PilR3v7Z4LwgRIX+C3+6pHACHl&#10;L5YKsLU3cR35+wQtxuy7+ZRV5rdXvUdLEXffBXFqYNSHXX769PX79qyx/aO9a2yrhYGV5efPP/zx&#10;2//2xx9+sKn/5z98/92/fvdffvjy4c+ffvjdN1//yg5NUj/8+OEvvHnz42f724ZL+OnLz1//66ef&#10;v+9/2/6iAxa+fP7Tj982ke+/+/TtP/q/v3764w/93637nKPGaGn+4e8NjvH7z9/+X1DU/Pm7L19/&#10;9833n7/8v28+/OXLp59+983P/+dPn758982HH/7HAIb52v7j6flmB85fxl9+szAZ+OIEJtN6NGFf&#10;AiZjYzf9cjcqZn++fSQqBnnLM0/Q5fVmoJlflyfogrvDdsG4rU1G0MuYeq5YcMac6AVCU0WociRO&#10;q+vhY+4Zb/jMFY3Z55eC2gIjPgrDY2lzRWP+uZ1SC6agrWFbJjZKGejiunoCyaDaUxsllAwO/6a3&#10;1RNRUDuxnFQp42QKK9lrY2Em59k4O0Cyd0XtMxrcWUnOmkaDAyFbNA+TQ1SqHYjMmjeafGtnEJPO&#10;S4CZa+ddOdUqIWaMVWpq9ISZwTN88/5LqBlgUAtdyeyXzsVzrtdo9+1auJXh7MNaoAot6pUsX/Gu&#10;JI4gvGNd6Eqm/2ggmonpE4rGqSxOTUw4mq2in7DMcDQRXT0dOe8YggrfSmCaW2GsTBDUjllnDRwN&#10;73xK5wYmu5dcQ6PHl7ZKZr+LHqiKMglWY4Rs0x5MwBonEDk1MCFr7iMHerWzycmQttRCdDPeYi1q&#10;NZodpCxzVdnsRfRL1ECVM9hLxUetKraVDLLppB8nWyWUDS5czRuYcDbOundWNU6muEtSqEpx5mMx&#10;LyewDQjeps5g29nDDNUUjzz8IIVpYK5rdHewvM77MNMCVaMwoW6MzGvqDwl3g5uH83rZlupoYxXi&#10;/x20QM4Cd+rFBL/ZMC6m5rK95VEtO5GfDJ6EwCnnQ9tahqpiCksYnHJEJxROEZITCqeidLSjhKjS&#10;UxGRscsdhIplUeIDwjn93FAJilMRoyUszuYkWKfuS2ichn6ZTBMJjoMXnotajVGmAVcmqhIi5+Ks&#10;jqdaJUxOuaodrX6p/DMzAhWjOTECwTPnDUzInKEDsV39l2/bVvrT332yPXXb2iIT7/8f/jU7Eu27&#10;/jcm6tbHIGgr8ilvzVK2Yf/rj7Y9LzQjZJow88hrYYxME2b6fS2MsWfCzHmshT1V/IYNge0kVa39&#10;Fupb55TV4t7KeDdOVMbbidzOXZXxlsY79Wvttkg3w2Adfo92v4D6Ftkcod2b2u+WSMv4tdW3uB4s&#10;tHtT47buWtwWxdZUrHvvaeoDElGOUu/VSMKv7f7gBKoM+YBEVJZ5cAJVlsEJQIticc91PfjmkIge&#10;iX2W//LdH75+QI4c4RH5afzvl9998wWXMn/3ze8tUPbMu8ta7t1S5rYIXnECtd8RbNWhLBKfrTmK&#10;4caP/QQdCbKfTZu43YvVWxMLE/K0gV8/crGFL9og7h1jWXmXNssJQps4nd3cIOJIFcnQpk0czNuz&#10;qlYozpj6lMcW8ttb6kAYIeW3tUWRbg1xcMQDbU7FrA+/vV5+xV1cv3fDIoO1bKSfxytuAFIhCKoB&#10;bwA2e8tCyQckiBD8+TBjj1r2E3b46E3Q4S7FkCB1OWFef6oZVL1rffHYK5eg7CZ+vbtwMtzqJ2xn&#10;byo1OUGfgjRUlxM0HEiWdjlBy9Pg42Y/QRNCtgnhUM4stwkSE9vSW6GC+siDjaJYYaHiSNx2q1ao&#10;QED47KB4hTw+SG3eXYLthtpE71MsVvd0Nn49dnmhgiqIjB9KrAdpRRRklydan64HhFNSKPofu9HR&#10;OmsNmaBBxOiihwgxhhxBJeRBXzFUOY8AHgdYRhJLSllLxUClWwo6Lo5nwe61+XPu6i1yeyqq1S62&#10;/fQ0fj3MOUGLGtH2hFbTJ8ZqyInVjY3Spg9Zu9UsQUZDvJKxlotpYi3nveE5MSwdaQ5+u1l8M4NM&#10;6rJUvi+mKtf39mp+5chZw5s8GIqx360rGAh7MBcAG4R66yixBvKbBWLV5UNGkDZyKIgmbo7UFMtt&#10;JF1bAwRWavcllVircoEs0FK7By5hWy7exTqaWwHBEYrsa++q9Uoptinr8PZ+18MB8kAxDfim3yyK&#10;CUuLCYqprfgTVilQTL8i2c/+bBQ+fXEzJ/u5Xghr+vXIfvqF2jYfVKCm4sooYnGcSxVa0JgQKW5R&#10;IwyHCB7+wjXYU13GY++CewGbC6UF4TJE2osZHac5NhpxJkSKFo3HUMV97oRj2u3A7twki8pRVMFL&#10;kVBMuG071TNauNIzmrhfyD2ZGOccuj6jkSs9ycpz+phE9lPZJ9nZzn3PvYV17FHn9m7R2c4JulT4&#10;TgIuFd2eYEvVeBjt3PkbTnb+t5L99Gv8ZzWjmYuL2AmrBHDUzH0S20/RrIRTKvQkmFJxUd1W7uHy&#10;nWbl1K6EUSruzSeEUqe3OOsZ3bm4xm+JkKgP0BMz+9hCOGQKWgFbroVM4T7YXRwyhR7DmIeezXA7&#10;Z3dOuKSCdiGhkhoLzck8CZNUsEAktp95XE54pIKUIpH9FGpGIxcxNSGRDLgwsc1o42KywX77sPHc&#10;NgmDVDCIJATS3HMS0U9FrDMGjAbBPbcqYY8KgpUMPZqP9AQ8qvQkT27EMSfXSaCjQk+CHBUBPgGO&#10;CvskuFER4BPYqOgu7H2OXi9GaEIaFZEw4YwqPcmZDRFynrgSyKiyz+jNRbsSxKiYkBPEqLBzQhgV&#10;kScBjKr6jHbuhG4n/0noosLOCVzUCFbOapKZ5/xpCVg0H+yJ5qdYPiVQ0bw2CVFUTH92JhjhfR4z&#10;7FgpRAqyO0v0hEzRVwlKVMyilqgMPYXvJJKfYpowtu7QU6zfE8lPQXaXSH7gX7MIn0h+ivq8jmbG&#10;ZDLVk+w8X6Qmkp9O5nZywszyMye7Syw/xWou0/zMyaYSzQ98Y9quO2JG5vnpbFynhv07iH6K9e6D&#10;6OcNAwR5xgeqjXf4+HqWbd/MMA9U23vL+BnH46W7EwXSg+inghzZHsBG04Po5/1o8tvij5fuTqPJ&#10;AQhvcfldwNSwtDIXC0iWEMdKtYnz5FKIuwM/iH7eO7At/cyQceq5NmRb4Zn8cZau/sA79sDctD/4&#10;xQBEZDMWRD+Ozgr0S8UJQ7k17MqB4wF35rEevz99tSc7KdVWvOUpOUtcw8Z4gLw+lbTEMTpDEP1Y&#10;mvpuKXXi28edgADiENpKFPaiJd63kYelZ6Ifx1PwDLbqVCfniCsK7CZ+e3eZA1kl3xc/lRIn+Y5O&#10;FVhAp09R59vYaKFePbOj3EhI2cmL6RJtbELidL4vqGHaFfKkCykf6nZfD7nuQQI40y0lKGR46LnG&#10;VjlxiqC28aGkpPogEfXyQSKaWA2S7KV3Snm9ROjp4ULU3j1L1N7xIWKM9SlIRIvuECLUdU1isHav&#10;EZgVb58Y0e4PYuj4xKAAK71eQhfGlo1oUS9fsIs2epwUNGaW4EaJoqcdRiNi7rsATidmxEe0e5D8&#10;/GbhMfCzCTymPSD4N4fHjG9hPX98wUPXmOaGp7CeN4BiMLsZ68/T89PHuM/4i97CurZzuVec+LXS&#10;5q9h7Z0vBDn1d0JjMvraKOcnmsZs9P6x3XE/a4LlI83+0khMJprGU28gZe22/FkTovShqRFgTDSN&#10;xyvba+MKOWtCKD804SznLx8mmhAMQ2jDgcW0Tgkyc2v8FxNVCTSDzi50jUZ/aUcSM13J6u0gamKr&#10;RP/zcrPjhJmu0e77XtUrGR5Hp3NdyfLtSGpWr9H0t0ZMNatXsv3HRvJx7sUEo7k1gMdEl02j0Y8N&#10;wTCpVkLSvLT79zNVo+k3SE1dwrZXUWBdrdH013YBf9LCbHk7w5tVK1ke5Bbzao2Wf8HImOtKlm9H&#10;eRNzJWTN626whkm9ErZm/1i0MaFroKXQlUz/WkSIhLB5bS/szOo1mh7A87m9EsqmtFfC2dRtTLZv&#10;J06zeo223zsfzdknEtrmpbHITHQlvM0ODqOpTyTEzcuroVxmukbb7y+FvRLs5qWKhAl5s18bI9ek&#10;jcnvS12j3+9452fexmT7Uley/a2IOAmF89LIQyb2SkAcjJ55vRIUp4z2CY2ztxP6yXhMD2/dQPQz&#10;7ceEyClnflveH+Gr0TDN2phsX41tW7iHrpcGrJjpSrZvAKhJGxM2p9SV0DnlmiThc27w6Km9EkJn&#10;q2ahhNG5NSa6SRsTSqeahRJM57lyVcsthVG3wusTUueGVd68haPlOw3deTAmsM4NDEtTVQmu4zxM&#10;E13jEue2VbpSwKkmR7vREXa4NiTIxPAJtrM/NQ6sSb1Gpy9XznZxJUrcn4qBndE71VoiAXh2cOtM&#10;g1eC8FwblHrSxoTi2UH2ONc12v5aTY4JyrMDZjHXNdr+djHM56xeaaKtBjZ647BquV5KkB5j65zX&#10;aww4N5Cnzes1uj1WHFNVCdfzXI3rhOzpnFNn78rQnioMphe8OlflRNVo+L3aTiV8zwbI8ryFo+GN&#10;DmxqrITx2SqHSCifC6LSXNdo+K3BvyeRPiN9nsrNCy5wHo4DfrFpI9vdtRi0z42GbOKqZ7jPtGKj&#10;9Z/by4JTXaPfFyMb88lQ+0sVVvFO9iD23NgAz16xfRz9Hjfn5ua3m7GHxYxRdG6ytKltQPVZK99t&#10;aothZBfYhzKLqRYZkFGq3G2nbW2pazS/8bkWrRw7oPL+zXL34T647FspGzvAGC6n/t8uCx/aOmno&#10;pDvTznYvB0Da2nZG2pmysQOeqs0HRuPY0ME1kDh98LhNn5lpuesHj9sJnvHgcavATs5N8gYe4n7U&#10;uQY4WA4CSeG34LwQ4ghCTZyHcGtxyySYeJygCXHEkSbOw1Uhjrmyid/X1AePW+Uzfvr1eNruFGce&#10;PG6Vz9idDRt8D8TbCZPmYSlYrtZRzG5BmCGDd0SIewT+j0a8lZy3OKXoDTgIzNYtaPsSa7HtPO6Z&#10;o9reo//BfdMOCcSwcCJ0SFQpKHCxS7irSk5MhxLum3zI8YU/uLPRTh6HP7iz0bw0sGHRflcbuIiy&#10;hfnwB1iNw1q/gFzRtnKNXBFbBTuGPoBuDl1zTBMOM7zcQ4KYCkr2BcQuqMyutjuFhyAz5Rqph1/q&#10;wxbE5AR3F86jXY6dRT38Uh+2u00fW8Lf+X0nJ+vn5cbIoB5+qc/bERbk78SinK3+4pggG029tyur&#10;v3jrbRh1SWrnt9cCZ+2t9UY8tZSzIxlYaVPwJ8tOm5yAGL6QXwtZr2W58L+mDxfW1nLeDsz2SznL&#10;zlr9BH70xZFJRmS11GdHaKYvYgjty6/b+dRz/J1fJVd7BQ7Iex2QLOp1rbwC0IMuiaPZZass7dR6&#10;m5GRteSXtfWSBbzzxenPVAzAAVcrd4/NBsvjN3stMvXrdjjaS8q51+4CYgaIRK8f4vTSfuG1on52&#10;7mB2VqPAju5MTo0q3wrKUeqoQWO3XLaDfhCexX7gt/dH+JWSO3kq9dTefXUbhclL5/YFgOjDm1PY&#10;xRvgrAK/3iQHZwt48zH21vEJx629B7HSWlvce/pXkrvZZWl4jmqGkyfiYHRVu5uBNaBNDE8czzQx&#10;pc1JJ3s2ssSZ4xT3PtNxyhNO+GKMJjaY1NToW+pjtUcP4deDkXEHmD41VTAoCJgxUCRdn8DOvviu&#10;Y8MZ1KrTQh/kV3KvxqeNdiiSRSB5XG7tLK9Osyj1GfmJ2U9M8W1J2uTWS4b/NLl72+EZNWkXpx4+&#10;ltj0O367/736+MDx8LJ/6QdK3/1yPlnHfov14pfj474F9ovDvI2rceWnL5zUBbvsi0+Gewe31vHF&#10;l3DAGa3LdUj7jqP7Zf2cLhN4KiHXQ7OUs4N7G5dKny+pdxHrgeByfffFDdlej0NGnrm0iy8+d3Fz&#10;AKiwXj/VH5QTly0YJ4H9EvXri17pL1Gu0uftkPXz8SHb63Lwr7vsDJ6ZtVyfZ4DVW8sZB8pd/ufz&#10;gprPfQvmR+f1uIxxJNrBcana4c8C7Mp+3ISofvMrT8Bgru3ni20pxwQIMJKrfuNSUiVAbgYVsX6L&#10;lTPjMr++0qXcKRHxXs7j1X+WnEi82JWJ1l6RGOJ6Us4zfj1Obh7vleMmOI71aF9+fb6M+fzOzZna&#10;fLtdtuBOYHn80g98nS2SA0BCNjtbDnjpp/fKOYPB/frE+HBaeTEN3rsPvG9Xedql0rb1xhbQzW5H&#10;Nqfa2F65YVmvO66enIi3xVgFfr2bDd6DsICj1GXvGVclxLCVW4pZnhhiQLgtxUj1H5lzVopfr5xx&#10;tUHdJtaAAJh2OcFDz52oWmvfPMGyYywv22FPA6N+gHWu5dxrdrEFvvqeUK2JrrzcKLoDDMq9fiK7&#10;ASCst0P4FJPooj+unt5Udrl+9DWCqh+PF4Sdj3LX/nc1sJr1m5gbrn4QJg8hKCf2XCx3E3tvtmND&#10;mmjlf1fOIeowxXBa1l4xZ4YfKLuwXJFcA/jY/Wo9PgAs7nLw62V7ndZA7c2OcbROWANMfle5ACt7&#10;O9Z7wpuHvx05kVU7bp5fU35w41wojjEY1+wNrnW5Pqej/5ZydmcF/hLn3QzL/Hp49vyfiro+xYiN&#10;99U3AmI9FL7CeZJ14rfXLULLejUOjHbv2bWDPnvyJTBVLIzfXuiT743E1vKJvBtrL3nylZ94guvi&#10;iBZ7WW3VqRe+XSXO9nZm5RVrBs8KMShX5fL9uE0kMO1BH3O6TVB6ML8qqmcPJjV1IqZsxr9qxQq5&#10;nU+TCXYCm7ubPsS0lVmAd+9ycVRPX+K3+9TFbmBZ/cQRwMWPFERa6MlXjyK7AAB9K1VsPp8xoVjl&#10;RK772fiYTWxtktMSmJZYrJqdI4+Kq0XzMw9cln1y9dyBGEmMLetgC6h/a/R6ynjG1N26d71ieeKK&#10;bz3Gn3zhJeZl3BxohYpl18VHpMik7J5BtCsYK4/Hix/e1PUmgo/42KN8K30bA59YjUZgERHDbtzY&#10;QBOTKFshwih3aeJMlVFKRAEeZokNk69rFfzAIw9WPyv7ujnEuZjv/n8VKdZr7UfRyHX1w2TrYcoO&#10;EEui6E4xnPuCVx3+ccSIOSKem8Qh9aqnNu6nUcuV3O77rS3YQhhh+e1zzu7rcXUmilsmbciI7f7F&#10;ZwmRab0gHNkAFAlUcJ00MZHYwKUVH85Lkzz58aro1nfTDM3FiQlZ6wdP0G+WJwgz+IQnqIWdvzlP&#10;ELB/zy++XdtuT31Zl3iCrh9tt9l4gj5ebBXbI8Qv4gm67P32blM2vimFGT6uqu17uxDWN0OjEMZv&#10;CF38HvBJE+ocQtgn2xW6syZMGCHkrAMnReidkMGDlXNF2AOEELj27SLeSRHiSchsL+1S37lGWA8f&#10;Qn6l9aQJcS6E9s4RcNZk01xIbWC9mFbK9oiHVOdUmOgaTb7hQvtc12jz9o7QxOS2bYkC8dzCXFMy&#10;+t5Ynia1Gq3+UlUqmb296TGrVbJ72cDR8FUDsUk5GogF9byFljENM4DMZuqeBo0JIV4HP3mDJclC&#10;CuO50DXa/QaTTg1vm9TQhTR3oSsZ3ql4zvUaLb+DK2HextHyV+fFOusaLY84NddlR61R+6fXwrls&#10;VxJSnVnm7FuJIehy7ffUT9WyU41Q1e/pTlSNlt+dyuqsarR85weYqBoNj9dw552Y+IG2fkl9oms0&#10;/O7MX+dqjYbfL8VItPVe2KEM7oaMCSnjEZg6ROIHKsO7nb6HLrwyX+gaTV/rGk2/46mieb1G2yMZ&#10;Nre9rRqjXgAeF7qS7UHNMh2MRo156OpcQ+d+tMk7pMwSU1226wypcmBb/jmkbNac6xpt32mxJtUa&#10;Tb879dfJvRI9UDWALKsStcKZWlGr0fKVo1oaJFQhs1ioGg1/K/whcQNtIGaZ2ipxAwFIPfeHxA20&#10;gUxlrmu0+975Cs6GT9xA23MRI2zHdxgCTBBTn0/kQNtzYS7D5x66OifApF7J9Ftlr9H0ZRstcxMl&#10;tveGZuut5PKdCeZcLUtlhSonKji5qeWMQ2gHxcvUWokcCOVNOzFzA1VL3PSoV7VKsgOPo1ZlA0e7&#10;O7/TuYHZ7EU4NQhGFNheQ5qYPREDASUytxXgFIeqztxyqpQdJERx5TxmOMWQKiJpeuOrXMTb6Xlo&#10;qlwhcwKVzRuNXm0I0ktfIIOZW8pyPVGrMs4kTqD22tdklZs4gXA7Ze6hiROoWrZZ2uOoFThips6e&#10;OIHaW2azWo1mL8O7wVuiwCq8W5Y+hJ6cuurkV7goO0jNrZ75gJ6raTW//dVej5u0MPMB3fbCWpkP&#10;yLZs0zDTrtdGK4FzntveLt8ezVxsE0fzk7/yZLPMCVRuX9vF3KgbokNVt7ELtpciSLRbu4e20m55&#10;E1tt9jMrEC6RFXUzsEgU6nR+53nDjksPsWsVoy2Vfoht5f5zG3vh2Unqzr1gSemoW3tYcuZuli89&#10;pKrlRCYGGlbjyEY+yHce5DtIpT+emzvxf1hiwCwTEKc1j8CDfKeiC3mQ71SW8bP6B/nOafD5if1b&#10;nASuB5/DFN7iCRIhjhndhja2aP2MQ4hjym7ihCMIcUzKTZzYubW4w90fz82dnMBxFm+Ba1sb0g9o&#10;3wKMKMS9V7HfuMcJHBf0H/7c3IN8x3hk+DpuW4zb4DqQK+te/tXId7BWRkm/iBoHG4TvgW3DFmNG&#10;jYOsdYsbB9a3wqgRbmUojRWKg0BOw0mt5XrJOIcVctiUwPi7QjTxBrcAIV0cK6NuWZwt8x5Wcaa8&#10;sVtLVtdgvqiMuTmEJaIGdfPbkS6b315HznZpI0uEoFiknpZifkcRWdulGFlx7hTDrLnqZwJikY5a&#10;iVnGznpZeBevswrnalt7Uyeue3NkI3+xrJ0hppqFBZic/boJlJD93vQF4IEdz687AKH44hrj5vO5&#10;uO29edeGf7I0fr3U927Mnwkomni+8wmE5tLz3aUFatOSaOg/ZCeXTuNWVOxV3nkC7Bh+vy40xNbx&#10;zWlFJLtNX7chdbNsKR3aZpaVRYjJi/UFu45f72HfHil/ed+r1MIvtfVGROfz59pfIrrSiJW/XAiA&#10;X0PgCC0WV1ue/AqMQCA/OQJS3B3gvQtxeZO3OA4iNNqH325GArc3eccEKUQL9wIgfXWOhU3cuQVc&#10;o+lTM+LNTqDuCKov/hrvLkCreG3G9XExTHvw2+3y4iEDII+l7/OepSr3ZjAUa4cKGz4n4dR7WS5g&#10;JU0fgCNrOb+Hp0LCM+9VqXsLhg8xPxD36wBVaXIi5D45TFc4/ZPnnASt0hMvuK/jFbAvvQ3r1QEX&#10;n0h3r6IfgABNm4gCu/PlCQQ/wDRNm7gZhmPkJhZpAHovv92LbXRZb6klnx21WaeK2yiA53Q5cQcG&#10;px9dTizTjNColYst59LEfl1ODUZAfpo+gHrW+rAxsXJ3cf3BiD+anOiNCwZ117cuFzAir9960F54&#10;SVRctg45sTKN7ZG4jhITpAg+F4LhFcrdMeLq0u7FGefUypn1A6Bp2b/RXgymlV9dfIWtWA1j+9bP&#10;zEpClihXxKnDD5S/+AZF6fMbU4pAxYiPuj+v/c827vf4vfVD9/v1JLmTuEVsu23Sa/qEn8b9STH5&#10;2SLE9AFisPSDiGtiy2sJC9MnyCjNjU1M0DgBLtjEgK9bOWlMHOsdAqchsf7hEDpFjHrZvPv+l9Ws&#10;Vs145aq1R02Efr1IxWi/0wKlK+vQFdSmwmcasRy5V5vfB1aFck0lOBAsN9LcVOwVzY2bHJCPS5vw&#10;Zpbgt2pv1dg0KNaklgmycm3RsSz3XjlfQ6psHdur8jNA8XW7iHRP2FklVNgfv5ocl0PrVFm0Q0yr&#10;uK3Q+0Pcf94iOyn8hcsN2b/d/6QfcDoS0zRp08Ts5rfHd3UJ1Ssnrr6SG1EsDQyMbS4vVmCoUx8Z&#10;awuzUKxjVwPobyMm0pHR0vWagHUTGXHPdagVlSGNzbyis6Lr15th8jqKDItvSVWfNsDXHeEu0sKi&#10;ckwyr+1LjgQx9t1wdtF75Uk+FStGM4Pjo6UqqePLPKXNlz0q1eB7PrGH7FZTpwvdjX4dqftKvK/2&#10;vj1XpvD9qjoc8bGn7E+qBkHHQTHMIisXCn7/dWjjUYtY4ziNl8itN4AnHFIt03zCClQDsx78MkXc&#10;pwSRJLFOslGgxBypAfOtzMYL5Wp5i1jVZw6hrTdBZGd5FCP2pzbO72kpxcRyz3N3qhc8iXJK1OfO&#10;YqpKmffO3QP3Imvnfb+1YZXqzRB5Qhh+q80QkNrN1Oug/8Sov55CAJ7tzrIesc++Dka4WHkokN9N&#10;G8peiV096otc0NVJqdVx8dWnSzutXBULKHmrHbDiazmeUqqDBt+zK/L0eFlDLKqDhFuc3r7i9LQN&#10;cJHLeDWYtM3B2KGu7PJKu4j+ANy96xOboVffRFiudlkuyV2knG9ifzU5z93IdtB+66H+yk2xsl/Y&#10;eR3nX32zq3Kbx6MB6/594ZJY7BGOl2LW/XZj7kvk1snyaqmPlR/cPMetxiWuDXT/E4fLV0cd2xWG&#10;VbmMVtgsLsU89gmmNEZSsVN48oN0kcp6cpLQdSDllLFuJxlh1l5CXe9jKCesB+sKot9vlnUFkXDC&#10;utLi2N+cdeXyglMS3wHePoLmtg/YgXdle32+WMqn8a5cQCzHgPOLeFeu7c7fre95RkoVTB9xYQh5&#10;Brt41leqoxDWVSHUmRommrBcCiG7YjjVhH1hCN0a28ZEE6bIEPILZ+c6oRdD6HqzN+gnmpBRDCGw&#10;yM3rBGOHEIh755oQrkMIeMe5psS8gqXcXBUOFQZd10pXMjqkpg00V4p69dufZ1OlC2ul1W0zHqoA&#10;dCmaONr9hltt82olw4P5YuoMtjaIEq97YXkc1RxSOOaZ60rkK8+4VzitVyJfcXKgs70M1DLU62Oh&#10;azQ9iNGKeo0eX47CxL5S2t42dUO9CtsbZCik7Nrw1Pa2bQmpa6NWmIwfW+WFFBLlc12JfQXU0nN7&#10;JfYVUCsWukbbP4MsadqPmX6l3yI996OdHEbtnxsTxaSNBrMOKZC6FvVKtq+ihB0lhK4dUlPb2xo7&#10;pK6g95i3MdkelC9TXbaPOXRdC7/H2cEhtW+N3edsr0TAcgUVzbRelgmPEkELVtRrtH3p93YwcOja&#10;iunHDvRC6tru50/60dJ/IeW3nidtTLavZqBMwNLpSc66EgHLtQrRmYClaqOdCETtS9vb8j2ktk64&#10;MalXsn3lq3Z8F7qAPZj3o6VBQ+oGmrCpTxgqOaSc4GdSr9H22FEVupLfdxKjsy7bB0aJ14923Xzi&#10;E4mE5aUIOYmD5fpUqRpN3ynAJrUaLQ9SvaJWo+XLaG/wu6OFlXclCpZqAWAn7KEKHji31Wh3cAtM&#10;w41ld0NTY+CbWN0uM4TQ1ml0zrayO3ohhcPSea0scX5IVQuvTMBSRVTU4dBV2j0xsFwaFdKsjaPH&#10;b9fCtQB9GEqs+tDIUI82VhHVEsQhtRWB3tIZhxC4dqa9aACnkLoW65tMwlKs5xMHy9YozibGSiws&#10;RaBJHCxIs8zdwSCTUXMssOfNS1YHvcrU35ExO1Qh3zrXlUhYsDiYqjJgaNSqig2Jg8X4IOaqRn8H&#10;+9y0gQbTifI6a9TE6nb1KKSw+pmrGqOMcQjOazWavVqCJw6W18KrEgXLhjX/tFaZhGUDS9W0WpmE&#10;BTmyStvo7zhGrLSNtu9scOewlUlYGrvmxPbvOFjKZo7Wb0x8U12j9ctVeGZgwaMJVStHvwcgv7BZ&#10;2suWYXBLm1kz7bw/7WgmfPG5Gt1b3s4WQTUTsDxXgzITsFSTf7sPGjXrrJ2zPkj8K2W8bxiw0Fb3&#10;Qd7TdrLAiaulTW01Q255U9vJg2bKxi4oN9t2IBcN6EyNXdeDG+avP354cMPgDO7BDXNiJnhww1SU&#10;Jn634S1gievr+Y7dfYvDeSGOlZ55ZNxQWYv71d63QAYLcURM096z5v3Cv93Ux1/NIoFfB3iLy9lC&#10;O+b+pp0nlELcmxo3C9fifk76Fg8HCnFvapw2CHEsQK3uwLb040Yh7k3FZvUucW9qQC/W2h1x9OCG&#10;OYUlv8jyFofWa0M6QPQN27V7usnBam8BZRDavVcDqbAW93u+b4H0FOLuwIFbEOLuwHHlT4i7A8fd&#10;bSHuTcVm5x5Dtt2ODSfbz9z3B95aI4687w+8vceF1HUL7BHdNsKN/vG+ErzNWyAzRAn+Gg+YW+5s&#10;tMO78Ad3NtrOvZpZA7GvqsRGB1GJ+gM2Ou4TiT+wFX2rUlyYVn/AnsbCfOiHPhn9AvYZ2+M09hms&#10;7mfsM8cLpuydCsPHu/F7GI34QH47zjTkoun8nV+Xs60WbGQXv3qL+Tu/LkdsqELHE7ov5ZAvsXLv&#10;lqNlWC9+vX689aAubtjhTGsvowX18Ov6HGko7eKo6uPFFurh1/X5nXd1v+jsCdRDOM2ZcwSHzK1N&#10;OL33Pqy8B0fIvfUIB6veDmYAcdXkxkuUArt09fllj5UmW8WvW8mZeewNulX9cGTj3sMWUw+/7MUe&#10;Y/BCwFofL0vjcHVZrl8AvLu3xc2UqyV02ijgIoD155ft6MHVrjMu68dbWDiDWMohDrVylRzvkwgI&#10;24237GJrwPrz29tx4y07YWcc5vT6CaDq2fNZXj1acHTYdAe0vhosVztPQOcIkPiVrBLrAEoTiTel&#10;b34BV0EQo+UChX8jVDZ2MrQQv94zlIs9CX/nl3KYyWAUxfHBchWhVEQkcfeN5pMjwCnA9uCuZP35&#10;9RHFSBP5Nv7Or8txXgl34e/8uhy5XsRIuTLSxBadevh1ffD8NkIFMdY15NYRDoCMri+WcyyP314u&#10;wDy9f4Wf4jUz94N1pAGopMsJ/3smJF5cwaL9NkSSZYTztZ96QxFgnF4/ZWdCg6Wc2wVgnmX9fD1l&#10;r57eJydmCOoTVxmufv9WXU+7GlDHxjki8bp+PZpKOd7XU/rYH8oPfLzJdoScmNkpJ+5Ihb/cLSf6&#10;je2V/tzHr/QXg9NZvym/skORu+Q83qv6+cpIXaV5dlpZu1e+8quIG/JSqbcj8iKMZ/x6XPNy1XwU&#10;8TT2mNTDL+Ozr0DFSjriWuQ+qIdf1s/7V/AjsH7qemaUi6zUys6xTxRXjGJfIq4YHXLr5RBXvoBV&#10;retHf46sGu3Gr/eHryw31V6fz6Wc55eNhmVpP15+jr0X68Wv149Xw4QfXEmXKK7IUA6wR1E/398L&#10;Pw19kb1h/fnN7VDccldeHYpMCvXw6/r85q/cUXHHp+Zf7oCknO+AVP2YL1DxgPkRZb+QW8c/gDhb&#10;fFb0U4ecGEehT8yDzN9gZ7/0ewOAYv6Q8ZT9ofSxfyM/ST/hl/7CuCvs56dPMk/G+qn+5T5AybFc&#10;lXcjnZWS4zhS+T7f1Up/8TgEWPK6fykn44uvN1S8IvuDin/uB3JecP9TV0XjSp+K454HleWSR0bw&#10;Mx/zoBhHkT8U/uzrceNiXI5LXjLHeF/K+Q14RYoCEHIf5yI/fMO4aPFAxFPmN1TcuPlRtpp/Iw8S&#10;h6OMF/z2uBFXSsW+Iq56Y/+4st/Nj2yOQySWx6/HK08i4fhupQ5A6GY+cXEc0Ot7xJ49GAhOuGde&#10;F1bXXalubZL/z97X7lp249i9SqEeYHz3Pp+30W4gmEwGAWaABua+QHVV2WXE9q1UldtOnj6LEskt&#10;3i1ynYbd00l88mOOO5fFLVEURVFLS9Y4AGxv6Sorq6mD4pi00nZBHBO/88M/M7/96vBbekhuz1rh&#10;Ec8g1p/VAiVwzbWcl/OIPh0KP/K05tuvepPVGok33Vi51HHdlbby4qmecVtMS0untgktjWOpRm0a&#10;3SCTeCZYRrgBiB8qb+mzhxC+aAEMI1Kp0sq98JlVYlaGwp2NSsyqLRi4SkyT5e2RCnMP++1uoqNE&#10;OdGU5oGSTymdBjsLk++1NYCceqyWW5Dc56Bn0GytOMjFE6llkD3i0ekC6lz5aHs/MrlPujYKJ305&#10;akppRdaAo7GREHVHnTfM9QAj7mZxVJJ5if12bzlo89iW+AD4QxtekvqstqUjWyE88Nv1ka3aYqkt&#10;k7NDKJIqW+ZDzpY0kceNmnJwva5Zi1l6yZ4t6MGHRCitieDOUuV2WrEmR66aeJADOaty1Eu7nqmQ&#10;I4YXa4g5Y77oAGUkfmeTLFt0nBK0tAquzTRtZLicbrNWpqztxHrG+Utqnkb5S46kjBCW5Aq4XNs6&#10;ykiQAK/vcqTCKylRi7LkcR1jcGUpVHuGV6I2ObFQRk5W0NaUh/VWbrjJR5FIV3NHxcg8VAuTTFaR&#10;eyQ10cwOS0/VLnunh3mSEgYhEpfaFA5CAomNPEns5ShGbEtYcRZNickBY7toAW3Myy1xJnZDqnFL&#10;27DENLG6aG6Py+wSZ4tlfWG1LjDzKogGy1w1WHqwTZQpqpQMlS6BZH+ogXrDGFr37Ld3U7E9uF5W&#10;tt/nO8mqtvhhAd8+Z79qXYtHJAP3+MaYrOWKrIQGshte5AKpOGY9XCZGcAiCoxBtBPBkORCpwsip&#10;kGhDUlK5ks1Ukn+bm5M8zrhpSeVWwyBJDmxrUPuSJS11OqIJEHKXyhh68EuSczseJvkbEoHmQ8Qn&#10;LYMnu0JNfFkKaivkjRGVlX5xka47ESl1e/7O5Hw/UA+E7S/AyVQOmO9XyFGp73/8iogFEPvtgeSo&#10;RzwMUnK0eEgChJXVyHCcFHFFSn64vtlGg8SRs24w/BaH9dF+e1/Bf3KTNnV38tGTXEJGuCEJKy6N&#10;NjHWUzNIHbzssTFWebXXnthLcUcNOayUZy+ryXpSxRN/yYkgEoxcj03H1Xn/arvISVeL/YTk0Kc3&#10;wcTKOtj11QudJt7sHSQ73yPnSQazIsc1WmlixI99NWQ7DI3ZpODXpcgy0YeAoHR1cpG13A646nMh&#10;3XLXy+WLDbSFBNtx3wkaMba/W4JGuOyEoLGVq//uBI3HR7yip1j0/0yCRiGvmHNcDPfxU1pFxEW/&#10;tI8N+VwTVm0XSqkesRi7UMJ2ghDmIjfRM4IBaNo1jLMrWs8ZL8wgBA76uSbsfzZNGYGOnMu5VErc&#10;gV25C+FySMJnMRocNFzT7skBkKvKqJkCN2PCdidLiytKeYvk6GSTyphcZEl2qYyqRioYLoR3dJL+&#10;jVbP+DXktGlTlVhKSiGbUEb5JTVml8rY6XDYvwmlTGSy3rmq5ZjYXUovLpUypMlpoEshBZwbK7Iy&#10;ZsxtUrp3XZlfBVJGoGvmLir7PleF4uK8WYGUMSWDkRRo0JX4gxxouxROyJJ2BdOnsSqYPu3jTabH&#10;zndoVxYdAinjNQuho8sjTZ53MXAyPibOJVs8txbq7ImqYPnMUWXz7rpS2kmpTrkUHrmYe4QUMjap&#10;jA5TwAabFHiqphFQEsZNKqPpFLzbJgXOmbmu0fQovc/tJUdkm641YUmTbd0mldGayv5gk4LfTNsl&#10;92g3qYxuVTa5m1Tm9VIr26QyCl4pXgxSCb1ZoGRM6WkFm7XpysZRXjrZpECJNyV5khO5TWpN/EvO&#10;dlwqpfOVOpNLZWR3sk12IcDQkmaNpk8cVd5ocU3pCitHay6VRee/nZDxsiZrhrwR4N/LUpHAyHjJ&#10;yO5kU+aqbqNkxOH/3OPlJMp1CXHj1BsCJSPuyCW6guGzgCrVGv/iISPyxaHXJiUMgvN2jR6Pu0dJ&#10;u0bTA40y1yWHFt6ulNA0cjJm0UZKeZsuWGIabaT05lJrQisXSBkBC0xUBdMn1pISuX8PyMZEVbB8&#10;RqUoRWHXdQbX/LyHwfIZ4aec8LiuQ0b3HXgZgcudj6Lcw3FdeJhq3i6pWLjUNdmsRGLGjA5Tzs1c&#10;1Tkh4BOojAsBd5S0Klj+kIxiYGY8Ib+eWl7Oe/2LaS4YqRkBdpwrk1ropg1vss1tv8glLf8oLu9n&#10;2kbrZ48LvKBmXJKw+oKbMckkGgOKt+x0SYwm/ChbBx5TBsrg+6fUaOMQpOuQoLu2b56z2Bq5GTMu&#10;0VZU9X4CnJ6MQNjNZv4fqRlxoypTNs6ASzIDIjUjrgNlysYRyIiLIzPj+Zxkc4uAxt0aaZq5hG3t&#10;Cfvo6Yx6Qc24JFFjiTvbx2wShL0tkiJf3+7cjHNGNpknOAwCY5CejzCyHRW3AjcRR2LZtNvhIBFH&#10;QG/ihrsl4ogYTdxOlGtxRfXeuRl3JGh6fvPkYLLakIoFenJMCBHXUfXjdSKuo+rY8VpcKgniBH4w&#10;RsSxmDbx2xxY4Sp3bsadzyg+4MnRELXd9YbTkzNK1OIKXb1zM+7sroCnJ4ex1YZUpNKTn/YTcZ2r&#10;jo4k4jpXHblWiyuC7ckxBURc56rfECDiutj4KTQR1676iT8R1676lfFaXPF1d27GKR+0Duydm7Hg&#10;yjXUMFKzG7MnvRmEf3Bj/qQwXPyD2zKoltO3jMtBiPUsaGl7/wdhvf27czPiwKqt8xtzX3oBYSdp&#10;SAv7VeSqsfCxCy2KRmb3rjakjtnevme/+l3N0BkbngE6qZzrsxGx79mvfbdPUsb1aG5K5fQKB7WL&#10;AsoYNMkeW2dcAXtPsH4akmbPzdhXhhuYGbuPkTtJuu9YyX0TvU24wh8rpJrhMgnw3ABehCuwFXow&#10;QYEtKL+66N0ExuTmIGWckVW98FHB1qOUc29g+vqYMSMbOprOErtBT0ZD0aWU+hK1ObHybde62PV+&#10;vb1Gb4CigiQfxYSvTPzS2fn0kJoxFHsGmoVWwwjZamSa7bcHGnVogtHT2cEulvSoLzGp6rJK+f7V&#10;GmS/vWGomaGX7EaUzm5Z6apPKnic3nhv3yTX5y3Ue5Ju7bZfjeDKkuLJuf3ZflVMh5Ncm1p1BGTd&#10;qjoqXBxiN3bTQhvnWwFrlP1q4/SaDRFTTyM+ZOBMzO2qB0buhpGtxOwuOUoElZhOL8J0oR7pWxez&#10;gv3aUDXT0qvVfSO0ElYPA/cSSKucZUoY8XqMtcl+e9v0phMTsxSSUaLg9a/+WdIJX0gIVREgWmo7&#10;4r6apjBKGbsmxqhOjCWeUd60wyAJN5g+lTupmdl1C52ECyH40V0q4yMzMbKS6EcZm5F5iu9SzJHs&#10;Vx1KM3jfatif7dcihPonlVMH8L2O6bFf02fLZp2H2c04mn9aJkHuUG36agfwjI05vEZOFizaSZnM&#10;b6ZPnwpg6YTvB/xEwexrv2pn18f2IRrNmP1cH8kU7YYE9YMbA5BxS7F9ofkBkVM+CUatp7cDWIz3&#10;mVs7s2AYxAe80mBjZb99zPSeKnMB00ZujajYjTGKRrweBrZNmzXdfnsX9MY2D9t99Bm9hi1nVE5Q&#10;pBLevZZpzbJfnRV6HZstA9uyV2cfvksmDKCbHNOnWTE2PtUyJUyxrb/kGh8wll2OXAsEOqLLYfGo&#10;v9vtzFzU2scYMe0eMo2iAnxr41tvduwe10IYcu27jHHXxo3dlpK/t/b5EZ/5nf2q/+nZHiNukL93&#10;fWS10roB1Sfgb7Efa5/LET9wOTIe3r4b5QjvhdVJGMO11SHY7lKY0JtdCAO3p6NMTku+jPm7AUtk&#10;PBhviK661P9Mjuy5/buECdtoY8TeZTyQexPSD7Lq+ngwOUHw36JPtxvUny2ukV2kxw0/P7V5a786&#10;f1HHa+0jBEiLxSty39niM8vpPZ6yLFzXBZbeiH9KP1ZWR7S6JCmHWslk9aKV2c1+u/2snufHpfZn&#10;++1ixtdJrlpryYQWTXvsY1tirceTlVzjPM59q3nRdbGbuCpFfE5XPjazdaEn5SM1GXFLvRBP6mS3&#10;1R9117pzjOJ4QO/vWsk8q3+e1ZvIzuWsuTzZkNizTeQYAVD5NnNIqfmiCzhhprloOYQUB02MXdu3&#10;J6qkGlO5J0D6N4WxsxWnyBGMPYzBNusnK2GQZQAA4R6eiJyxA7KN1dEIqAlL3xFbqhbeSfp9sGWF&#10;0R7oYSBjJZQI1r5LKkBSSBI5UohdjS+aqbPdGoktB10tKMuDvqfDdmFGLsKy/qNtr8mqd7JiJjnt&#10;svcz2BmpvQfDToDOGqiY+5216MAoSu09J8ZtYy+Gya6tnOa223VooC2z9tuXWyf4JWwPxivNopVu&#10;hgi520X3EKTwbWTGuDBb9fVsJdm63GVD9jI+FquRYuXstIKtRnUznSK7bqYxbrOzA52YCB+VbdpL&#10;mzxsmBilC7Tkm2zW7BkzlgZdBFUuST85nnHadVL4OmtiwiAOuADUvrveGjYcA2vTx341a3UIRj0c&#10;RyvgEUayo+W3JIzj8pHarw4HBw2TLIyvGnYZ+Y9x2rKsRMJoG192MCg3ccRNa/MtcstOxEhpRGnf&#10;yFbDKgpkq6ErJZEyHlVCOCXVKekB0YaLYLd01E6OSU4vj/+1UWA7BC3gs62150CkBOk5FSlBWo7G&#10;CtFbzmcR2Wah/epstByS5P2eFBA5ezSDlT5xsafbmYyHL1iklGDrH13sLYqyxd5KcoS1z5Ygkmva&#10;fogQCvruqq4nmVHYYm8PQtWrqD0gQY7K/Pm6uuZpr3OxZFT530hwtzffyAp/UmJN4LSqFR6XA2+J&#10;KCZGwCMnhNZbQoX1Qap7VevOSmrOtkFnY4okicXZaMjJvuVsLHbMnSw0+sPxFkrst4cU2w4T853l&#10;1ryEd+LruukjJQJzYlKBs/DEtOlavCvHvOipYuDIPtg+SlZsKw9ge1i6id6TIiC0MwK1mJfFVwUQ&#10;sbapGBssJdej5u3zEKC7uqe9C4Sx2ogpCf+1PVNH9ltnzZsIrO1sPMj18mpigpcou6rJONtU+LJJ&#10;TiZ87rMY4bGEOJ3FJnIS47GOnKDhJq7GzjqLPWkOSJz9pAcOJIu1wE4cyh4yJjVOozAlCCKjV607&#10;6sWU2k1e7LItHNm+/E7HiC3D75aOEdXRCR1j87s5HaNEpPAX+R+fP/7506u//Pzvz+/ef/36zU9f&#10;nl/L9aBfvvn0g/w+f/PNq19wInZ+uNpbPJeH4+nQS9Bv/vD+ly+v3kLgfDye8P/36i2WoMNyOXlp&#10;3BS9/enzl399/9yUvvnrv33+gsa8+cO37/Bf/T+0L08Y0e2ef6PXOPbDJ5E2IWRiLtQ4YPr3RhHs&#10;El0EB8ogApjoQanDhdbGArBXhLXLZTrn3kQRuu5C50Y/tleE/b7LYB85bxHipAt1Noe9Igy8y2Cl&#10;mSvCWjoINQKSvSapxLsUqBCnRpJcwIU6k8ZE02jvc2LuwFXRCVYmmkaDNwaHib0D9SLo10C5MNE0&#10;WvwxsVMgXjw15p6JptHkjX9p1qbR5JdGX7LXJMj90ZhTi8tpmgtdGpHTRNNocbjKXNPo4WmbRos/&#10;CgfKpHcyu71NGOCpxQPnYiPrm2kafRwkKXNNo8UzL5BN+9amZNpJyuNCMMG0d3IwuQk1Co+9xSUT&#10;d6HM4oLVcKFOyTbRNFocSWDSqNHk2cST8qp/T6hp5v0bbd4pXSetGm2eqxqNDlbA6fAhDx1a1ciI&#10;Jp4QuRaT8ZPjGu9gI5uZaRqtnriUlL5c0SFx80CzCKF574LNE5cKJIud0XVvcjk08DYtQs0369xo&#10;cSEknjYqUCw2Fq+JqsiwiGVxrmo0+VV4ymaqRpMLbeVc1Wj0fPkcPX0Bh+xc12h2IVidt2t0dTw1&#10;k+gaDb8ixs51RcsnuiRL90E8NKLMib0CwSKKQ/N2BYLFA+hHp+0KDItLtpLK6xxbu1JdwfaXxOWx&#10;xR90pX0Mtu+0Z3unl92btyu1fWBZTMcx0Czi4vXcXlLK8i+i4Da3vbBcDFJJVBb0xyaFgDT11UCz&#10;mK06UgXYVGWmDyyL8OepR8gGe1PVqZr3lpcLui6VJGlSW3UZsOROuxcZFudNknqpKzolGaiglVyo&#10;sT5Opk5gV+zElvu+BXbFLPfAYer2ucHV70xdd6YuRHHsXu9MXTv2H61A35m6dpbR09Q7U9fOMnem&#10;rj+ApebVhIhIa9dPDoeo2Wy0Iv7ksAgijvVUopgfZRFxpIhN3M4riDiywCZuR5tEHOlGE7czv1r8&#10;H8HU9atJgSRdefVBrrI+tMrphoTrx6N6fdHOjbY/WzG/ixkzT31E5jegbLhMif2qMoU4ktN2u57O&#10;rjsoso2AGeTWjow2OUkTBI2IkRNIu+NIToLsYvJG6mWWsF8dhe64tzFhsJNs7UANPpCNHLrps9za&#10;Y7+9XQqLYVBFJPfQxWhheh+JlF6EJ6enxgxATk8VwuuxyTpnv72T+klyWgerN/epXVtReB7e7Ev2&#10;q8PdAw9pF1ywDVF9VKdfJEgD02Xz3Npjv9quHm7JcGscJFJ6pEpmpexWxQ3r817ZH0OKTF39Ipm5&#10;agkCRDDmATa/9eogmZJ2k46hHxU7iiW4Op03GhACLxIkqFiNgJWsbQQhZZQIBNaq3lgPpwLB6l4a&#10;MU093xQwQM7G5RAFlmAGu8nL5JAIuggsRuEujBhIm89ubNoruwTuYMgpEjyNY4BcYTPSCrnuWLqj&#10;IctxgaWUk+IGLMcAZXKtsskRAJiQ6zU5golEBU/laq88KGkFA72ggqrtsyzTgqj99mB6kIqq9Be7&#10;sMouqKJ2ObIWt0wO+vQkEZmhfc9+9bumD6l5+V1vXz0Rvb8ERHOQTFP6i1O26rs+HnR81S4EqCh0&#10;lu27BENr75ijfl+2z8LrgjBV9cOWiAV12UpOFy/GbiAnO2I9MttgtFucCkXSNhS16/WUhmSdve5E&#10;siMNsDW0V4MiubmBYeyGKK2q0KO6fy82NzZP7vikHz9jBUNgwtj+bvFJmCITfFJb6wIK6Q0wSP/2&#10;/PZ/fH714/O/vPvuy5+fv/vxC+zX91dB9HbAEt5MX3Sdw0VDXDBrM2cDLOF9mEc5MRXAErakB/x3&#10;jzG/CrC0yplkzy5HLBLi53bGIYeb/Q75KIJI4SKrPFuy14LV2EXa+0t7LYhdLgI800wLoqCLtNP7&#10;vRYsM5uInJPv24IQsokIAmuvZTxqaqftey3jSVN7nWqvJSCUki4FgNJRgDcTPcHAc9MEeFKm5wYT&#10;R3CSnDJN2jMaub1huDdPgCYdBNUw0TOaOXO/0c7tOb69noBLSvQEWFLiO+HJnEzPDZ4sy7B7WDLu&#10;AZI0N3MAJDUU4N7McuN2+9TUygL8dxEcZc6mRAQjTdUEKFIDye1bE5BI7axzP1gBiAQ0z6w5AYfU&#10;Hsqb6BmNnOkZAwZgJTMnDBikrF+jlRt+bNKe0cztUdWJfUZnxjHvrD0BfQQ45sw+AXuUtCdCj+Tk&#10;fd8e2SS5axwFq7fvV0AeJfbZA48mesag0Z4Xm7RntDNesJy25wY7o4y49as99LtvT4Qcze0cEUfz&#10;WSrMDG7DZK0QDh+XaQ9STtoz+nMSfOJbrnP7yOHV9i3B4OztLGQXo8zMznKXaZNJ7DPaORmvADCa&#10;T/eALkqme8AWJWpGKychPsCKGrRvb53wcGuytAdIUUN6T/SMVk6iD/7VYOV57hTARMksfQElmo66&#10;7DV9RDM9ozcnS3sAEWV6gjfPxysgiJKUJeKHEj3BzvNZEcFDiZ7Rm5N+BezQOh+vgB1qT+zuZ3uA&#10;DiWzPSCHGk58ome0c8Ng7v0w4IYyPSFqzFcLISXY/EfAVZP2BH+eRw08CDToEQzaXo+Uiv1bAuLc&#10;d0voQVwkGS45l3EZwYxN1IxRI5nt4QnWeafknMi/lAQfHCtsMklrRhvDL6a2GW08d2UhN/DWAFg4&#10;UxMfXW3vYe+tE59cnWcs8b3VJN9tBTFv0raU3sFrc6SF7B2xvb8/M7lD58guTSzjPPc1MENrok/9&#10;1leHTMitLfyrGcJFb1M/eV2ZaMdcbI2xY5BaXI90nvxKLBHXrnpxnYhjMZDG+CV6Io5w1MStlE3E&#10;tavO7lSLyz5GtDvFDhHXrmJL0mtZRFy76vAPIq5ddY4/Iq5ddThCLS5bCemqHyESce2qX+0l4tpV&#10;Z2Uh4tpVZxIj4tpVP1moxbWyfn9mcheW7s9MZiEV2V2bHshDb5naegL9dH9m8uvXHZb38fmzXGR+&#10;Uh6aJz+Tq+dqS/AkLkkSd4vlWyLX/0GIwr8aZ4i8UmCGcARZeTcYYT+TVpojP/nb/m5nciqH3Bit&#10;czn7q/2qVA9oBNiiCzGKf90wpsN+9bS8B3YsZZWUMqv4Qmc67De060Yp8sV+HAz2t7Jd2NmIveo+&#10;mvXrw1KTenmabaelk1Ht42AdyQbV0J5lT6R+hp7UHVHQInmRQ1wRqggMQaU8GbGhtN8+pAaTfGmU&#10;KCXFSHyx73FTYIYurASpJ+Ur6PKsx75kv6Fd8PHKPaTAJ5aw2GA67Lfr0tbjeKnSpckewX/ppCNS&#10;6mo4GKu+qOw9ZLR1F0X6eJNLdCESVvR7JGAoHx/xLsWlkbGWcy3uEXLadINU7+ONIaoeHwuKtuab&#10;V9mvBsUe0j0tt7/ar0r16e/ZuP3VfruUAkiYlM4g26+ZDvtVXRr4bWdkf7XfLtUzbTZA3fL1XOyf&#10;I87Vtw2YHtW86EPIJo+avdSkI/iy4RbxEck+vvnyAbQs/T8aGYpkCgNZyufn779799+++/57WfY/&#10;v/3w/of3//z9p1d/ffP916+//GJhM0h9/+Orny3v+fFZ/i16iy98+vzlv775/KH/2/YvpPFv/vDp&#10;+acf37X/+vD+zbt/0f/+8ua77/t/t4Cr3DFCF/OnPwoO4y/P7/4XqGP++v7Tl69ff3j+9L9fv/r5&#10;05uPX7/+/D9/evPp/etX3//3AQXzpf2P4+kiB82fxr/8XvExEu/3+Jge9gLoxfEx4rPhLzfDYUDw&#10;fD3ggooEsIS/Z30UItzflr/ngJKy3FZuAWxEu4SyMyqrE/IWzFQvddo9+J2ese7cIDETRQhWrghN&#10;mTdorDxnhCsIVa7oAGaPac/G2nN6aR2G3jS18+mJjUL5OaNXkMVyU/XQr3TvzBQAMoBTzi0uS6rr&#10;Aj3xvIMBJJNSNcjLO65ryboYgDIpJYK8MO+6cCF9aveAlQFCNuniaHlckp+rCpY/JmwiATAj5xmT&#10;IQyAGbjmvFEBMpM1SjI6NwKAhYmqYPaHzoawc4eAmxH2mfkEHM2eDmEAz4DzOtE12n1dM3MFw2cs&#10;DZIBuyXWx6SPL2A0CY1BANIclCVsZ68ApVkyjihBrXu7Dsoostc1RhpcS5jbKwBqDqD+mbqXAHn9&#10;i4+JS0hUd6GDshbtmzWa/iSHXbNIOlr+0PAnE6dH6rt9MCNrCMiaA6SmHYzYmqRRo9nXi5zlzRo1&#10;mr2hLGb9Gz1+VaqhnakCr09qqtHq6yWJpbIx9LG5JlYPIJtDFuIDzAYMZdMBjDgbON/UVgFpk3HQ&#10;yWNI3vQD1t65qtHs58RDA9oGzIKJqtHZM9awALgBD2GiajR7ytYXnD1TFWA3Ga9WwN2kzh44fcDF&#10;Nx3BgL05KK/WzkUD+iZNZ0ZvPzwki6FcJfNxzkZQSj0udFAaq32rRrNnnH0BhHMAlmDqVwGGkzlD&#10;oPNJg3tA4mRzMLD5pB0MYJyMOecFGieJDHLV0i2aTecIyDl3Pqyd2QOfT8ZDFjE5WWiPqJyElzDC&#10;ci6JXwVgTrZKyKmHW+GAsD11hoDNGXIsbFudX/TNB6McRb1fOUfxX7PTa8x77JKerDRTnw/oMaTV&#10;E2ph9EY0txGSXf4vP8ruO2kGZqcIW/WkFsb8E2EryNTCWmC7wyJ25493WETmjZLciofdYRFWWLMD&#10;RX1s6snrr/Xk07u8T15ircXvsIjMI/Xg6Klf7OLhVB0YqZGU0Wj01fDrV1TrYdKzrjunzy6k/j/K&#10;6YN9S8Hpg1SkhUOr62cHs6h/Nrn6XPig3kPO4ewaOzm7PyjCwZFRdt5iv/3cRfbIEtHJteOjvonq&#10;cAnTYr9dG8qhTRsqnuV5yEEySHyVXtnXo1x2WduvzrOr+PpoGLtKjk1/b5/Pe+un/fb++uNt7Kq7&#10;vf3Jrs5bfx0yad+z3/7dxY5/iZ0FuyxmJkf0dnPesZH2NftVX+mxk72fKxVR+SgZiy6l5RcEYvuW&#10;/aqFVRnjbLCm1X5nHWXmBcindYE8+enDgDJ3X02s8farw2XDShg0FuU+YtMHldPePuJO/nIucU9U&#10;T7s+Ry5a++239wM73tvkFImCGmlpl4PZBfKV/VBF7d/F3cpSzt56ZK/4qZ0Jt8xBZy2hQ0IxtbXO&#10;IatmNPtV42knCJQE9VS1cd1VqediltWwJRSZmlQ9DKsSc2FDWFkXRdWmjCBA7ClFdgKvIZZYzbRh&#10;bazb1hceQvy0qoMQGilUV1tPCSkVCotdrAZTHfRNQcKXZWsY8zY5q8DAEyYv+yhmWGU3ecBFtMHp&#10;arEeIJiYGoR9VL2SALTMvGToTQyxveyCfpQwxh3kxBIGIfkQSq43iT30KcPapi+XszHVj7Koeht6&#10;xzzEd6AWruxXw5bi0djQKwUuWadRfm12I/MUBwlNjM1T7SnLSm05RxJbuciqcGky7Vfl0iPz2d9J&#10;stKd2dV+u31tjSZzxsQYQkqpyQA4KnuqL2KSrQawIG0YWHzrweFlpLmjmwbc0+8W3QTfmKCbWqwO&#10;GCZHN/2G7D8XhOmjJkr/iew/De3UV60M7JTw9iDq+TlHomXEfyR3Y7GCMS1Y9V0kYYJBQuUi7RmZ&#10;fY/Gw6mElwbr36Ylue4bReb3a6PM7PJxADclV+ADtKkdKu47FYBNmZ7RxOj5tD2jjZPL0AHSlOkJ&#10;Vp5zLAk7KjOzrJUuk3hOADNlNDmY0ZuehMXqBkcOSKZsPox2TsYroJi2y9DjzJOLqN5kQDVmwxUA&#10;TPPL2YLidTUJnUxg/0luiwfk0llOfvdeGHBLyeX1gFrKaHtuiBcBsZS15wZvDmilhN4mYJUSpoEA&#10;VWpn0BP7jN6cEENI5urjlbA1BZRSQugQQEqQmY1XhCjNCR0C/U8S3qVS7G3O2jO6czJLAzops8/o&#10;z8nsCtCkZLwCMinRE3BJSVQNsKRMz+jPmZ4QNQSStPefQP+T9SvYeU5QEuh/Mj2jnZPwg8rbMO5z&#10;+iiplrlvnObtCUCkjChnjM7J/AooJIzFbFUOIKQkHgYIUrLqBAKgTM+4Cma8RsHO81U5EAAlNEsB&#10;e5TEDakk+1gk9GwBeJTM9wA7StaLiDqa90uKi1t75uP1AnI0nRcBcJTQawW8UUKUE9BGCW1YABsl&#10;BFIBapSMV0AaJXw7Y9hozzn2O4RjlhBQRoma0crJbJcigo/EfLAC+0/COSdFZVeTGDmw/yQceH8r&#10;+0/SHKmYe3OSPH60cRJ6/lb2n2SmB/afeQIlT1J4g5MJKkeko8xsoZAjNJdJsm+5UeMy6zwwR/af&#10;edoc2X+SFfDO/vOEYUOJ9g5ze4lB0mPB+9N1O/iJ1pPvT9ftLKN1+/vTdTvL3J+uSzF3GoD9sKdG&#10;xUk+LfHaT8GIOFKNJm6nNUQcu70mfhuiT5LgJm7HMkS7dhX5bD9QqcX/ETC3FDp+Z//JHPj/U/Yf&#10;hRliseu+muERTa6GhZhUffonhS/MJ9TsqgNHPUTut9pTsJdJ1Sf5t0npsQ/5okoRXh/9IkG06NG2&#10;W9/Oee23n/eaVW2M7K92Wrpn/9Gv2/FqNqhSYcNA1GMqJSQIEU4LKchAitBjoKjWRp58sesi46Ao&#10;bhin8iKFRjnE3mxnv93CynBEcA1S2BRzWVw3HfYbRotJ9RWLtEvHkfTRpH6LOaAeyb6InbJYgthe&#10;3YtIqS5bus2a9qsj1D2H+UT3VTLr1KMJwlU9h0DX1HMIKgKGEnuROaSRhWHquiWIlMEua6sqOoj0&#10;sWdLBITYhYhH9KYTEJc2nTF2NYsSVd0dCNNTFyLe0EMSGWbFi9Wrn5waSqQsw5ZOaQvgNhcs4mM5&#10;vLP//G7xMVg6JviY5lB/d3wMXp68XBQxdn48PZ5RyMT6O7yOdcINDTlaED6g4+n4gMP2vkD/quex&#10;HsEP8vOrx45jHEvw8VClkWJgE9Oa9O07tdPTWIl+BC3LVNNYi15w+Ri36PeaxnPCVNNY8k81IaJ4&#10;ARjvvc3bFCrSuKY9bROiqmu6XOWweWKnsSaN6xhzTbIeuKozUD5TVQE2s/Yb2HtLReBMOzOcNCtA&#10;Z9Zru4M90TWaHQ+uJe0a7Z7rGg1/OiTmCqRAazu3mXhDANFcHuQa/ayPwfZAS0xHMQBpGqRiokpu&#10;j/kAgdxlrml0dzxzO29VANPg5k2ia7Q8XlZPdI2WX3D+OW/XaPm0h6PLpz0cXf4Aup+p3QOw5pKE&#10;hoCsOQAeMFUVsDWnxO4BXNPociYjGBiBGspi4lcBXvOYxatg9IdkSgeEzXISipRZq0arL9k0lATV&#10;vW9JbRXcHbRpU2eQDMd1rZk3BKwNmFTmqkZ/T70hwm0aY84+0AS8Ta5qtHw7tpyModzu9g4eGjnX&#10;xPABdPOYTEK5+b2pOiQ+KttTl8p8NABvVjA/Td0hQG8659HeVgF7szZ2oUkHAyVQZ4GZqApR5jGJ&#10;owGAs5wTxwqcQCtYS+Y9HB1+7VxMk3aNhj82XrtZF0fDr9mcjlCca9LHAMZRvr19u6T24UN9OSdr&#10;WADkSOyezp4Aybk0FqxJHwMoZwHT0lzX6PMnkM9MbS/XuLz1SyfOmfQx2D7LRSI4pxOs7XUFeA4e&#10;uZ63KwB01lTXaPslS7ciSKfTO03aNfq9sPxN7RWAOp10aqJqNH3m9QGqk/hDhOqsSfYQwDoNHTMJ&#10;gRGtA4NOuxfwOtlMDICdpSHZJl4aqIEaumXWqtHoSwNDzlSFGJ8sFxiGwZNTVaO/Z3lIBO+AaHNu&#10;qzHUpOt0APCkLhpe8JL4PZ3SAcWzNoDJxFpy68endBoCA5RH2BCnfQxveaXhIeB5lsblOGvXaPp1&#10;TTZ1EdST5TUB1pPaPr7rhdGe9jFCeyQtmxo/onvSPZQwLbj1O+3ePkDgXssgldh+EW4HV5Wl38vD&#10;6PeJq+KZ7JtUhTCfpDbLw+j318RVl7B9zaI8Hvce2pVFeWybBin8m2Qc4/41bdhoehD0zX1Cyodu&#10;+1TVaPpTukMfbd8wopNACP7W4YO5rtH2nSp54l1h+9oQsJPpuIT9K9aWudcHWlvkjHNzhQ3soArF&#10;0Tt525sfd+AULfbfydt2lrmTt2WoBylEoI57J2/b+cydvC3zGT04fXJmmBr/pKex9zftdi52f9Mu&#10;czG5dyFh6f6m3Us8t7KpPTkhRT35/lGothSA2HYpMrSyE+nnhnUP2l6k/4Pb4JmLEqzgCwbkIV/Y&#10;EidD2LB/gL1DaxJ2Bzf1QRlkkJrd2Gm5Bd6/cGOnJdXv/+DGTtvFAEnZb+qDJVGLY8CalZCN41d5&#10;kz+9f/vlFV4fQu0fL//g/376+vWn16/+8vXrv/QjW0E1qKz8pzxGJNuIxqiITYccNG9gto4Musqe&#10;Al1bnNlskzDchEoqZGwhKKJHZS7EQZZ23fTYb9eHM+n+ZV/p7O/2q3IK+VhQkO2mtL/br8rJTWfp&#10;CcB0pZwC8BldHs6nuz7cBiz1SSVfvkvlethdAIi+TR+Ru7V93l/SD7MfoRF89PEg7dNpScfNyIL8&#10;jWAbV/s1/1P7oT+V/a5CPiDjATBeJYezfpWrkbQXG1/ipxfrLxnfsxSkpX2EDA8AgiYHiEDZj5OS&#10;ya0EU3vSfqA0X+uTyhPaJ0Rwlf2OBvFDnbqU0xVDSygpFvkgB1TyXQJdW3XVZe0D0EH1sfbdKKcA&#10;VhyA1P1VEsOVoOsAnujtI6i/kxTvxS4MYycVHZFDebEaj7PFcU//bJ7Zb59vAGQ0fSyeXhT0uhBi&#10;wYv2g60f+xXJ2mX4vf0qpvhpZy/L1jBFUOO5pNJEctADSy44sa8sKcV9EfPXyq2h9tsN2YqhIkcC&#10;66IOseAMqfrs7XLaDRKQcLap/agX2FaSbmap5eQsRsQw76tu6Fj4mJnR7Lcb7+XI2l9zXwDuoH3f&#10;weGZMxwETIKGknhoYoSZ2D7r95aspfbb+wOMTPsoJkNlHKftq2MXgBFNm5Or28fsN34UK0D50ZeW&#10;My25sVsRHDbEv+yaM2Ob87ig6bbf3lL1HR87+6v9dinlAyTsjeo6UFl1Wo5i0QGyGOuaw3zazLEQ&#10;Ymf5+02hQ+tkNCTo2olztbKzixz4y9xkcsKyInIkJ1usfYQnGGinrs+3pTag9tsH1uxCJtGiuyWy&#10;ctpo7Hwu92dAqXpDmT+vRrxuG0LriP3qzNNNDlm7LcbsWvpCG/4uwwJrVi590IWEabOEsF4MXRvp&#10;qbWtXhwsYrFQpMkbC7q6B6LRtIdJnOzfYjcSMWywiJMeBPWIwWJdUDFmEDwA04a+Tj6NYxYeUPZU&#10;9yqMtdRS2drfbNJ4rcO81n77XFg1CLCP6g0Wcu8EkItu3no3A/xGEyNjushbVhLwSGbocqQIsiiR&#10;K3B25UCsSkQMCEYtp2Wa1WtiZlv7NRvrJopc4gKyr/UX2L3yu8bOzDYzB48l9XAcdDiEXbdyUKAF&#10;e/tIJnAU/B3GbSWXQE+6mVnJJbKTbWYwflX7ToKVEn/BKUMld7ZiBLEz3onu+kjMxnPSXc7vhdj4&#10;22/3A6AaVa4OeVfdNG5lR9Njv13fVWBm0l9/h8r+br8qZ/1FkaiyC5CSt/VDqdxZQnW28SDFobNe&#10;DVuAFK3aB/Rlbx/hzT5Z0QLRqNRnAZfEyHb3p/lzHcCPVhximxcrDiGvqdrnxRdnmLBxtd8+vgfP&#10;Z+rxlSJJm5ekfbgb0uWI368e/8h39a11VlyzZWHpRIVpUWq5sWghCXWbHxjnys6LvofQIUDpZ+WR&#10;FlGH091K26r0/2S1B+6wG7lumy3jUBo/mqfLuopYK7PNn05OEzOXst/uWrrFqtvY4GctDr1oY9Rl&#10;GwRy61ae6REzk8rpoikaE9PNOMnO5Y0W+ShZEeQFpuYCdQJhYiQDdjFiXt33kRKsVLykbTd+lORA&#10;bpA6hEo9Xz7KzHvjmN4oZjWiermwtpEtgW+XkY3EKfbCfdVF8Ex5LSf3HWASdtQmWUqTY9v+W+Us&#10;W6b6uqvTcoNlhWQVXQVWiv6yUvgW8F6GsmjnVYs/Evmq8bhZn551s/bZKiDZf/VdqRj3cSPuZ/5C&#10;shV5SOwmfbfKyV0UGQ/WD33uChDysr++yrPCjq6iTJ9FPfbmmZenmD/rJpz6841HgVZDIkmIeikr&#10;xtnhBtma6rGdLJGV7ykZG6mLqjKyu9aTM7KqyAVQOBNbVHTpqWes1nvqLvbvkR72GfhbCOnn6jbd&#10;1HCBzYulahvoOT2xpxZliJTCDMkI3ijV+0iOl3UDQfYPclcHlmA5gb65yRI43dyQ2onloGQCaT5b&#10;1zk0M659wmo15XzVM5Fak4YIItTHpw7VNtRlmzSGsJqLlt7qtdo22nXb9YukxKhSrGakm4PaEDfq&#10;6n0k+xGlQyKOZWc99cZA21UnkDqKdRyxEls51Fpvqrd4L7aLlozZ/hLb4Tsvz++Wlwdr2oSXp22U&#10;/u68PBecmxyRxMhacnnAE80daxh4edarCDRengeUEc3TfxUvz7W98/TYkZIpL097DWLFhEa+Ngoh&#10;ofALb1cwRchFr2avUQhmdaGlX5/da0LEd6Erbv5ONSGEudCyNjaJvSbEzE0Iz09MNSGFc6FOprNX&#10;BFu7DKBjc0UokbjQ0gku9prCvcZjanFspV0XMHdyuW6ia7T5+ZDYPF5rBOHOXNdo9aPem92NX7zW&#10;uDaekkm7RrvjdeG5uQItD9BNSbtG02MLlegabX9uN7z3zRJkkRtViWZ2PZTSrgvhc1NjyYm/C/U7&#10;s3tFo6+D1mGuaLR6p1jYKxpdvTNlTPo2mhyEIVNPlxzcm91ZRSaaRoNf12TSBD6efol3ryrw8Vz0&#10;Eu+uf4GPZwHdwdRSkZDn0O/d7nWNRk99KlDyXK+J3WV77dbqBASTLo52vyozzL5Zo+E7ycxE1Wj4&#10;89KZgvaqRk8Hd8LUWFJi96afMU2n7iCbLZfCQM9Vja7+qARUu1YFQp41cXapSPv3Hh+SKCpnMC51&#10;bARbe1sFQp5H5avZt2o0O0jn5h0czX5VIoO9qtHsWdwLhDzXbJlAqX3rYDaf5QTbrfAIjpbpCEqK&#10;vkklZpdy3Cak17l3HZQ83qXADDg3FkZik3pUBom9rmD3h0xXMLwSzOx1jYYH4m3eLtk6eOuvSiq3&#10;0/WCkCdZVSMhj5L77HWNpl/A6zV1rheEPEnUCoQ860OyfAkYzPuYRlMpgrpUGk1l6+1SZ6UL2Pdx&#10;tP2azcVAyHMB+dzUVQMhT9ouKfl7uy5ZZI6EPJ2ibh8jwrtZV2Xa2vVRKjv+xSz9k1cDXOj6kCQh&#10;sqF0qU5GMWnVaPmL8sHtWzVaPlt75JTXv3fNFoxAyZOtPSi4DarOyYoo9SH/YBYiUJXbhC5Z5JIz&#10;m01VIxnc2wolxU3oolwbO1uF57TAGzKfibJd8g9e2otak/2JHP241PqQLK+Bk+ekBE27dkVOnszy&#10;gZPnmC3VgZNHqcT29hKA3Nb6S5J3B06ezo06URVMnyzV4ZEtsG9OQ6BUHm9o1Gj4To66b1Tk4zkq&#10;n9XO8C8JeZJ4+oKQR+kUJ9pGr1+z5CZS8pyV926ibXT8tRO5zXoa7Z9k4ZGXZ2lPOc/2iXLpycfg&#10;kmWpkZkH28npeEZmnrMy8O47Gqh5Et+IzDyAp83XjiVsYbFaJQ0b3f+sND+Tho0jkE1LgV5uJjtj&#10;Bz5d1bDNH8QyRwvcPOcsO1nCE82D9VGJvJPg3ElwUA28P+22I9bQc9r70247yygA7P60284yWG+l&#10;tv7kVyVrDgiFFdxJcHaGVETQ/Wm3nWVkQyUuhi1Tx7XULiabpiZux6hEXB0YW5+btCP9a9rt/LXW&#10;rjCGJ78FQsS1q35JgYhrV7ENuaXtdxKcRroiZ22w66tpGqTDeyfB+dMfkSvDTL+KogbbvQ9AEWKR&#10;mFLUKDpU9nvdf1OcueICN0mDGNhvh5pfpfyH6Sl7ia7R/m6/KidFdpEjkLor8CZNzpc302O/qk+p&#10;NVCMq7+reCWc1/42cnbdmFBXXHWZZpQPVwUbLeSZNhwld7uQ20DX3Qib3exX7ZfKGYRkTw2hF2D8&#10;XlDmO4uSNQL6WrnEol0nIy33zMQjyPWwVYG2Hsitv/bb+y3UKbf468FucxHqm4PiftjtFzw/1L9L&#10;SBpwqN7kcGxeGu+o/VjJ9fiTbjFQAC/12S08RmmDg/rePhwXVYN70ltuWtBJr+ec5JgVo7uSS7tH&#10;9f+V3GXF4X/XR3Brgjpp30UcqfpxcIqX2n4HhYguhKoGgIL2XUaIIrc6u59apDY/tl/1Z+DARY64&#10;/aIEK4RYy1De5Eofnl1oHyVjpiGGeUqfGL2MmPqJXoknxFFqDEJvJjgQmIzcpUFtTIRq9+htJzf9&#10;uqf9FkL6ubpN2vA6fpgNLMM3r7Jf9a7uXMTqNjb1DNFrzcRnXq4x1p58VQJuoY2UB4ZsWboqlwPx&#10;R6BGmj4C476qBYX2sQogV+N+IoDVi25c2NUEnJ225rHE56IYPJb44BRP9ZEEyfqLBa/sryVIhPHp&#10;qpfycFpf67PEx2GC5hL2GxMaPI5QNk/zWmitxW6aale9a06g9ZYMeuZkTbdf7cJLT7Y/584PeEwb&#10;Pb8NlDk/IDlNkFwOPitun0Rj00ZSt7NOJWIe6wQxz1lTBUCuqqEzbW4SbkWgXfocMM2ZFa92l70O&#10;m4AHdX11AgxAUh+82mUflfXPA5x1yH6797hYHY+sbSQfvFmsuxVrm97mI0NnXSCofUCmunnrnl7l&#10;3BlLOOH58MGvx/SqsHxMkMr7gMHqY1oP/VXZnsh186tmgcS8tokka6v1lCQ+V12DWYjUuUACrjkS&#10;pCu7ASXW7Ma06f17VpZ4FJyajD2mWPlZvSdyu1y9bggqo3/3t5K7sR+32kXNLGCE0i4awchweDwk&#10;t403OTItfMrW5rtqhZoRZV71Vi2twgj4UdyFVXV0CcJjUKX5gLLq+qicuguRu+jlNkD1yu9e1P1W&#10;rPbV8BrB7ko4aC7yKiTsQvXZlTkQEJfftWu6rL83y+m4MX23Js12NY5Mj4ty6TC74GHqbj9iZ4AY&#10;uxxZlTd99WJ10WrESlYr8xfqV3Z7nlRbL5bUwx9KPzB2BKbP5erdLMCWfb7B/8vv2maHsEFcrbrs&#10;dXLLtexXM3ZNl8lld+A3W/NIQfSqG2lyBfdWMeWiJVm1hSqSo1+VWpzUQ65aVmObZxOrw7ztTUkm&#10;4mL1Wm9tY+mPjj1LpnRDxVIzHXqW6GltgolpkRuMK5Wb+7JXm9fywd2l4mK/qRteyx6yjdJF3YVM&#10;R8tGiJgyW5Hdw0VL8cSTAfJuk5G4KBC7PaRg61LZ+mJcEaTe4aGRFIidAxx70vK7yu0InG8pBzBn&#10;6wcjUjkrAc5KKwRWcaidC8ji/l0yQU6aua5kdE+66WNL2tEOJJFCVPYDWrmPLzlXOlhdjtAnHmzH&#10;QWjpDrrpJ/shoeSXzIsU7GVURYzUa6QIKGJkLBarsNQuJRcKoIzEKldWT25JpZu2+purDhdJkMxs&#10;5ATABoHEAB9TkgYcLP0gh7MAfbe+sm3LUdNBth052neJr5+c8q9Oo5yCkaRHJ60t01ih/V2Jq5w1&#10;bWSHmVssIzHZY2PtexfbNTvQydI7++1p3sV4Ikjt+6L8DsCyl7HH1wxSnTA5lv+o+Ug1FtD5PtNq&#10;J8Ctl+6kZAupK3w9bc+6itbjABx++2RdB7X6L6kOnjXjIj5s2kh6bKyzJMCeNdkmcQdQ/NZRkoIC&#10;/t/EyICaGInqVqwnJ+LWU/SkWjdNjOwsrad1PcCV1bmElfRJVcNGnpwo4Q5Dt27dzxeZrkUEy41x&#10;Un1nWPm/kGHlq58/fvuHbz99/I+Pf/qjkJ38/Pnjq19++P5H/NfHz1+//vDly8c/fPXV57cf3v/w&#10;5vM//fDd20/Pn5+/+fJPb59/+Or5m2++e/v+q5+fP737CjdZH9p/ffz0/Pb958/f/fjtf3x48/E9&#10;cHXKofLnT6++e4ecClF1z7bSAl5KtvLPHwCFfP9fPn/EM3SoOkLB87+8++7Ln5+/+/ELGtknTfjX&#10;8j8+f8Qn//Lzvz+/e//16zc/fXluGD9jTUHjX/0iBILnRw26x0U4rjGZN/KVxxPeLJJimJCvXA6n&#10;R5kMfbqbnrc/ff7yr++ff5B/9uavACM2BX6H59t32tsnzCK/loVHVuTC3vmh70xH1hT0zsWOx0e5&#10;GnSUB7lUrWlDZuRi6/lRbqnOtGEz42LHE+5czbVhTFwMqaPcQJtpgyFc7AhjJNqQ725iYH5MtGHD&#10;s4md2j37WU+x1rnYcm1kELO2jXcKjwfcMJ/3NFKyLNesceFG2xGdzfSFgXjAxci56cKttuMB9zWT&#10;9oWhQMDP9IWxALwt0xcG4wH3upP2hdE4gL8jad84HODuTu0XxuOI+7xzfZGnBedQSfskJXc3wPhm&#10;7ZMUepMDOX+mL8yMfDzkSH7QB26Xuf0kC9zkMMBZf+N4NCaEmTtLRXrTd2o3zGezQ/Z5m9zauJim&#10;+sJ4HI6ZP8uW1vUBBic3/Gf6JGt0uSNgiUl/A5ULQDiZvwgMZtN3xDSf+0ugcwEbaja+gdAFnPXZ&#10;/EBk3b57OjVGg2l/w3g84Mpv0r5xPE6nc9rfMB4PaXyRLZfb5XRtvDqz9gV+l+MCv5+3T6isXd8x&#10;7S5y5EEMfpCpezE9Em+JPC9LGq3kmH9rHRhv5s4nx2ybGCBlWevCYFwaoc3UeHEwUn2SCft3MbZy&#10;UXimL7C+HMHZlrRPMH6uD+tupi4MxkNqPcFSuLrDgxCQTFsXQtVDu/s9Cy1SVXF1K1wgURcGAxlN&#10;1tk4GI2hbdq8OBipPilfe/NOlzXrbiCCOebdDVQwC+6Kz7uLLev22cO1UVDMrBfYYEDcmqkbB+Mg&#10;vBfzeRsJYVJt41gcro1BZ9q4cSzSBE0gPG7hw7UxDsy0BVIYPAqbTQvZIm76LmmOJqeYLnd6PGae&#10;J3m7yx1wFSaxXSCHOT+0+/0zz5NE3/UdF1AnzMciMMSgfVlOJSX9TR+WgkTdOBjIqFJ143AcU+sF&#10;phiUKDNfkULy1joQ981bJ9ARFztdGw3UzHiBLybft6A2t6k7pkElUMac0tVRgIjeuGO6Xkjd18VO&#10;ja1x5seBNgbvQCVTVnD6ri3P9AJxDBKzLLpH6pg0cQzcMXgcJktE5fzKW7c04r9ZXwN9DPKFVN04&#10;J/COWuIlAkDxrx7xukliOwHBuVy+cAcemePSWDRmTge81aZubVQys86+4JLB/0yaF9lk8ChA0t1I&#10;J4MnfbKQtwic/YYOR0YZnD9ls3aRC3qucEUKMp+2grPf5PBCfJZLRVqZFVlDpnAMU3hHIu/yOCjo&#10;WKYwbMUPj+kC3ljPty43FpfpKMtRocvhkCnz6UgxA9aqpMfyloLrww2zzKkXKVO7IMjHMn1hSPJ1&#10;LRLNpClBe2TUP4sIk5VtItkMbv5lDYyb8VMjLJtNuyXsxmU6JT0Ou3Hc/UudUK4Peleuub4wIjgt&#10;yeZx2I7jrvTQQFSivTr35oMV7LaLxMnNa2SbqAE+WYEeUsU1bTiiCNsxTi2MPomwHTPVwnAhEbZj&#10;pFoYM1aE7ZyoFlbM+ZPDW4i49tHh4kRce4mp0uunRFz76dekibj2FAeZt2jX06c7w86OyuLOsJMx&#10;L+hp8J1hZ+czir64M+zsLKNYtye/y1pHsTvDTjb5ZBMqK5kDT2pDyiazid+22Oh1tidsE29ZPRTN&#10;84R94C3id4adis7Gsgh/l7Ae2bZPkqGVfdAt1m/7oP4Pbhtd0E5357kz7BQJ7mIplGwFbhoHxbY9&#10;be89k5HWy7D4B2Gkkb7jH/4K0p+2oRHWn7aHlD5uqOyOXzsYKPYotCG9d5uMIVtU9qSMOTirr/H0&#10;h5McqsAVj/IkeNdquuzXdOr9pSNqVbXkWXlXcAJnVjJd9qs6zwq2O+JQqtZ50ctsqKcxSQWiCRaA&#10;6FRCjeOZYPhQZkaJSKx09nG3ntiv9uiqb4FiHM0HTcJ+VfJRTvmaTiqpJBz4OtXZFxl8nYz70E5i&#10;pa3vTOfF7QkHKH3povAtWN6gK2Yd+1UrXfQWHkazxpfhNBUlnubJzEPOSm/AvU5cqOskiPrDSS8u&#10;YHbYCmw9sV/t0UnKAH3GEcsfdZXGLCYzDj3pOul8B8bHJMncPGjCgshA2gmggvaIzSNjWuIxBGAA&#10;1cl8HrAlkyRed7BZLENQ+udBTurbGJFbOgf8v5slXSf9el/tgY1iPdr6TiLDZk8WvQEo0x4RDObh&#10;4DMO6Ultz82XSI+OusLC50lkmKyHNtMM37lfRUFlpZGcr6Lr2UgbWFtWg6PSVRRPK5u3EputBrvG&#10;XKkj33rWnQidVcDk9YohPKv2F0i6t9YjBkm1KJtVggi8ba6MOuvYM7aznlWQ9L6zHrk9qZUMpcly&#10;Ioz7jTFyNSA9jburY8dxslnOv1WSphbP2PoA6jj1T7bmrCe9Y8nbedQbwHRtBDHcjestbqOYL5HM&#10;cT0IOOKWvAC4PJubJNcAKkYlWf6CJ7nV6yQprmLkutiMY7nbuuiNfjtvSgnX1ge9K03zQTxZrlZi&#10;OSZ03pi3ju0k0WbrO1mZB3uSXEMQwzruZB+AcTevI5kjfMlWZuZ1R1s72B5oxUqn7SQrM87ITJLs&#10;1UDEaKsc2f/N1kO+iuK+n3rLEeGie3W2F4WsjsMRcKFqBgA/YLEH1axaEhd1NYdmksa+w1Y8oK7N&#10;X8glG0iav3BJiygkjwT60HSSsV2uyg+COkCdFwCXbrsCpHS1PX2MfDzNC+y3715mI28SedaFTYd6&#10;LvcXyJrvkrYcF1sDsDks+4dLFPZ9YrOjsMyoZ9XxWgAgKknGFqAt81biL3+LpGceJEeBlcyvScYJ&#10;y2uP5O3fyl+GMSJzejby3F/WB6s14c6EtiSLL7g7b2NLbvgOkizSPuiFZrhrbQm01LwVG8HKZpC0&#10;dpJ6D1ZYGwfeTvs6IW+aWZSPA240aNbKx+HwaFmJ0CRXloCk1SBI/yBp6wyx2fB1Mg5bn9jYQtLW&#10;I9pOlyQ+uH19sygfB6wOOofllnq3bTYftvVhk7Uv2K/Fcqtd7NvyUlIr62Bmrncaw/pAKmZY7W11&#10;InF+cXZYFuc3O/G18WIxmURF4Ohs/0BiwWKchnLzpJwBy6PeIb5BUikz6C5ra+eREGlt+YuUDauZ&#10;CkmLRKxHRq0ot6CIzr0vm7cVGYRws7d1efPqbAZgDdcRY22BN3t8qUcMK7PmBcxmAlvtLWXjAEnL&#10;IEiF9djAd20PS8Zh0MkltZ245ViO2GalE5krsLyOEpt/R7iWWonlbrgMq5IkTgy5Bok9kPTIXnvr&#10;lmOyGLnlmJuHml/bb4+7m5X2kvkMwF1mbfPB+buyGYDdvK3bLmttsN/eFhjX5gqhcduyp32rX+rc&#10;sjey73+w0zKu0yoZuI5SeisyHV1XDo6FsPbZr/V9ayfL3TwjI7nNVh2BP5B2Wl6Oe4VM0qNwvc/Z&#10;+o4bAESnZ80kTmDcbf7RHtmayjJAtNP8k6wW29f5aNq5xQHNqFY1wMk18snBVS3pc45IgnxRrcS+&#10;vjz6+ofEovo6Nm4WIx3Pah5sv5rJPfpOn7D0LI9IpNs6SqsxmyScv26n2fPEssNH3zPTdtpKckKA&#10;qr9up84nTPxKcn0wXAKuWxFJqxoxZADmu0blMzulWawmR2vG8v5IGyPaTuH87NUK3xeYZ9ivxjqh&#10;ZeqSAPSVVsJBiUoS9sT1sNU46x3f/2Hv7HrjSpIz/VcIXe6Fm1WnSiSF0QDe8XhgYNY7wAjwNZti&#10;t4SlSC3JHvX61+8bJ+ONPEXVyacIe8YG7L7oIqmo/IiM74iM3Kp4JcckLE3mI8w/7Gw97RSMH+5o&#10;F3ftwnrSjf8x5L4ikISlveMvOKb74yzqdnw2/swzWowJ0jsSw7kjoPldSW/EUuGTZPJkDbunGPxk&#10;/508ItFSyqU9UZ3SsklL0PVvq8etExIkmFoAF8cBPjcyQmfMxysLQ6qbr20F1UVfqSHkuXOD0eVp&#10;DKlgX5u9Kg1NQ/60RrDFEn3eRmNKH5k3JXLHkNZHe12dH0NaH1FeVJf4reMgU7GAlAKF2c0dWsYY&#10;0nJppzKjMWRpbbAql5bAePZjFr1Pcd0PkG2VVM1+wE6tVRq9qHfKcH/qB5DnQHaWEls5JuFM/25P&#10;GM5h54LY3Q7OVpCW5UAvmj1jo0SD2pEj5EDXwtKJvCLMp5wg/tudZ6O43VvgaXmg5n6QE9OVZTnJ&#10;Hp12UhPJMwl9Q9I6L20170Huypez1AdZPl3YbiX9oBSt7RfwbKa3jliTHlPZmiUK6MZoPtQ4jqyS&#10;KYIpJ+nwKcKeCTm2CyYRqGcfa6flmGObSP1T89zVmGUoQxZ7BztL+EzuQCy9jS4ts+1WmSDLSH82&#10;jadzN2+CjTldVL4fK1ptiSPVXVjWqVvPGEuVlVXjHIDUUKntx/6K+hsnlsi3UJ7EYxKWrmw1kw+k&#10;ZxiTPslfkVTM2clXW0raMX1KelvSgk8pjWAfCPxUaRnTPEgwQZqSKRNa+kgh8uG5d32kaC5AltaG&#10;WMLSEhhbeQv7AmIeKsFKfFIcRZorsUTREUXsk4vJDllm0sa2jSBtM0D0rs9O0TtB+txJy1y5vodi&#10;cou8KFCI9Lt1B8QOBWmNANG7xeyIJe9Iow/ps2dl+TT93jDFdzVmShuKGS8gcZ0+TR7T0RFeZ74S&#10;q5rGsZxfcNx3kAM/QL0VmnaI0u7mu6zlA5TvMFcpoT/yc9TdvCDHXLVT2VzOT5KvQ8IbKxoz5a4a&#10;J8E6O+TYG9SOyrM5eUyIIC/2DjJysSPEUq1TRsepZwSyfOs4kWwzGFPiYbY1Jnh+R7SU0jQ664/X&#10;aQv3BEjTMo1ZecNJhvZw9mi833ZEZ1RZy7jyMh6z8hYyNseQchTa7BIDQ8iei4TaEVGyvRCFKcdj&#10;mot35HkXvzNkWeJQi7Pblr8C2mm3tV1AulG1Oukp7mRCjvfurF6vNbSn4M/mMWjMPKPXQAKFbF8x&#10;e+2ITtM6h7FUlg5i3neh+Nw7LVnPGI/+ND4twXbQkL9rmbgaMD7NqhwlS7zqBOi+mnL69kLAJpIV&#10;mDpOXarH61RTs8bvFOmOFn6nQhqfe4VehliqSNse3pqRX+XZoSpe3lJyB445t3Kaq1Pg2Sb5M47J&#10;gee9hIS9byoyhGNax+EZdXzSjs6tZfZkM1QsVi2s4DR9s4Zict2ro7vOu8U6gZLLT1V/5/E65x5o&#10;87mDD9T9aa418s0CPKO5Ydo8u9hkyB0b3ynck4bdOEu6U3nEeEy5aLN+VwkfQJrfqd6011kpogJj&#10;WsOSv6IxT/SWulyayGLpWAJPUT0X7aeipC1I0lx9TLJtXgNpL5lnNyTGkCyX+DSrWgsx73rFSJOP&#10;6dM5xRMgK4pDfGRZp8g5zG4Ny37H916srYp13zc6jaZ1jb5vrx6mtahy2j4Q7E91xp4fpL5aUqaV&#10;R+cgyPJTx2erSl+PCfQiQ8dxTJAogjyRrheQwCtLyLH3KUhH6ICnl5BjubuABNkjfFqWgzyT8+kz&#10;Isz7OfcdSWidu/kP8gGLamw6zVon6ZxF1TjosQWWQDcK84kl0reqg0/Mk12wgARbo1e48ZjOpJOt&#10;oTFtC4NNpIustnDhLmmvEyDbTXVrOTvZg8sxx7J8uU6CtE1E9qDOyHvHM7Jc2oPNLqoz5mnMBeTY&#10;p9Q6k+N4R+WvgF+lKhrTPPhVoiXPjmNaKpL/1+USUvJlz5aNbUzpOHvJ4PtKw9r3RUlrSiYffXGP&#10;CPx+PbeSFEKxBEFay0B8YjEmZGJ0sdR6kzSXnplJj4H05oVr8ineoxDniTEk9dq2joNbFNGVO9dJ&#10;WFpAAse9Yva+I6BPPxW9Yyw5ikOV9hu/Qa8xx1HbJYWAbdPpkyjEz7grHAn47DflwaPVHfCkT/Lq&#10;ZP3aqgTfot+yo3j5wqKGGPzSSgd91G1/yBXIS0h+p/yDpI3tOhyzZz/A/qzTZL/DEoxyGl2CTZAj&#10;EuSJ2bkFJFTtLCHpjCxpKY+32BHkXhazQ25wCQky5NJ2iLrHDT1ajZlahk/z1FzrMS+Wfd94PKXJ&#10;5/PK6a3lffV0WNoa5/AMrV4zSW0fAeJRZEGN7pKyzuEm1j6KkeYY2Tl4S4LMMTfQD1CzpzyLoN5w&#10;nXtXp0TQeQzpuIYeWAJI14PFJc/xmD6luOQ5hnSNboTRATKlVJTLjiHthUQQfwxpKy+KowAypSme&#10;ZpTA5bnTmEWfuM54tyiivRGeHq/TN9uiAP9USKIlzx6NeGHM5LgN3I0QbyYf/7tCJuZ5nfZXmJY6&#10;5NgqUQ9X8yZi3lmoSLSM8dnpk87dkW4e090yo3hvPHtxMZ5mjQn9WIQlyzrIW3TpzTLEta965Ah2&#10;ZH863ocZ791RMcaSK+3P4a6JtIx1l0TueHZ3HoiS+zGk6VPvVQKkT5Mh7aPz7LYcowx1vE5XyTI+&#10;CxJP07NH+nk8u3cUxS5jSGNJVjFAWnrLIwDIoiWCrNtyOPvb4jioIYg3MZvuiGTYcO96jTMhyRK4&#10;cM4mkkzjMV1Hjfq9PIZIbQ7HvHQtDnJxdfDYgE8p1jSWwE+NxwWNT9Cb/RVzoqUry6UoVRzuvWqJ&#10;5dsCpONSeO5XxXF07npiLPcOkct4lTAhiYsvne9H6X1RtERWZcVm0PrVI6WmeaDkt65tirKY4Rm9&#10;LQpBfi+Og7ipLtYYn2gBlmSAO2L7fUlFyGnI6Ur7c4OeVHkoEOdTVDctavR69qbPaA02xPzeOY1z&#10;8Oa196Tkc4glHPM42U/dmVHYTY2mtM22p5UYtbg5nxbiq4ifHE/fvI3ih+EJ2OklQqldR3PC0Yhx&#10;72pGj67AjgFdabIBDlFViEccC1u91puAwMfVhJ1Ew+ToQTRFHO16W1OD+65GxLlGkInVhJLErMKW&#10;OSJI7moBqafNh5uZH2MM75UiDM7OoMayzAYd6DoJ1Kr2RUFP16FQHtSXWjdgTFQ1JNknYQ82LgDH&#10;pe46kBXVCQcCL1XTS7beVMoMzIjOLmCR1tMKxFdRZNTQAyeoJ4QNOOZ9des+EbC7AWOHYVcROfJB&#10;XECAbo3lPLF0dKZp6CGX31OTP1ebIRcxGoTMU5PXWdd8EdByHqcuFQ/udpSJtDWCB9+pB/C4s+Qh&#10;DyXq+dvJgLDt9AhyXg03POJYxewqAgcxmzpCCtV1VU3oqaAFBMCiIUI7GdLp3jWFv9RnINEDUbqi&#10;RwpY6E0mj0gipQDhZMqCh7hbVN826kFASzMCdJMTCqGqn493PfaCF4AgH23JUIy7dk3h/ToZiu4X&#10;UVBwP9qGJT2O7eBiBVxjj9cD9RQg6OtyPShuWsxF6Rx1X82zBsUeFQaNHsFq3dlPozxWt9XBQylA&#10;PEI3uaIEXlwNamcNOcFOj+Ac18l0p5A9SSVK7B9W3ms143nhWEo0JRj5F/t6t+YcuqkI0vNLqcGY&#10;SSfR/gUgPSZYgJo9K3fQ6b1wbUK06BnOfuHb1sSc+wvfx2dIdxoj+ttXzRSus+oyosn7cEdVgxYX&#10;XcaQJcEof1111tEgaDhm1bGSqlQ3IJ8mWFr7qr87l9M1nP2yThMhK45EO6pKKIygXLy1lKAc7oWj&#10;1mSi7C9cJ8iQxe9YY1BcTLRU+QKuhXBE9LzuIVie+bPdjew5iHNwiMXvliEUsb9wV6JoITWkkCMS&#10;1Otbv2VR3uw5it3JYTRayVSkCptTK6PUPYCvqZwhOII+ImizetKPhM5kHU4Sb7JzTuRct5wR0Nd7&#10;SCzroazEI0SOK2xCwi6ikM0qAGmzKdeFAF1lTfnjahNHYrZuqOFmpH3bZkAZVEyQ9EtdQybqqb4U&#10;pAUrTkVktnWgGImi0vAgsieH8WiNUwlsSDt0AQB2j16XzJMBU6qzK1hnkxvwksHX+RpsyCMSksXq&#10;NvlH7ZPsBK9Zs1MpNwgnDBbiBWWXtD7i2KTZFolIdo10y7bMPihF1nOFeaCQ3dYbhAmoAxtOXYBA&#10;ItWQ4nu34xA91Y+CcmJb3dVK12hsam/doflcYZfRZiYXmJ7DRaxOFFCfP5V5ACp0607058BB2zJe&#10;EdA2IdTRd4VHa5QOaQhX66sRHitvRC5YRfXPMRPlzYCF0YkCR7TWIcDiQiXUh7supQxE0c8aAUv+&#10;0tSOHeNmasSxM9fXqBTEcNdFj8Az/axxRJMZnbVv80Rbh+EaSz6SkCpACB1ta2pIRXfmOpldSeIW&#10;mUGwvtK8JFK6NAO+7oBAZl3sQTCqkxk4BB3hUIu49cUtEvZ6oDOlGZGZ/j3FHulCjyinZEiPpYZl&#10;CgwBk8wWdoqVpT+bTXHEoDHAunOpmwltwYvh18wgNaBpWFjAegZ/pptdV+fOYXf7KqWKftojPAjS&#10;cgsYU5A+BDhWvcfspCCYBdr7iZZGYXTu8TPeUbnrwCIKvZ4o3AVZlDpW0ArueO8glrSjsgTHQlaQ&#10;nh0kmPBpbY6zF+ZBzhZ97s6RQoqfQRssxgQFs9gRUp2LVs9BDQqfPnfQrAuqwzGF8CbLcJ0dEmmp&#10;xkQKKc0+9nwWOwITSZCWDHhGhU/QXhqzdkR7r9NEfCprlZjHMc0dTJ+WS6C4RZ+eHWx8QdpFBLdh&#10;gXnkYlULtL0jZMklXGfJOqQQlw2SVyep6HNHjVAUAuaIkjeWn1RY2YP4yryPdUfXcZDiqub+5yiT&#10;SxtCaEA78mlCtEEU4r1DAGOh43DM7xORtj/8aTuk9CZEbrTO7+wgj7VuPWX1iF71sCe1Zjtlw5rp&#10;Qmbf6FyjBDnYRG2Nx8f6CsDGzBpxXCng4kgBjmnPfQYFODZdo5awbQbKI/8KgFkAMF0oqDJEeErF&#10;6RLy+u4sOV1C3dMmi2b0UgccYdbrqDWRycck589Gxq5v1fsCAJgRfLXchqmz9Yo6wo/1dSXBwI6v&#10;ZC5oISnopgWgEYFE1QxH1T8OjAeKRsec4kpv/QzBajhQKF4eRfhru2C+VRkadG7J45iuVBo92m6g&#10;bea8K9Bifvt2ulLmYDiiMDKPeEkMlapBjdZAOhSgzI3TpoaCI7c1Vbk8jJjFt3oGYUz+bm55gkw8&#10;UcpmJFGKYCyXsiZScGNOtgy5gFpeH98FyBpLkAuFmEaHYjgSmxJEjWyAvsQgDU72wmjeTGZKCo+p&#10;y/hDuGZoa7wxJWTcW3BjvKigI/c7NvFFeAk31soFB5Khw524PrhBX/tVPmR0HnkjXyw33kdWXyNc&#10;dnRkuBRw0RBktL5UTBpvfB4FB2ZArQ/qVzvcWDEVncL6Ov7G+yg42EdeC5PZM6aXPt4Yz7UPoFOb&#10;zJcEZ/6AayZZbq19gNxIu5rklfRl48sqtrEt5s9mk9W8QPemq3iYakinze2UvQpyLeUVwp04Xt50&#10;0rzj9ZV8gf3a0bkE/NmSIfrrcGO81LyKHozwXPuA++LGSxT1jcYr+XeyPhrjueu3MZziV6kvx3pL&#10;MZTUM2P+TYsW3aAMj4hexnLN9gE5k4pWzusje8hyo7va5sd193zvLqAnOOj7K0tEWon6xifucW9X&#10;Yua2O8DWviBJPgnyVIvqSqbeSTSizqd5CpeKaY2oXRg1PTGkJSlwhvoY2GYCXhOkxwTuVdOpxPwl&#10;yANBekegkRZjgs5cQIIUXOwI5GrHEklqQZo+QZfoNM19DHmi3um0xOs8VYdqTFMI4rMgwf7RmOYj&#10;sBz6ji7BFunyhqwbQdrfQarzGZ0wu7kY6bOPOZbii3WCfSpI8xFDmjfxjOzdkpWg2S3reExD8joL&#10;cqw7l3sfWx+C9Bkxv1vDM2RxB62z5CfuPZMb6B9I1hlLSMk1O8rkHjUYezuSdfYTwC8X5q07wNNf&#10;nCZqrq43x9aprAvzO+q4HkGg0+y2MXFxWSwQ1ZFtY40AcSLtKPFJkSfhM/eOsazSxWyDOYBNWQ31&#10;U6odET7zegBGBev2kKIK40CjIE11ELvUK8SWnxAOXUBChFWzW8dB0Hbvru0YBxY+k98ptNytIIpW&#10;i0Iy3H+OMiRt2h0mcq/qvh4U1+u15Ib5+emdkfWrlquZvqA8gsZsMlm3QYk3vU5KdRRv6hEpoDpr&#10;QxXCkPxMO1l9K0iCmY8oZdS5g7JQnZIpsaVbeNYyJJc6JKTf+uyU0VvwEVkXl9lbA/OOavSbvHkB&#10;ydG/EqR9BMjhvkZ+vkIm25uALLdmtweNkPb4KMVe0mYRFTglluDOeMUoa7n+Uvb0RmZZLztI3ggN&#10;KaKkyEcSqvTNHhVT1t/RCxBq99Y4b08moys591hq4fIianVc1yWJ5+umqHy6IXqqWSWValX/S9ms&#10;wxEVj5mDLPT6Qe8iS0ZlNRaHHH7vmgfJZQ3YmD0arYw343vJoDLVMi+JgqwaT70no8YtANXlDtaY&#10;HtRexUrjzWTIkAHTRtMRwYiZvN1TmaEkwEwUsanxGpN69ojHlD7IrtKUjR4poqOKpwQkoshAyQ6J&#10;IiMAKHtM4XvSpkEMEcFk9KT7v4frzOr63OzxPbatz0DSCYAN4SdM3biQN2PCJWPYDd73VK6n2rrE&#10;I8jHDkhiL6mHjzATJCes0SKFuDBdgD10ixI7JxfiWXszFFUuhEMJmMismf/0DlSnRxwxXSR6TU1v&#10;aZnMCI8ZOqHX4XrfUYm/sTSzpJDbOQZMX3cnyTsGdKs6SbUhYL1HQWLPT1wgPfrVDDxCP8RxglZI&#10;2VPVojY7/ZlVqxbN0ch/uOsSpAiYSQ51focRs5dCUNF4alsAFHdzd909BaVDtYWw35GNWz2AxWTj&#10;NWYRKL2DLgpP85rq3av5Mdy76y+pUM11tWimYvfq+iz7Z7jrutcjqTYG9MUabELjdtckAKqDNpkK&#10;1ZQbAS0pMIFq05V8hQhKzGRGvkI1OMcYStpmisu8QPh6arpuGfgrq85kWmmwiAz0Rc/F0Zm7xpve&#10;1XbF8Q7QXu044Byr5y/BZZB+B5RWt8uBdOv+K/BCNYIF5lLAtxEPcGs1gQP2D8k0EyPIk+riBwKq&#10;mllr3BEdhNnWmADgfG+GZHLe2UEhn+Ecem/UuoDUkPdLes0N70ijuoMewp2oT+MFwcAz2QamFzI2&#10;Cg4s/mprCOZQ9UkE+6oaL4LBVp0cwQL0eRCfh5ya8QdXggoOXCbzEVnRbq+J52F3Esx3NwDF8TJV&#10;hutLOUneqXuekq9UcIS/ci7GtoWbBJN7WPwGkYBdBQLG+q3wTPxhb4r267gCxGfct5WCAO6JjOdm&#10;/xFc1wgcz/wBcY+ie9qHPWE6DwcUIMzs/VLsyPSC8iBLCHYk19K+onCZ+2hTTMaNuSmg51atKO9T&#10;71PI0b2fKYbpztgIl/50ODxD+0DB/qa3wNnIvAThr1w2sP8iyRDzUqS6ur5D6Nt40VO+w/0W/UFw&#10;3vRC0f56BgDSB/WuAOQjyj4F+74akIEXVI14IAXjnneU03HXQkoS+fUI4ks/R0Gh5I0v7IF9arOd&#10;8mwtTEp5u++cN8dv1v091VW0sbdVzbXm8emF6MYEWzB6BNgiJuFdjbi5Tw7FR3P1R/DfFvhAgC22&#10;uoXwTwcETdunhjyjAF9iktGvbpAvv7SG/u353ugfh8AE2Jy3LWytAwKy+tSA/r4dOFABtsgWkUgH&#10;BKLrUxchM/p3vuDda1zW0C/QhtWNAjojola1TjtSeglKPlOLodArJrtNWj8bqInYbbJTX3yO1/hq&#10;QFXVjUfM8sAN5CC1mebi02M5wmOjd3wh5PtD9Mn7s8Wvj5y2AdYFpN6uzPUW/6+RiIJOueIC9fj+&#10;zHvzlxkApq1JLSWJQAZIb4Tl1ID+zUX2xItjGB2oAJskJVrqIwLR6Y305jQTGdfD58QYG4dridUW&#10;JzNm3iOn7aMbkYhxWrcA1kkkc3/0rLIWkuhHWrIUIRK5VKg2dChjNXMtfE5ZmHoCiZiWHFY2Vv2Z&#10;jBFdMWY9DznUoqXoXz0k40sbBJA4KlraMmCuEUpHRHSp44osvFt/WhxYxMDbXJ0owE3aXGZzPnrh&#10;ZOP3Br6nx3V61xvrqeFqY2v0vttIbc9ER4EodzSILiWjA5UQz8kBWQJs9C7LAEbMmwJbOFBppBY1&#10;JRIpzc6AqdmJjHc6qJMYY2ECjFlNI6ZqAbG922T3JRIHhR4SMHUybAJY/YEQ7GRGZ/096ZoX1+ld&#10;XU3y3K0yV8k9mkUGuUNWTFXijYhlMAyJPd50ifEobN23RYafEDTzI5jTu+JHBrQwgKnjjamT9pIl&#10;1RKKY9ykPoNQhrKfTQxDiEI01E6ZUg4lgIjW4tHBhmsSQFnxwq5Fhl834NmJufNQUOzaEQC7UYmb&#10;HBGKGwRouQKhrQ4IkmqrCo3AI11uUFLLEh+yANssMt6ozHFIY9t83ogsnJ1byOMbvH8NwLTrSJD3&#10;zYCKDbU1Ey6iJxtc9uCRpak/0/Nynp1CR0VmfNZJjwgYjx3P1APXacUzGbWCaIg8WJsBQGbuuBbR&#10;yiGZOawYfZ/HgJlfi07SY8BU2tGbegyYmcyIvI4B017YQouvbqogoI19nNpHSCafhRTuWhGtRhSq&#10;IBruOozHmXrAXRbhJiCdTE0NVd0aMdeocB6s0YBAPa8YMTcj8QdTn4yepj62kACQ/dosKCazIlyQ&#10;Zn5nKNrdDzfj4qJ45WMMaIeB0BOvW8/UgwJAevo0QGn+GVAabLxG0yNEYmX25NTgcnfA7wKsL4S9&#10;DSkWzWlxvQKQhJRHhMyDNpOmAqJHIzWE09Q+a4gf7IooENDmDFwMl62ea0Q3yf4UStxEz4aEVDxE&#10;FujZUAFYvN01A5LVfDpg2vXfhy5e0OMrRmxCCr0tZUVjL+ihpDcIHsr3/qU3sO6TynL1maccWPNJ&#10;N26iA6vYXOkIT9jV5ipr9ABLG1/dpvORxG9KBAFPHtG3XXnE9OyJfBVQa5KcGKKH6IDFBGivZmyh&#10;9TAiiAFFMK0baMSTAdPf3MKzxoWeLYhThbFS24CArggmuRYLwLF671NDbdACcCzyOyCozlegJ9vy&#10;hYM6Uu8iiuZlk2vRiQJMEAFmWBuMGsUNbcqNzSTFIFLHguGlYH5ODR6Dslw5NQImX5O5qZhmTg32&#10;vQBPM4kXgGOzXYCJHnD6FoA4otc4jqj0NYKz0gEZPbkZcKiULUwBAI6pANN2JupxRpM8WFHPyWRm&#10;wiUuLMIlSWFWoF0Xc9HJOJtHIQMlU1MroADImiUU9n6fm2psdIQppCD0IkDrQpDhRT0kw/2AEgWc&#10;Nn4/CfWMH4ygmKGiQ2kqQE2hAB0pJb52ygu6JGnEJh8pCrmYGmR43wyt0dlliBluLiTuwsxkhGct&#10;L3mHJVIi0jdUmpa4jJ4UUhE6GI/oIgkIn0vFNbHHCdmsnaMQv9SwreZxDFumQhMAbAynRcqAiR7I&#10;lMiwb3IUMi8KrjeSQA8lJRT4XbLL2rzooWSmKZLUw2N27x4GtJuAI1YKHaY2Dmkv9t4go1jeIGQo&#10;v/cv2SfVMyAp+Rw1XPNJ9Q5IQo49lfk9iRAWGF1IrpFjMzrI3blIbPZxCS4rMuC6n3KLKcIpIXee&#10;xl5E+scrtOihIKSnJvGo5/5S4MJLB0JO2keIxYxrxJPNo83oPcYcEeqbpyuXg0LnOBGO/Z6x1Ov1&#10;vRBl6/W94OMKMKcG9Myv4cwaDi6194phHLGmHtuZvfIa/HABJlEA4XZAiPoKsAndDZg9hUdS1wJM&#10;yxVChtOVo+cQVNCIGTRD9KQNR3U5fWo8QgE0ohiLHrFCAoolTmSuMeDORSlbDOZWfdOYzFS+kg4S&#10;BD7mjoCxazprAaaRAo5mVXNgnfG5lbuE1QiP2kybGui2dIdE/ni81EV0ZTu6TwZu4Mq2RF4S7Vhz&#10;iAFT2I5N+vlVr0aJw31Ml6mjaX3RGT7Go6tC0RE14KAnyHShSwYBR1foL2xSg601vU1lHnXio5Ob&#10;3qZe20BR6bS3NofQzRT3yWMvG9KUuyQG8jgm3+TbgFE9uSUANfrUiGnDkLqqNRJg7RpuwXU8QuWl&#10;TibxCPdOddaNCchSny4y6YBUlrVZ4AnOvXlnLrDta3vZn60SZrrMojCwaPVKWZMOIL2+t7k933ru&#10;aFvGqNe6ZqdvN77JNZah203WScGuVAbUnFZwl7fbTKYC1rfbVBtwitsp0+ZEFtsp72PFbZ+RrNhK&#10;bTTOBtJVJD89f2CG7c5XOIC9tvs0JTYE+NYSEkJ/fUQQKlpjBh3oYHaptEjwdTyCKO0nA8JZUckM&#10;goG4V7VgChVQINttOkZEZWKsUzSc7uU1iQsac7vJmBpo4O0mSy7BwVOJks22MW2fp9YCHlCMoO0X&#10;1iemb1QDFlHFgcDCUviuCXmw2JSpTs0GQrQCVWRU9lQ1mKma2pHYsbmvvaQjBqa0kJO5L/BThe0c&#10;Ecz9zZULHsHTUITBbvzY01BINwFhahWiNaG4BbdJgI10yBETYO4aXLsOCM6iAHMz4H4KsBno5OSI&#10;/1JnAOF2RgWnWwIn8QhufE1NCfraDGWBFoBjCtcaTY/jkM0rRrT7CaygEfMIIQgkwm2SLKqzh2o/&#10;HgIIM28LgSoxV8paCH1VQJaCaarPsR84RrhEShIF6IMSexRCFGA7QuWNhujpgBDmrCIiTHNYPkIk&#10;tsQjnkvqIhA80m3pnY9DnEU5in6NCccuo21uttP1UHc7cRvfa2a6XP888eEaFFpKfTi2bWu4sbSX&#10;i9I0EoFlqFEacYQhvSicoh5Wd5EaE7JF09uMpEO2aHqbVpbAh+vTOxfN4pdVPQZM8RRlmWNAAczR&#10;AWjHPbmNGGUP5MvniCDwJoXm29TgiU2TlRutcUpHmS71TfqvTQ32+TSlmYd4nBx6hnfQpskGoT6H&#10;JzP5qjoR7ZQmP13dmmpEaB+xWCPwS/m0uBnfQ0P0pNfNCK+zBl6dHHqDe2iix9PcaVF4E3VxF3d4&#10;hDsbW+AvTjuzAq1xn9YtdW1QWKutEUohhJxmTJDkeZv+J0oyOahzDApQc5GMBfZBSWQisHgFL+YF&#10;pnqpzlgD6uZfUzGWuGsaUH2emjwbL2GrQFWTPQSXOQHA0HabtAPEuJ3SvoQTVHujtj6gCN1UbxgH&#10;ClPgolEYkaxu/KW/Ckyw3bs+Bdhq6x7gxKhbvwwRfXNGHL2tIDCt8a3lGAQwtm+lJmcFDJp6+zbp&#10;AfFY8WfgGfkPKcdAwwgw1SUojtcA5lnz1F4jsEvf9dgWXOBxbBr1kwEjQRchk8Kh/YmopwlH6hUj&#10;ekxnB0wjRU0NCLb/PuNzZL5tdzbQwdja7lw6SIQ7ZQlm3PIaMpcU68wKJHncuZokme85g5VeEplY&#10;1QKeaNYaAwjRgRMCs4U+tnN6jGOMZC/u5Vk4V/PD9buv18+ffvub/OGPT8/zzze/PD3/4fbhy29/&#10;c/3u6eHu88d//Hx3N/9y8+n2y+3v7h7P/nJ99/7N9c3N7f2ztf8B5N392bf3b87fxLfuH+L7IgdN&#10;9/j0/A/XT5/a9+dvxBau3z0+/HL/cf7p0+31x9/nz8/Xn+/az1rh3b0W9+3r07unr396/O1v4qcf&#10;Hz7+vz9pMbePz+/ffHp4/Nc3Z98er7++f/P0f3+5frx9c3b3T/dP798oVR2FWM/zL+qNGwGLx+W/&#10;/Lj8l/tfvvzuQbuT1Lq+v9Go7988+8ffPes3ffvm4Ysw98f7P3+9CUBv7cOv/3L9+PUsdqkv3f76&#10;/M8Pf/50/fV2Brj+i/DbmCIAGmxuqW0kf/n29HX+6ed3Pz9+/bN+/vb14Mebf/6LNv35o/ppSxjd&#10;X3+5ff/mD4+/fH04C0X08fbpRov8py/XP9/e67ezp9u7u4f44fH25uH+4ebzl886tYfAewys0f4Q&#10;0wROr9uMf3y4+T9PZ/cPv/t0ff/z7d8/fb290X6aunz5lVpb+/6vPz3OZPPw009nvyr5rkfNU9XP&#10;eG9i4fqdUHN2o3+PwMxlVG3dRNZav+zaTZTrdzef/ncboumEmYTjr7/Pb25DFIf5Et/UL7qhYrHY&#10;1iBSSayZWoTXs1+/3N0/vRPtiF6en7++++GHp6Dp66e/+/L55vHh6eGn57/T4f6g9X++uf3h28Pj&#10;xx8Urzqff/r6+HBz+/T0+f5nn2oQ4eI4pN7bcfzjw+OX67O7zz8+3p6Fe/66Q5nH9Ik8ffVx/P7j&#10;5+c/PXy+f9bifRgLULPG2Y/f/tfDR9HE9S865TjUF4dygFGfBOJTyF+IBROzKObjLDbih9z8B03w&#10;05e76/dv/scPZ4ojnn07y5DfEkjs1YE2V2efjgFJ4xWQxjg+kjRJAW0EdHQk0VgHWluTyKmALqfj&#10;AylqVDCrmxNfFtDb7fGBRBYFo8six/cmN6OAditIimhcASlmenwkabIONZ0fX1PY+X2o/drRLTG+&#10;XcFTJHH6UNPK/sJBKqjLlUUdoFykcpyeljhfw9QBztfoKZRwrWkFUaFCCuZyBeXbJcpXlhTRxRpI&#10;pHJ0b2F+FdAKlsLeLBiRyvGBluheO7mI39RIopTjIy3RvUZOcaO8RtJ0x0daonuNxiMMUyNdHh8o&#10;LgoWzBrXRa65gFawFBHDglmTAxGdKaAVJIU+LphV0RQ3KwpqbUlLdCtgdpxTIrRcI61haYlulZ4d&#10;HynspRpp7eQiRVxAai+7MtQS42vkFO5AH0oy7LgQX+J8jcajjnAx1NoGl0hf47sIZ/ShrnYrqzrA&#10;+goLR4HKYqgVXEWeukOtCajo5lZQoRaPIisy1AUVJHOU++Jib4eSYjw+1hLxQTTHxzrA/Bq6IsXe&#10;Z1zTMWHadiipx+PrWqJ+VfVFTmEx1gpxRex4AbWyx0hCdag1mo+aiA61Zm6E+92h1lgxSgw71OpY&#10;B7hfExCR8+pjrdFXlIR3qMsVso/qng51cZwkIk7agdZINYJTB1BHySsu6HWoi+MUEdn/DqS1Hx/q&#10;APOryzrA/Bq2wgk5mLEoVU5rWcfXn5r3JzP61/u0mPWTXMyf7Sd/fXgKnynMZ/k0HxyeFFQY8SvA&#10;2m4AO2I2BtZ+AthRiDGwSCWAnf0fA4sWAthhtjFwpo8/VHAFwHOPFeME8NxlpZ8APPdZJS0Anjut&#10;SNgYPOzEQIxMweb6A3huVQbfSeC51cobwOi5VV10OWn03KpusZwCHiZabLWKcseLyaK/DxV7BPDc&#10;qkyqkxaTW1W49iTw3GplGcaLCesotlopBADPU636IQDPrbZQiIQIgOdWq8QEwHOrVQ06Bs/KuQ9V&#10;TAngudWqPgbw3Gp1YQbw3KqMg1NONQsjPlSV1Xj0MADiVOvyBIDnVqt1AoDnVqv6EcBzq1VgBOB5&#10;qtK3p2Ams0EfpFJPAs+tVqXseDHZ5OSDNONi9EbIqfoUi3w+U5BVKFdoUf9XyPLxzdmP79/8GN9p&#10;gemEjRh1RJMjiHT2qX0GSM/OZmPz7Pjb6wk6xM0vP36++Z+3//rhYR78ORStirjmA4/ew23O+c/z&#10;NKKDTXvHVEt58efC2cGYx2bwUJpoMYHnVRv/g7/KJtG01cjpcMDD37xhIURfUa+Yg4Ea6bRKQC9f&#10;oaoZtkruDwc8/O1w+NahpwbKfFVrE1l/zfaIXaogctSaYV5Rk4p9oLb6Vlfb/9oosFKxh+s9/C1X&#10;H1askNN0Yw3kWs5DlIUXFLCldnn1TnUfHmI4nxpIFs7yRLJMygHqw+Ue/paLz6Klw1VqK0cGz5xR&#10;MT4vXfQe48zLKcRkccjhwrPrrRNIh0s9/K0tPFnqYBS3R1iiJIno9EVnP6RDxOYFgwMsZTn66bjO&#10;ku/DkbOSt1l5xlH48K+jkghrxDcOVph1PYeEmdbTKwg8qeGQUbL26pCnMnv7Gt5sO33B400/HoqD&#10;pndeIVUaDb8QTm3kQznWlvAKcdj4/VCqtoEP5W/7m8JxQZChlZBj/I3Z7DA1tOleKI+26K6BeOx0&#10;hjaH5JCc3oxjz9hw3a+Lnj54MyU9TkqMePFoIaWSSuKZqFPx4ko/CdXlQLn4Zrp40iTwXtPNq09G&#10;2RzSRfJUqI/FpMmbSqScvHrzuGTRYiCLg1YB7tWnVAnVfSpyUjjFHcTF8JZjh8O7BqTeIWTkuMHp&#10;IW2n/A3DYzFp0Posh15B82H+LL5jRNRDDYfzBsUHdJgZpyIoSL5953CxqfteIC7IvkGffgQbq+ND&#10;bG+suw9Pvh5IewUNbdKeeEGNmzQ+XpBuEP+8h7rYwOccQ8zfOWQnW0+xgOVJpx32Gi5Wz7Y2w6E8&#10;UDo+/3zAaDYkXyWGfI/zUJ7VDIeyr2Zo2vd7CX338HQ777nb92k2JZ2ru2RSYYc4xHSDzxeTErxI&#10;PCV7c6hf/vU1LNQGas6tx/GcB7rEDLopxxZ1UhHx4UBZk3s4Z2xwpqHXLN7feYGG4p1Dn+Y7zB/i&#10;+29SchSuXRUbiWz+a1UMRf3HX7/ERUK4lbj8/u7z1ydVt8z6Nutgvq9ZyRKix8eHb1HY9W+sXIm7&#10;ZtZ7b3WfNBW3a1jUA3o7xSX0Vk2k+48CbtrIJTBReRWlbVmjpdKo2MWx+iwXwBVBBT1FGEKP7YYD&#10;dRN1Zj/dXT/PXz4ofptLinqZ3POvR0vkVmvhvnx+vn1U8dAXuWjn8V8T8P9dGDcXxv1NyDxCgQdk&#10;3upP/0Zkvo1a32YbbXU53gTQyVxtDCLVP5P5pe5WVWbk35HMg43+M5P4868//irejiM5sQxUO2ol&#10;oPqhlX/qh1b6qR+OlH3ePCsk2WpA/2MKP+caxm8/RzmoUomqbP30+eYfrp+vl7/PpaLvbrcPnx7u&#10;Pt4+/vb/AwAA//8DAFBLAwQUAAYACAAAACEALF+6MuMAAAAOAQAADwAAAGRycy9kb3ducmV2Lnht&#10;bEyPwW7CMBBE75X6D9ZW6g1sF4JKGgch1PaEKhUqIW4mXpKI2I5ik4S/73Jqb7M7o9m32Wq0Deux&#10;C7V3CuRUAENXeFO7UsHP/mPyCixE7YxuvEMFNwywyh8fMp0aP7hv7HexZFTiQqoVVDG2KeehqNDq&#10;MPUtOvLOvrM60tiV3HR6oHLb8BchFtzq2tGFSre4qbC47K5Wweegh/VMvvfby3lzO+6Tr8NWolLP&#10;T+P6DVjEMf6F4Y5P6JAT08lfnQmsUTCRYjmnLKn5IgF2jyRiRqsTKbGUEnie8f9v5L8AAAD//wMA&#10;UEsBAi0AFAAGAAgAAAAhALaDOJL+AAAA4QEAABMAAAAAAAAAAAAAAAAAAAAAAFtDb250ZW50X1R5&#10;cGVzXS54bWxQSwECLQAUAAYACAAAACEAOP0h/9YAAACUAQAACwAAAAAAAAAAAAAAAAAvAQAAX3Jl&#10;bHMvLnJlbHNQSwECLQAUAAYACAAAACEAlfVIe2s1AQBEIwgADgAAAAAAAAAAAAAAAAAuAgAAZHJz&#10;L2Uyb0RvYy54bWxQSwECLQAUAAYACAAAACEALF+6MuMAAAAOAQAADwAAAAAAAAAAAAAAAADFNwEA&#10;ZHJzL2Rvd25yZXYueG1sUEsFBgAAAAAEAAQA8wAAANU4AQAAAA==&#10;">
              <v:group id="Grupo 54" o:spid="_x0000_s1029" alt="Marco de filigrana en dos tonos" style="position:absolute;width:102412;height:72237" coordorigin="1618" coordsize="96187,7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group id="Grupo 2" o:spid="_x0000_s1030" style="position:absolute;left:1618;width:96187;height:74612" coordorigin="1618" coordsize="96187,7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orma libre 4" o:spid="_x0000_s1031" style="position:absolute;left:92837;top:61023;width:4778;height:7795;visibility:visible;mso-wrap-style:square;v-text-anchor:top" coordsize="30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H5wwAAANoAAAAPAAAAZHJzL2Rvd25yZXYueG1sRI/RasJA&#10;FETfBf9huULfdGOp0kRXkYImLy3U9ANus9ckbfZuyK4m+Xu3UPBxmJkzzHY/mEbcqHO1ZQXLRQSC&#10;uLC65lLBV36cv4JwHlljY5kUjORgv5tOtpho2/Mn3c6+FAHCLkEFlfdtIqUrKjLoFrYlDt7FdgZ9&#10;kF0pdYd9gJtGPkfRWhqsOSxU2NJbRcXv+WoUuPznXY+xLE/pR9vH36ss5Wum1NNsOGxAeBr8I/zf&#10;zrSCF/i7Em6A3N0BAAD//wMAUEsBAi0AFAAGAAgAAAAhANvh9svuAAAAhQEAABMAAAAAAAAAAAAA&#10;AAAAAAAAAFtDb250ZW50X1R5cGVzXS54bWxQSwECLQAUAAYACAAAACEAWvQsW78AAAAVAQAACwAA&#10;AAAAAAAAAAAAAAAfAQAAX3JlbHMvLnJlbHNQSwECLQAUAAYACAAAACEAAq7B+cMAAADaAAAADwAA&#10;AAAAAAAAAAAAAAAHAgAAZHJzL2Rvd25yZXYueG1sUEsFBgAAAAADAAMAtwAAAPcC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a libre 5" o:spid="_x0000_s1032" style="position:absolute;left:91027;top:67405;width:6778;height:6636;visibility:visible;mso-wrap-style:square;v-text-anchor:top" coordsize="427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0bxQAAANoAAAAPAAAAZHJzL2Rvd25yZXYueG1sRI/dasJA&#10;FITvBd9hOYXe1U2lVomuIv6ASAW1geLdMXtMQrJnQ3bV+PbdQsHLYWa+YSaz1lTiRo0rLCt470Ug&#10;iFOrC84UJN/rtxEI55E1VpZJwYMczKbdzgRjbe98oNvRZyJA2MWoIPe+jqV0aU4GXc/WxMG72Mag&#10;D7LJpG7wHuCmkv0o+pQGCw4LOda0yCktj1ejoH/6+HKnUXFZbM+r/c+uTMrlMFHq9aWdj0F4av0z&#10;/N/eaAUD+LsSboCc/gIAAP//AwBQSwECLQAUAAYACAAAACEA2+H2y+4AAACFAQAAEwAAAAAAAAAA&#10;AAAAAAAAAAAAW0NvbnRlbnRfVHlwZXNdLnhtbFBLAQItABQABgAIAAAAIQBa9CxbvwAAABUBAAAL&#10;AAAAAAAAAAAAAAAAAB8BAABfcmVscy8ucmVsc1BLAQItABQABgAIAAAAIQBVGM0bxQAAANoAAAAP&#10;AAAAAAAAAAAAAAAAAAcCAABkcnMvZG93bnJldi54bWxQSwUGAAAAAAMAAwC3AAAA+QI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a libre 6" o:spid="_x0000_s1033" style="position:absolute;left:91471;top:66532;width:6176;height:5556;visibility:visible;mso-wrap-style:square;v-text-anchor:top" coordsize="389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JpVwAAAANoAAAAPAAAAZHJzL2Rvd25yZXYueG1sRI9Bi8Iw&#10;FITvC/6H8ARva6qILNUoKgqCB7WK50fzbIrNS2mi1n9vBGGPw8x8w0znra3EgxpfOlYw6CcgiHOn&#10;Sy4UnE+b3z8QPiBrrByTghd5mM86P1NMtXvykR5ZKESEsE9RgQmhTqX0uSGLvu9q4uhdXWMxRNkU&#10;Ujf4jHBbyWGSjKXFkuOCwZpWhvJbdrcKLvp4CNV9RMtdNtzXbNb5ebVWqtdtFxMQgdrwH/62t1rB&#10;GD5X4g2QszcAAAD//wMAUEsBAi0AFAAGAAgAAAAhANvh9svuAAAAhQEAABMAAAAAAAAAAAAAAAAA&#10;AAAAAFtDb250ZW50X1R5cGVzXS54bWxQSwECLQAUAAYACAAAACEAWvQsW78AAAAVAQAACwAAAAAA&#10;AAAAAAAAAAAfAQAAX3JlbHMvLnJlbHNQSwECLQAUAAYACAAAACEAeSSaVcAAAADaAAAADwAAAAAA&#10;AAAAAAAAAAAHAgAAZHJzL2Rvd25yZXYueG1sUEsFBgAAAAADAAMAtwAAAPQC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a libre 7" o:spid="_x0000_s1034" style="position:absolute;left:87169;top:68056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pXwQAAANoAAAAPAAAAZHJzL2Rvd25yZXYueG1sRI9Pi8Iw&#10;FMTvC36H8ARva6oHlWqUpSj+AWGt7v3RvG3LNi+liRq/vRGEPQ4z8xtmsQqmETfqXG1ZwWiYgCAu&#10;rK65VHA5bz5nIJxH1thYJgUPcrBa9j4WmGp75xPdcl+KCGGXooLK+zaV0hUVGXRD2xJH79d2Bn2U&#10;XSl1h/cIN40cJ8lEGqw5LlTYUlZR8ZdfjQK7H62zQzaj77ANxoX85zjJNkoN+uFrDsJT8P/hd3un&#10;FUzhdSXeALl8AgAA//8DAFBLAQItABQABgAIAAAAIQDb4fbL7gAAAIUBAAATAAAAAAAAAAAAAAAA&#10;AAAAAABbQ29udGVudF9UeXBlc10ueG1sUEsBAi0AFAAGAAgAAAAhAFr0LFu/AAAAFQEAAAsAAAAA&#10;AAAAAAAAAAAAHwEAAF9yZWxzLy5yZWxzUEsBAi0AFAAGAAgAAAAhAO2U6lfBAAAA2gAAAA8AAAAA&#10;AAAAAAAAAAAABwIAAGRycy9kb3ducmV2LnhtbFBLBQYAAAAAAwADALcAAAD1Ag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a libre 8" o:spid="_x0000_s1035" style="position:absolute;left:89423;top:71882;width:5795;height:2428;visibility:visible;mso-wrap-style:square;v-text-anchor:top" coordsize="365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0zwQAAANoAAAAPAAAAZHJzL2Rvd25yZXYueG1sRE/LagIx&#10;FN0X/Idwhe5qRgtFRqOI4GPRLnRKwd1lcmcyOrkZk6jTvzeLQpeH854ve9uKO/nQOFYwHmUgiEun&#10;G64VfBebtymIEJE1to5JwS8FWC4GL3PMtXvwge7HWIsUwiFHBSbGLpcylIYshpHriBNXOW8xJuhr&#10;qT0+Urht5STLPqTFhlODwY7WhsrL8WYVFNPtuzufKnP98rtPR1Vd/GxXSr0O+9UMRKQ+/ov/3Hut&#10;IG1NV9INkIsnAAAA//8DAFBLAQItABQABgAIAAAAIQDb4fbL7gAAAIUBAAATAAAAAAAAAAAAAAAA&#10;AAAAAABbQ29udGVudF9UeXBlc10ueG1sUEsBAi0AFAAGAAgAAAAhAFr0LFu/AAAAFQEAAAsAAAAA&#10;AAAAAAAAAAAAHwEAAF9yZWxzLy5yZWxzUEsBAi0AFAAGAAgAAAAhALOV/TPBAAAA2gAAAA8AAAAA&#10;AAAAAAAAAAAABwIAAGRycy9kb3ducmV2LnhtbFBLBQYAAAAAAwADALcAAAD1Ag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ángulo 9" o:spid="_x0000_s1036" style="position:absolute;left:7588;top:73660;width:8407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B2wwAAANoAAAAPAAAAZHJzL2Rvd25yZXYueG1sRI9Ba8JA&#10;FITvBf/D8oReim5sVTS6im0peBOjgsdH9pkNZt+G7Nak/fXdguBxmJlvmOW6s5W4UeNLxwpGwwQE&#10;ce50yYWC4+FrMAPhA7LGyjEp+CEP61XvaYmpdi3v6ZaFQkQI+xQVmBDqVEqfG7Loh64mjt7FNRZD&#10;lE0hdYNthNtKvibJVFosOS4YrOnDUH7Nvq2Cz5PxXdbusxLfsXp5+x3vzpOtUs/9brMAEagLj/C9&#10;vdUK5vB/Jd4AufoDAAD//wMAUEsBAi0AFAAGAAgAAAAhANvh9svuAAAAhQEAABMAAAAAAAAAAAAA&#10;AAAAAAAAAFtDb250ZW50X1R5cGVzXS54bWxQSwECLQAUAAYACAAAACEAWvQsW78AAAAVAQAACwAA&#10;AAAAAAAAAAAAAAAfAQAAX3JlbHMvLnJlbHNQSwECLQAUAAYACAAAACEAQ6FAdsMAAADaAAAADwAA&#10;AAAAAAAAAAAAAAAHAgAAZHJzL2Rvd25yZXYueG1sUEsFBgAAAAADAAMAtwAAAPcCAAAAAA==&#10;" fillcolor="#332411 [3215]" stroked="f" strokeweight="0"/>
                  <v:shape id="Forma libre 10" o:spid="_x0000_s1037" style="position:absolute;left:1618;top:6175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SoVxQAAANsAAAAPAAAAZHJzL2Rvd25yZXYueG1sRI9Ba8JA&#10;EIXvhf6HZQq91U09FEldpRYUFQ82lkJvQ3ZMUrOzcXfV+O+dQ8HbDO/Ne9+Mp71r1ZlCbDwbeB1k&#10;oIhLbxuuDHzv5i8jUDEhW2w9k4ErRZhOHh/GmFt/4S86F6lSEsIxRwN1Sl2udSxrchgHviMWbe+D&#10;wyRrqLQNeJFw1+phlr1phw1LQ40dfdZUHoqTM8Cn1X79s1nYbjMKf7/b2TEr5kdjnp/6j3dQifp0&#10;N/9fL63gC738IgPoyQ0AAP//AwBQSwECLQAUAAYACAAAACEA2+H2y+4AAACFAQAAEwAAAAAAAAAA&#10;AAAAAAAAAAAAW0NvbnRlbnRfVHlwZXNdLnhtbFBLAQItABQABgAIAAAAIQBa9CxbvwAAABUBAAAL&#10;AAAAAAAAAAAAAAAAAB8BAABfcmVscy8ucmVsc1BLAQItABQABgAIAAAAIQA9fSoVxQAAANsAAAAP&#10;AAAAAAAAAAAAAAAAAAcCAABkcnMvZG93bnJldi54bWxQSwUGAAAAAAMAAwC3AAAA+QI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a libre 11" o:spid="_x0000_s1038" style="position:absolute;left:1778;top:67405;width:6794;height:6636;visibility:visible;mso-wrap-style:square;v-text-anchor:top" coordsize="42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otwgAAANsAAAAPAAAAZHJzL2Rvd25yZXYueG1sRE9Na8JA&#10;EL0X+h+WKfRSdGOxJabZSBEEwVO06HXIjkna7GzYXTXm17uFQm/zeJ+TLwfTiQs531pWMJsmIIgr&#10;q1uuFXzt15MUhA/IGjvLpOBGHpbF40OOmbZXLumyC7WIIewzVNCE0GdS+qohg35qe+LInawzGCJ0&#10;tdQOrzHcdPI1Sd6lwZZjQ4M9rRqqfnZno2AxX6W6HL/nb8dy6/R4fBkPgZR6fho+P0AEGsK/+M+9&#10;0XH+DH5/iQfI4g4AAP//AwBQSwECLQAUAAYACAAAACEA2+H2y+4AAACFAQAAEwAAAAAAAAAAAAAA&#10;AAAAAAAAW0NvbnRlbnRfVHlwZXNdLnhtbFBLAQItABQABgAIAAAAIQBa9CxbvwAAABUBAAALAAAA&#10;AAAAAAAAAAAAAB8BAABfcmVscy8ucmVsc1BLAQItABQABgAIAAAAIQDTe+otwgAAANsAAAAPAAAA&#10;AAAAAAAAAAAAAAcCAABkcnMvZG93bnJldi54bWxQSwUGAAAAAAMAAwC3AAAA9gI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a libre 12" o:spid="_x0000_s1039" style="position:absolute;left:1952;top:66532;width:6144;height:5556;visibility:visible;mso-wrap-style:square;v-text-anchor:top" coordsize="387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VZ5vwAAANsAAAAPAAAAZHJzL2Rvd25yZXYueG1sRE9Ni8Iw&#10;EL0L+x/CLOxFNNGDSDWKqwh73erF29BMm2IzqU221n+/EQRv83ifs94OrhE9daH2rGE2VSCIC29q&#10;rjScT8fJEkSIyAYbz6ThQQG2m4/RGjPj7/xLfR4rkUI4ZKjBxthmUobCksMw9S1x4krfOYwJdpU0&#10;Hd5TuGvkXKmFdFhzarDY0t5Scc3/nIax2t+qi3W3/FDuGsWDHH9fe62/PofdCkSkIb7FL/ePSfPn&#10;8PwlHSA3/wAAAP//AwBQSwECLQAUAAYACAAAACEA2+H2y+4AAACFAQAAEwAAAAAAAAAAAAAAAAAA&#10;AAAAW0NvbnRlbnRfVHlwZXNdLnhtbFBLAQItABQABgAIAAAAIQBa9CxbvwAAABUBAAALAAAAAAAA&#10;AAAAAAAAAB8BAABfcmVscy8ucmVsc1BLAQItABQABgAIAAAAIQA/KVZ5vwAAANsAAAAPAAAAAAAA&#10;AAAAAAAAAAcCAABkcnMvZG93bnJldi54bWxQSwUGAAAAAAMAAwC3AAAA8wI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a libre 13" o:spid="_x0000_s1040" style="position:absolute;left:3762;top:68056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7rxAAAANsAAAAPAAAAZHJzL2Rvd25yZXYueG1sRI/NasMw&#10;EITvgbyD2EBvidzUhOBECXUhUEJpiNtLbou1tUytlbHkn7x9VSj0tsvMNzu7P062EQN1vnas4HGV&#10;gCAuna65UvD5cVpuQfiArLFxTAru5OF4mM/2mGk38pWGIlQihrDPUIEJoc2k9KUhi37lWuKofbnO&#10;YohrV0nd4RjDbSPXSbKRFmuOFwy29GKo/C56G2vU6Umu85vMTYqXHt+R87ezUg+L6XkHItAU/s1/&#10;9KuO3BP8/hIHkIcfAAAA//8DAFBLAQItABQABgAIAAAAIQDb4fbL7gAAAIUBAAATAAAAAAAAAAAA&#10;AAAAAAAAAABbQ29udGVudF9UeXBlc10ueG1sUEsBAi0AFAAGAAgAAAAhAFr0LFu/AAAAFQEAAAsA&#10;AAAAAAAAAAAAAAAAHwEAAF9yZWxzLy5yZWxzUEsBAi0AFAAGAAgAAAAhAIEXruvEAAAA2wAAAA8A&#10;AAAAAAAAAAAAAAAABwIAAGRycy9kb3ducmV2LnhtbFBLBQYAAAAAAwADALcAAAD4Ag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a libre 14" o:spid="_x0000_s1041" style="position:absolute;left:4365;top:71882;width:5779;height:2428;visibility:visible;mso-wrap-style:square;v-text-anchor:top" coordsize="36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5MvwAAANsAAAAPAAAAZHJzL2Rvd25yZXYueG1sRE/bisIw&#10;EH0X/Icwgm+aKlKkGmVXEcR98fYBQzPbdk0mtYm1/v1GWNi3OZzrLNedNaKlxleOFUzGCQji3OmK&#10;CwXXy240B+EDskbjmBS8yMN61e8tMdPuySdqz6EQMYR9hgrKEOpMSp+XZNGPXU0cuW/XWAwRNoXU&#10;DT5juDVymiSptFhxbCixpk1J+e38sArS49a39x8Kn+klSb9mZuJuB6PUcNB9LEAE6sK/+M+913H+&#10;DN6/xAPk6hcAAP//AwBQSwECLQAUAAYACAAAACEA2+H2y+4AAACFAQAAEwAAAAAAAAAAAAAAAAAA&#10;AAAAW0NvbnRlbnRfVHlwZXNdLnhtbFBLAQItABQABgAIAAAAIQBa9CxbvwAAABUBAAALAAAAAAAA&#10;AAAAAAAAAB8BAABfcmVscy8ucmVsc1BLAQItABQABgAIAAAAIQAbiq5MvwAAANsAAAAPAAAAAAAA&#10;AAAAAAAAAAcCAABkcnMvZG93bnJldi54bWxQSwUGAAAAAAMAAwC3AAAA8wI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a libre 15" o:spid="_x0000_s1042" style="position:absolute;left:1984;top:5603;width:4747;height:7811;visibility:visible;mso-wrap-style:square;v-text-anchor:top" coordsize="299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zJvwAAANsAAAAPAAAAZHJzL2Rvd25yZXYueG1sRE9Ni8Iw&#10;EL0L+x/CCN401V1FqlFWYXFvYl1Yj0MzNsVmUppU6783guBtHu9zluvOVuJKjS8dKxiPEhDEudMl&#10;Fwr+jj/DOQgfkDVWjknBnTysVx+9Jaba3fhA1ywUIoawT1GBCaFOpfS5IYt+5GriyJ1dYzFE2BRS&#10;N3iL4baSkySZSYslxwaDNW0N5ZestQo+97tTq78mnBn/f7Kb3YzvLSo16HffCxCBuvAWv9y/Os6f&#10;wvOXeIBcPQAAAP//AwBQSwECLQAUAAYACAAAACEA2+H2y+4AAACFAQAAEwAAAAAAAAAAAAAAAAAA&#10;AAAAW0NvbnRlbnRfVHlwZXNdLnhtbFBLAQItABQABgAIAAAAIQBa9CxbvwAAABUBAAALAAAAAAAA&#10;AAAAAAAAAB8BAABfcmVscy8ucmVsc1BLAQItABQABgAIAAAAIQDPtVzJvwAAANsAAAAPAAAAAAAA&#10;AAAAAAAAAAcCAABkcnMvZG93bnJldi54bWxQSwUGAAAAAAMAAwC3AAAA8wI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a libre 16" o:spid="_x0000_s1043" style="position:absolute;left:1778;top:349;width:6794;height:6651;visibility:visible;mso-wrap-style:square;v-text-anchor:top" coordsize="42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wXwgAAANsAAAAPAAAAZHJzL2Rvd25yZXYueG1sRE9Na8JA&#10;EL0X/A/LCN7qxoJWoqsUoeJBLMZeehuzYzY1Oxuyq4n+erdQ8DaP9znzZWcrcaXGl44VjIYJCOLc&#10;6ZILBd+Hz9cpCB+QNVaOScGNPCwXvZc5ptq1vKdrFgoRQ9inqMCEUKdS+tyQRT90NXHkTq6xGCJs&#10;CqkbbGO4reRbkkykxZJjg8GaVobyc3axCsZHpt3vlnVW7c9r0/4cv6b3d6UG/e5jBiJQF57if/dG&#10;x/kT+PslHiAXDwAAAP//AwBQSwECLQAUAAYACAAAACEA2+H2y+4AAACFAQAAEwAAAAAAAAAAAAAA&#10;AAAAAAAAW0NvbnRlbnRfVHlwZXNdLnhtbFBLAQItABQABgAIAAAAIQBa9CxbvwAAABUBAAALAAAA&#10;AAAAAAAAAAAAAB8BAABfcmVscy8ucmVsc1BLAQItABQABgAIAAAAIQCHFWwXwgAAANsAAAAPAAAA&#10;AAAAAAAAAAAAAAcCAABkcnMvZG93bnJldi54bWxQSwUGAAAAAAMAAwC3AAAA9gI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a libre 17" o:spid="_x0000_s1044" style="position:absolute;left:1952;top:2317;width:6144;height:5572;visibility:visible;mso-wrap-style:square;v-text-anchor:top" coordsize="387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7R8wAAAANsAAAAPAAAAZHJzL2Rvd25yZXYueG1sRE9Ni8Iw&#10;EL0L/ocwgjdNVdC1GmW3oAiedBXxNjRjW2wmpYla/70RBG/zeJ8zXzamFHeqXWFZwaAfgSBOrS44&#10;U3D4X/V+QDiPrLG0TAqe5GC5aLfmGGv74B3d9z4TIYRdjApy76tYSpfmZND1bUUcuIutDfoA60zq&#10;Gh8h3JRyGEVjabDg0JBjRUlO6XV/MwqS406f1k1Sbserv8Fmuj17PaqU6naa3xkIT43/ij/ujQ7z&#10;J/D+JRwgFy8AAAD//wMAUEsBAi0AFAAGAAgAAAAhANvh9svuAAAAhQEAABMAAAAAAAAAAAAAAAAA&#10;AAAAAFtDb250ZW50X1R5cGVzXS54bWxQSwECLQAUAAYACAAAACEAWvQsW78AAAAVAQAACwAAAAAA&#10;AAAAAAAAAAAfAQAAX3JlbHMvLnJlbHNQSwECLQAUAAYACAAAACEA09O0fMAAAADbAAAADwAAAAAA&#10;AAAAAAAAAAAHAgAAZHJzL2Rvd25yZXYueG1sUEsFBgAAAAADAAMAtwAAAPQC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a libre 18" o:spid="_x0000_s1045" style="position:absolute;left:3762;top:1778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yawgAAANsAAAAPAAAAZHJzL2Rvd25yZXYueG1sRI9Ba8JA&#10;EIXvgv9hGaE33RikSOoqRghIkZbaXnobstNsaHY2ZFeN/75zKHibx7zvzZvNbvSdutIQ28AGlosM&#10;FHEdbMuNga/Par4GFROyxS4wGbhThN12OtlgYcONP+h6To2SEI4FGnAp9YXWsXbkMS5CTyy7nzB4&#10;TCKHRtsBbxLuO51n2bP22LJccNjTwVH9e754qdGuKp2X37p0K3y/4BtyeXo15mk27l9AJRrTw/xP&#10;H61wUlZ+kQH09g8AAP//AwBQSwECLQAUAAYACAAAACEA2+H2y+4AAACFAQAAEwAAAAAAAAAAAAAA&#10;AAAAAAAAW0NvbnRlbnRfVHlwZXNdLnhtbFBLAQItABQABgAIAAAAIQBa9CxbvwAAABUBAAALAAAA&#10;AAAAAAAAAAAAAB8BAABfcmVscy8ucmVsc1BLAQItABQABgAIAAAAIQCPszyawgAAANsAAAAPAAAA&#10;AAAAAAAAAAAAAAcCAABkcnMvZG93bnJldi54bWxQSwUGAAAAAAMAAwC3AAAA9gI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a libre 19" o:spid="_x0000_s1046" style="position:absolute;left:4365;top:79;width:5779;height:2445;visibility:visible;mso-wrap-style:square;v-text-anchor:top" coordsize="36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CiwgAAANsAAAAPAAAAZHJzL2Rvd25yZXYueG1sRE/NasJA&#10;EL4LfYdlhF5ENymY1ugaSqVW6KUaH2DIjkkwOxt2tyZ9+26h4G0+vt/ZFKPpxI2cby0rSBcJCOLK&#10;6pZrBefyff4CwgdkjZ1lUvBDHortw2SDubYDH+l2CrWIIexzVNCE0OdS+qohg35he+LIXawzGCJ0&#10;tdQOhxhuOvmUJJk02HJsaLCnt4aq6+nbKMjkeVZ+9cv9rvWfR3x2nJa7D6Uep+PrGkSgMdzF/+6D&#10;jvNX8PdLPEBufwEAAP//AwBQSwECLQAUAAYACAAAACEA2+H2y+4AAACFAQAAEwAAAAAAAAAAAAAA&#10;AAAAAAAAW0NvbnRlbnRfVHlwZXNdLnhtbFBLAQItABQABgAIAAAAIQBa9CxbvwAAABUBAAALAAAA&#10;AAAAAAAAAAAAAB8BAABfcmVscy8ucmVsc1BLAQItABQABgAIAAAAIQD4aYCiwgAAANsAAAAPAAAA&#10;AAAAAAAAAAAAAAcCAABkcnMvZG93bnJldi54bWxQSwUGAAAAAAMAAwC3AAAA9gI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a libre 20" o:spid="_x0000_s1047" style="position:absolute;left:1698;top:7350;width:381;height:59690;visibility:visible;mso-wrap-style:square;v-text-anchor:top" coordsize="24,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rKwAAAANsAAAAPAAAAZHJzL2Rvd25yZXYueG1sRE/NasJA&#10;EL4XfIdlBG91Yw5io6uIP6WU9mD0AYbsmASzs2F3qunbdw9Cjx/f/2ozuE7dKcTWs4HZNANFXHnb&#10;cm3gcj6+LkBFQbbYeSYDvxRhsx69rLCw/sEnupdSqxTCsUADjUhfaB2rhhzGqe+JE3f1waEkGGpt&#10;Az5SuOt0nmVz7bDl1NBgT7uGqlv54wyc5N1+tscyvO13+fZrOAj13bcxk/GwXYISGuRf/HR/WAN5&#10;Wp++pB+g138AAAD//wMAUEsBAi0AFAAGAAgAAAAhANvh9svuAAAAhQEAABMAAAAAAAAAAAAAAAAA&#10;AAAAAFtDb250ZW50X1R5cGVzXS54bWxQSwECLQAUAAYACAAAACEAWvQsW78AAAAVAQAACwAAAAAA&#10;AAAAAAAAAAAfAQAAX3JlbHMvLnJlbHNQSwECLQAUAAYACAAAACEAJb1KysAAAADbAAAADwAAAAAA&#10;AAAAAAAAAAAHAgAAZHJzL2Rvd25yZXYueG1sUEsFBgAAAAADAAMAtwAAAPQC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ángulo 21" o:spid="_x0000_s1048" style="position:absolute;left:7858;top:349;width:8404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QRxQAAANsAAAAPAAAAZHJzL2Rvd25yZXYueG1sRI9Pa8JA&#10;FMTvQr/D8gq9iG7801JSN6FWBG9iWqHHR/Y1G5p9G7Krif30XUHwOMzMb5hVPthGnKnztWMFs2kC&#10;grh0uuZKwdfndvIKwgdkjY1jUnAhD3n2MFphql3PBzoXoRIRwj5FBSaENpXSl4Ys+qlriaP34zqL&#10;IcqukrrDPsJtI+dJ8iIt1hwXDLb0Yaj8LU5WweZo/FD0h6LGNTbjxd9y//28U+rpcXh/AxFoCPfw&#10;rb3TCuYzuH6JP0Bm/wAAAP//AwBQSwECLQAUAAYACAAAACEA2+H2y+4AAACFAQAAEwAAAAAAAAAA&#10;AAAAAAAAAAAAW0NvbnRlbnRfVHlwZXNdLnhtbFBLAQItABQABgAIAAAAIQBa9CxbvwAAABUBAAAL&#10;AAAAAAAAAAAAAAAAAB8BAABfcmVscy8ucmVsc1BLAQItABQABgAIAAAAIQD0O/QRxQAAANsAAAAP&#10;AAAAAAAAAAAAAAAAAAcCAABkcnMvZG93bnJldi54bWxQSwUGAAAAAAMAAwC3AAAA+QIAAAAA&#10;" fillcolor="#332411 [3215]" stroked="f" strokeweight="0"/>
                  <v:shape id="Forma libre 22" o:spid="_x0000_s1049" style="position:absolute;left:92837;top:560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9tExQAAANsAAAAPAAAAZHJzL2Rvd25yZXYueG1sRI9Ba8JA&#10;FITvhf6H5RW81Y05iKSuYgVLFQ82FsHbI/tMYrNv4+6q8d+7QsHjMDPfMONpZxpxIedrywoG/QQE&#10;cWF1zaWC3+3ifQTCB2SNjWVScCMP08nryxgzba/8Q5c8lCJC2GeooAqhzaT0RUUGfd+2xNE7WGcw&#10;ROlKqR1eI9w0Mk2SoTRYc1yosKV5RcVffjYK+Lw8rHbrL92uR+6433yeknxxUqr31s0+QATqwjP8&#10;3/7WCtIUHl/iD5CTOwAAAP//AwBQSwECLQAUAAYACAAAACEA2+H2y+4AAACFAQAAEwAAAAAAAAAA&#10;AAAAAAAAAAAAW0NvbnRlbnRfVHlwZXNdLnhtbFBLAQItABQABgAIAAAAIQBa9CxbvwAAABUBAAAL&#10;AAAAAAAAAAAAAAAAAB8BAABfcmVscy8ucmVsc1BLAQItABQABgAIAAAAIQBsj9tExQAAANsAAAAP&#10;AAAAAAAAAAAAAAAAAAcCAABkcnMvZG93bnJldi54bWxQSwUGAAAAAAMAAwC3AAAA+QI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a libre 23" o:spid="_x0000_s1050" style="position:absolute;left:91027;top:349;width:6778;height:6651;visibility:visible;mso-wrap-style:square;v-text-anchor:top" coordsize="427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1KxAAAANsAAAAPAAAAZHJzL2Rvd25yZXYueG1sRI9Ba8JA&#10;FITvgv9heUJvdaOWUlI3QaQl4q1aKLk9ss8kmH0bd9eY9td3CwWPw8x8w6zz0XRiIOdbywoW8wQE&#10;cWV1y7WCz+P74wsIH5A1dpZJwTd5yLPpZI2ptjf+oOEQahEh7FNU0ITQp1L6qiGDfm574uidrDMY&#10;onS11A5vEW46uUySZ2mw5bjQYE/bhqrz4WoUDF8/vCtK44qxfCMs2n14uuyVepiNm1cQgcZwD/+3&#10;d1rBcgV/X+IPkNkvAAAA//8DAFBLAQItABQABgAIAAAAIQDb4fbL7gAAAIUBAAATAAAAAAAAAAAA&#10;AAAAAAAAAABbQ29udGVudF9UeXBlc10ueG1sUEsBAi0AFAAGAAgAAAAhAFr0LFu/AAAAFQEAAAsA&#10;AAAAAAAAAAAAAAAAHwEAAF9yZWxzLy5yZWxzUEsBAi0AFAAGAAgAAAAhANS8XUrEAAAA2wAAAA8A&#10;AAAAAAAAAAAAAAAABwIAAGRycy9kb3ducmV2LnhtbFBLBQYAAAAAAwADALcAAAD4Ag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a libre 24" o:spid="_x0000_s1051" style="position:absolute;left:91471;top:2317;width:6176;height:5572;visibility:visible;mso-wrap-style:square;v-text-anchor:top" coordsize="389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G0xAAAANsAAAAPAAAAZHJzL2Rvd25yZXYueG1sRI9Li8JA&#10;EITvwv6HoRf2phOfSHSUIAqCrPg6eGwzvUnYTE/IzMb4750FwWNRVV9R82VrStFQ7QrLCvq9CARx&#10;anXBmYLLedOdgnAeWWNpmRQ8yMFy8dGZY6ztnY/UnHwmAoRdjApy76tYSpfmZND1bEUcvB9bG/RB&#10;1pnUNd4D3JRyEEUTabDgsJBjRauc0t/Tn1GQDW/jUfLd7ifny+6QXIf9plxvlPr6bJMZCE+tf4df&#10;7a1WMBjB/5fwA+TiCQAA//8DAFBLAQItABQABgAIAAAAIQDb4fbL7gAAAIUBAAATAAAAAAAAAAAA&#10;AAAAAAAAAABbQ29udGVudF9UeXBlc10ueG1sUEsBAi0AFAAGAAgAAAAhAFr0LFu/AAAAFQEAAAsA&#10;AAAAAAAAAAAAAAAAHwEAAF9yZWxzLy5yZWxzUEsBAi0AFAAGAAgAAAAhAFeOobTEAAAA2wAAAA8A&#10;AAAAAAAAAAAAAAAABwIAAGRycy9kb3ducmV2LnhtbFBLBQYAAAAAAwADALcAAAD4Ag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a libre 25" o:spid="_x0000_s1052" style="position:absolute;left:87169;top:1778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FvZwQAAANsAAAAPAAAAZHJzL2Rvd25yZXYueG1sRI9Bi8Iw&#10;FITvwv6H8Bb2pqnCilSjLGXFXUHQqvdH82yLzUtposZ/bwTB4zAz3zCzRTCNuFLnassKhoMEBHFh&#10;dc2lgsN+2Z+AcB5ZY2OZFNzJwWL+0Zthqu2Nd3TNfSkihF2KCirv21RKV1Rk0A1sSxy9k+0M+ii7&#10;UuoObxFuGjlKkrE0WHNcqLClrKLinF+MAvs//M3W2YS2YRWMC/lxM86WSn19hp8pCE/Bv8Ov9p9W&#10;MPqG55f4A+T8AQAA//8DAFBLAQItABQABgAIAAAAIQDb4fbL7gAAAIUBAAATAAAAAAAAAAAAAAAA&#10;AAAAAABbQ29udGVudF9UeXBlc10ueG1sUEsBAi0AFAAGAAgAAAAhAFr0LFu/AAAAFQEAAAsAAAAA&#10;AAAAAAAAAAAAHwEAAF9yZWxzLy5yZWxzUEsBAi0AFAAGAAgAAAAhAOEoW9nBAAAA2wAAAA8AAAAA&#10;AAAAAAAAAAAABwIAAGRycy9kb3ducmV2LnhtbFBLBQYAAAAAAwADALcAAAD1Ag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a libre 26" o:spid="_x0000_s1053" style="position:absolute;left:89423;top:79;width:5795;height:2445;visibility:visible;mso-wrap-style:square;v-text-anchor:top" coordsize="365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IOwgAAANsAAAAPAAAAZHJzL2Rvd25yZXYueG1sRI9LawIx&#10;FIX3gv8hXMGN1IwuhjI1iloKs/UB6u6S3E6mTm6GSdTx3zcFocvDeXycxap3jbhTF2rPCmbTDASx&#10;9qbmSsHx8PX2DiJEZIONZ1LwpACr5XCwwML4B+/ovo+VSCMcClRgY2wLKYO25DBMfUucvG/fOYxJ&#10;dpU0HT7SuGvkPMty6bDmRLDY0taSvu5vLnFn+lzml7U8lbtbb4/Xn42efCo1HvXrDxCR+vgffrVL&#10;o2Cew9+X9APk8hcAAP//AwBQSwECLQAUAAYACAAAACEA2+H2y+4AAACFAQAAEwAAAAAAAAAAAAAA&#10;AAAAAAAAW0NvbnRlbnRfVHlwZXNdLnhtbFBLAQItABQABgAIAAAAIQBa9CxbvwAAABUBAAALAAAA&#10;AAAAAAAAAAAAAB8BAABfcmVscy8ucmVsc1BLAQItABQABgAIAAAAIQCRIkIOwgAAANsAAAAPAAAA&#10;AAAAAAAAAAAAAAcCAABkcnMvZG93bnJldi54bWxQSwUGAAAAAAMAAwC3AAAA9gI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a libre 27" o:spid="_x0000_s1054" style="position:absolute;left:97329;top:7413;width:381;height:59722;visibility:visible;mso-wrap-style:square;v-text-anchor:top" coordsize="24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ctJxAAAANsAAAAPAAAAZHJzL2Rvd25yZXYueG1sRI9Ba8JA&#10;FITvBf/D8oTe6kahNkRXUUHJoT1oK3h8ZJ/ZYPZtyK5J/PduodDjMDPfMMv1YGvRUesrxwqmkwQE&#10;ceF0xaWCn+/9WwrCB2SNtWNS8CAP69XoZYmZdj0fqTuFUkQI+wwVmBCaTEpfGLLoJ64hjt7VtRZD&#10;lG0pdYt9hNtazpJkLi1WHBcMNrQzVNxOd6tgZ7bTeZdXvUub98sxzevD1+dZqdfxsFmACDSE//Bf&#10;O9cKZh/w+yX+ALl6AgAA//8DAFBLAQItABQABgAIAAAAIQDb4fbL7gAAAIUBAAATAAAAAAAAAAAA&#10;AAAAAAAAAABbQ29udGVudF9UeXBlc10ueG1sUEsBAi0AFAAGAAgAAAAhAFr0LFu/AAAAFQEAAAsA&#10;AAAAAAAAAAAAAAAAHwEAAF9yZWxzLy5yZWxzUEsBAi0AFAAGAAgAAAAhAFjdy0nEAAAA2wAAAA8A&#10;AAAAAAAAAAAAAAAABwIAAGRycy9kb3ducmV2LnhtbFBLBQYAAAAAAwADALcAAAD4Ag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a libre 28" o:spid="_x0000_s1055" style="position:absolute;left:48990;width:11985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8OkvwAAANsAAAAPAAAAZHJzL2Rvd25yZXYueG1sRE/Pa8Iw&#10;FL4P/B/CE3abqQqbVqOIILjjOsHro3m20ealJNG2++uXg+Dx4/u93va2EQ/ywThWMJ1kIIhLpw1X&#10;Ck6/h48FiBCRNTaOScFAAbab0dsac+06/qFHESuRQjjkqKCOsc2lDGVNFsPEtcSJuzhvMSboK6k9&#10;dincNnKWZZ/SouHUUGNL+5rKW3G3CsKC/ubfx2t38cV1iMPSfNmzUep93O9WICL18SV+uo9awSyN&#10;TV/SD5CbfwAAAP//AwBQSwECLQAUAAYACAAAACEA2+H2y+4AAACFAQAAEwAAAAAAAAAAAAAAAAAA&#10;AAAAW0NvbnRlbnRfVHlwZXNdLnhtbFBLAQItABQABgAIAAAAIQBa9CxbvwAAABUBAAALAAAAAAAA&#10;AAAAAAAAAB8BAABfcmVscy8ucmVsc1BLAQItABQABgAIAAAAIQBVO8OkvwAAANsAAAAPAAAAAAAA&#10;AAAAAAAAAAcCAABkcnMvZG93bnJldi54bWxQSwUGAAAAAAMAAwC3AAAA8wI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a libre 29" o:spid="_x0000_s1056" style="position:absolute;left:37893;width:11986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2Y/wwAAANsAAAAPAAAAZHJzL2Rvd25yZXYueG1sRI/BasMw&#10;EETvhf6D2EJvjdwUmsSxEkKgkB7jBHJdrI0t11oZSY3tfn1UKPQ4zMwbptiOthM38sE4VvA6y0AQ&#10;V04brhWcTx8vSxAhImvsHJOCiQJsN48PBebaDXykWxlrkSAcclTQxNjnUoaqIYth5nri5F2dtxiT&#10;9LXUHocEt52cZ9m7tGg4LTTY076h6qv8tgrCkn7ePg/tcPVlO8VpZRb2YpR6fhp3axCRxvgf/msf&#10;tIL5Cn6/pB8gN3cAAAD//wMAUEsBAi0AFAAGAAgAAAAhANvh9svuAAAAhQEAABMAAAAAAAAAAAAA&#10;AAAAAAAAAFtDb250ZW50X1R5cGVzXS54bWxQSwECLQAUAAYACAAAACEAWvQsW78AAAAVAQAACwAA&#10;AAAAAAAAAAAAAAAfAQAAX3JlbHMvLnJlbHNQSwECLQAUAAYACAAAACEAOndmP8MAAADbAAAADwAA&#10;AAAAAAAAAAAAAAAHAgAAZHJzL2Rvd25yZXYueG1sUEsFBgAAAAADAAMAtwAAAPcC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a libre 30" o:spid="_x0000_s1057" style="position:absolute;left:66786;top:1000;width:6413;height:3175;visibility:visible;mso-wrap-style:square;v-text-anchor:top" coordsize="4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kqwQAAANsAAAAPAAAAZHJzL2Rvd25yZXYueG1sRE9Na8JA&#10;EL0X/A/LCN7qRgulRFcRJSEnpakWj0N2TKLZ2ZDdJvHfdw+FHh/ve70dTSN66lxtWcFiHoEgLqyu&#10;uVRw/kpeP0A4j6yxsUwKnuRgu5m8rDHWduBP6nNfihDCLkYFlfdtLKUrKjLo5rYlDtzNdgZ9gF0p&#10;dYdDCDeNXEbRuzRYc2iosKV9RcUj/zEK0sP1srgsz0lzN9nRn4bvrMBUqdl03K1AeBr9v/jPnWkF&#10;b2F9+BJ+gNz8AgAA//8DAFBLAQItABQABgAIAAAAIQDb4fbL7gAAAIUBAAATAAAAAAAAAAAAAAAA&#10;AAAAAABbQ29udGVudF9UeXBlc10ueG1sUEsBAi0AFAAGAAgAAAAhAFr0LFu/AAAAFQEAAAsAAAAA&#10;AAAAAAAAAAAAHwEAAF9yZWxzLy5yZWxzUEsBAi0AFAAGAAgAAAAhAAc5WSrBAAAA2wAAAA8AAAAA&#10;AAAAAAAAAAAABwIAAGRycy9kb3ducmV2LnhtbFBLBQYAAAAAAwADALcAAAD1Ag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a libre 31" o:spid="_x0000_s1058" style="position:absolute;left:72691;top:3524;width:1080;height:1302;visibility:visible;mso-wrap-style:square;v-text-anchor:top" coordsize="68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BwwwAAANsAAAAPAAAAZHJzL2Rvd25yZXYueG1sRI/RagIx&#10;FETfC/5DuAXfalbFolujiEUQ+9R1P+C6ud1durlJk6jr35uC4OMwM2eY5bo3nbiQD61lBeNRBoK4&#10;srrlWkF53L3NQYSIrLGzTApuFGC9GrwsMdf2yt90KWItEoRDjgqaGF0uZagaMhhG1hEn78d6gzFJ&#10;X0vt8ZrgppOTLHuXBltOCw062jZU/RZno8AeJgssd1+LYv/5dzsF79y2nCk1fO03HyAi9fEZfrT3&#10;WsF0DP9f0g+QqzsAAAD//wMAUEsBAi0AFAAGAAgAAAAhANvh9svuAAAAhQEAABMAAAAAAAAAAAAA&#10;AAAAAAAAAFtDb250ZW50X1R5cGVzXS54bWxQSwECLQAUAAYACAAAACEAWvQsW78AAAAVAQAACwAA&#10;AAAAAAAAAAAAAAAfAQAAX3JlbHMvLnJlbHNQSwECLQAUAAYACAAAACEANB8QcMMAAADbAAAADwAA&#10;AAAAAAAAAAAAAAAHAgAAZHJzL2Rvd25yZXYueG1sUEsFBgAAAAADAAMAtwAAAPcC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a libre 32" o:spid="_x0000_s1059" style="position:absolute;left:25701;top:1000;width:6398;height:3175;visibility:visible;mso-wrap-style:square;v-text-anchor:top" coordsize="40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MCxgAAANsAAAAPAAAAZHJzL2Rvd25yZXYueG1sRI9Ba8JA&#10;FITvBf/D8oReSt1ooZHoKlqQFvRiWtTja/Y1CWbfhuzWrP/eFQo9DjPzDTNfBtOIC3WutqxgPEpA&#10;EBdW11wq+PrcPE9BOI+ssbFMCq7kYLkYPMwx07bnPV1yX4oIYZehgsr7NpPSFRUZdCPbEkfvx3YG&#10;fZRdKXWHfYSbRk6S5FUarDkuVNjSW0XFOf81Ck6bsO7PeRqe3o/b9MCr7+ku3Sr1OAyrGQhPwf+H&#10;/9ofWsHLBO5f4g+QixsAAAD//wMAUEsBAi0AFAAGAAgAAAAhANvh9svuAAAAhQEAABMAAAAAAAAA&#10;AAAAAAAAAAAAAFtDb250ZW50X1R5cGVzXS54bWxQSwECLQAUAAYACAAAACEAWvQsW78AAAAVAQAA&#10;CwAAAAAAAAAAAAAAAAAfAQAAX3JlbHMvLnJlbHNQSwECLQAUAAYACAAAACEAzTETAsYAAADbAAAA&#10;DwAAAAAAAAAAAAAAAAAHAgAAZHJzL2Rvd25yZXYueG1sUEsFBgAAAAADAAMAtwAAAPoC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a libre 33" o:spid="_x0000_s1060" style="position:absolute;left:25130;top:3524;width:1063;height:1302;visibility:visible;mso-wrap-style:square;v-text-anchor:top" coordsize="6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8OxAAAANsAAAAPAAAAZHJzL2Rvd25yZXYueG1sRI9Pa8JA&#10;FMTvhX6H5Qleim5aQSS6hrS0oAcpRr0/ss8kmH0bstv8+fauIPQ4zMxvmE0ymFp01LrKsoL3eQSC&#10;OLe64kLB+fQzW4FwHlljbZkUjOQg2b6+bDDWtucjdZkvRICwi1FB6X0TS+nykgy6uW2Ig3e1rUEf&#10;ZFtI3WIf4KaWH1G0lAYrDgslNvRVUn7L/oyC/HN5sNfj2yHN9P7ye3LF+B2lSk0nQ7oG4Wnw/+Fn&#10;e6cVLBbw+BJ+gNzeAQAA//8DAFBLAQItABQABgAIAAAAIQDb4fbL7gAAAIUBAAATAAAAAAAAAAAA&#10;AAAAAAAAAABbQ29udGVudF9UeXBlc10ueG1sUEsBAi0AFAAGAAgAAAAhAFr0LFu/AAAAFQEAAAsA&#10;AAAAAAAAAAAAAAAAHwEAAF9yZWxzLy5yZWxzUEsBAi0AFAAGAAgAAAAhAC+V3w7EAAAA2wAAAA8A&#10;AAAAAAAAAAAAAAAABwIAAGRycy9kb3ducmV2LnhtbFBLBQYAAAAAAwADALcAAAD4Ag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a libre 34" o:spid="_x0000_s1061" style="position:absolute;left:72691;top:508;width:15113;height:4540;visibility:visible;mso-wrap-style:square;v-text-anchor:top" coordsize="952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ECwwAAANsAAAAPAAAAZHJzL2Rvd25yZXYueG1sRI9Ba8JA&#10;FITvQv/D8gq96aaNSIlughRK25MYA+nxkX0mwezbkN3qtr++Kwgeh5n5htkUwQziTJPrLSt4XiQg&#10;iBure24VVIf3+SsI55E1DpZJwS85KPKH2QYzbS+8p3PpWxEh7DJU0Hk/ZlK6piODbmFH4ugd7WTQ&#10;Rzm1Uk94iXAzyJckWUmDPceFDkd666g5lT9GwfdfSL7cape2g6mDI65lJT+UenoM2zUIT8Hfw7f2&#10;p1aQLuH6Jf4Amf8DAAD//wMAUEsBAi0AFAAGAAgAAAAhANvh9svuAAAAhQEAABMAAAAAAAAAAAAA&#10;AAAAAAAAAFtDb250ZW50X1R5cGVzXS54bWxQSwECLQAUAAYACAAAACEAWvQsW78AAAAVAQAACwAA&#10;AAAAAAAAAAAAAAAfAQAAX3JlbHMvLnJlbHNQSwECLQAUAAYACAAAACEABKlhAsMAAADbAAAADwAA&#10;AAAAAAAAAAAAAAAHAgAAZHJzL2Rvd25yZXYueG1sUEsFBgAAAAADAAMAtwAAAPcC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a libre 35" o:spid="_x0000_s1062" style="position:absolute;left:10858;top:174;width:15161;height:4032;visibility:visible;mso-wrap-style:square;v-text-anchor:top" coordsize="95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7qkxAAAANsAAAAPAAAAZHJzL2Rvd25yZXYueG1sRI9Pi8Iw&#10;FMTvC36H8ARva6pdF61GEUHcg4j/ELw9mmdbbF5Kk63db28EYY/DzPyGmS1aU4qGaldYVjDoRyCI&#10;U6sLzhScT+vPMQjnkTWWlknBHzlYzDsfM0y0ffCBmqPPRICwS1BB7n2VSOnSnAy6vq2Ig3eztUEf&#10;ZJ1JXeMjwE0ph1H0LQ0WHBZyrGiVU3o//hoFl43fj3aT9tB8XTfbfRzvxhmSUr1uu5yC8NT6//C7&#10;/aMVxCN4fQk/QM6fAAAA//8DAFBLAQItABQABgAIAAAAIQDb4fbL7gAAAIUBAAATAAAAAAAAAAAA&#10;AAAAAAAAAABbQ29udGVudF9UeXBlc10ueG1sUEsBAi0AFAAGAAgAAAAhAFr0LFu/AAAAFQEAAAsA&#10;AAAAAAAAAAAAAAAAHwEAAF9yZWxzLy5yZWxzUEsBAi0AFAAGAAgAAAAhAFXfuqTEAAAA2wAAAA8A&#10;AAAAAAAAAAAAAAAABwIAAGRycy9kb3ducmV2LnhtbFBLBQYAAAAAAwADALcAAAD4Ag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a libre 36" o:spid="_x0000_s1063" style="position:absolute;left:38338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tqwwAAANsAAAAPAAAAZHJzL2Rvd25yZXYueG1sRI/NasMw&#10;EITvgbyD2EAvIZHbUlOcyMFpKeSan9431sY2tlbGqyZun74qBHocZuYbZr0ZXaeuNEjj2cDjMgFF&#10;XHrbcGXgdPxYvIKSgGyx80wGvklgk08na8ysv/GerodQqQhhydBAHUKfaS1lTQ5l6Xvi6F384DBE&#10;OVTaDniLcNfppyRJtcOG40KNPb3VVLaHL2eg6N+l/dxqeSnmW/9z3kkoqtKYh9lYrEAFGsN/+N7e&#10;WQPPKfx9iT9A578AAAD//wMAUEsBAi0AFAAGAAgAAAAhANvh9svuAAAAhQEAABMAAAAAAAAAAAAA&#10;AAAAAAAAAFtDb250ZW50X1R5cGVzXS54bWxQSwECLQAUAAYACAAAACEAWvQsW78AAAAVAQAACwAA&#10;AAAAAAAAAAAAAAAfAQAAX3JlbHMvLnJlbHNQSwECLQAUAAYACAAAACEAlZwrasMAAADbAAAADwAA&#10;AAAAAAAAAAAAAAAHAgAAZHJzL2Rvd25yZXYueG1sUEsFBgAAAAADAAMAtwAAAPcC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a libre 37" o:spid="_x0000_s1064" style="position:absolute;left:49434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I7xwgAAANsAAAAPAAAAZHJzL2Rvd25yZXYueG1sRI9Ba8JA&#10;FITvgv9heUIvohsr2hJdJSoFr1p7f2Zfk2D2bchbNfbXu4VCj8PMfMMs152r1Y1aqTwbmIwTUMS5&#10;txUXBk6fH6N3UBKQLdaeycCDBNarfm+JqfV3PtDtGAoVISwpGihDaFKtJS/JoYx9Qxy9b986DFG2&#10;hbYt3iPc1fo1SebaYcVxocSGtiXll+PVGcianVy+Nlpm2XDjf857CVmRG/My6LIFqEBd+A//tffW&#10;wPQNfr/EH6BXTwAAAP//AwBQSwECLQAUAAYACAAAACEA2+H2y+4AAACFAQAAEwAAAAAAAAAAAAAA&#10;AAAAAAAAW0NvbnRlbnRfVHlwZXNdLnhtbFBLAQItABQABgAIAAAAIQBa9CxbvwAAABUBAAALAAAA&#10;AAAAAAAAAAAAAB8BAABfcmVscy8ucmVsc1BLAQItABQABgAIAAAAIQD60I7xwgAAANsAAAAPAAAA&#10;AAAAAAAAAAAAAAcCAABkcnMvZG93bnJldi54bWxQSwUGAAAAAAMAAwC3AAAA9gI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a libre 38" o:spid="_x0000_s1065" style="position:absolute;left:26082;top:70453;width:6445;height:3175;visibility:visible;mso-wrap-style:square;v-text-anchor:top" coordsize="40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2qhwgAAANsAAAAPAAAAZHJzL2Rvd25yZXYueG1sRE9NawIx&#10;EL0X+h/CCF6kZrWllK1RqiDd9qYthd6GzZhd3UzWJGr8981B6PHxvmeLZDtxJh9axwom4wIEce10&#10;y0bB99f64QVEiMgaO8ek4EoBFvP7uxmW2l14Q+dtNCKHcChRQRNjX0oZ6oYshrHriTO3c95izNAb&#10;qT1ecrjt5LQonqXFlnNDgz2tGqoP25NV8Gvf18v9tWKz+klmVH18PiV/VGo4SG+vICKl+C++uSut&#10;4DGPzV/yD5DzPwAAAP//AwBQSwECLQAUAAYACAAAACEA2+H2y+4AAACFAQAAEwAAAAAAAAAAAAAA&#10;AAAAAAAAW0NvbnRlbnRfVHlwZXNdLnhtbFBLAQItABQABgAIAAAAIQBa9CxbvwAAABUBAAALAAAA&#10;AAAAAAAAAAAAAB8BAABfcmVscy8ucmVsc1BLAQItABQABgAIAAAAIQCUg2qhwgAAANsAAAAPAAAA&#10;AAAAAAAAAAAAAAcCAABkcnMvZG93bnJldi54bWxQSwUGAAAAAAMAAwC3AAAA9gI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a libre 39" o:spid="_x0000_s1066" style="position:absolute;left:25511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kzxQAAANsAAAAPAAAAZHJzL2Rvd25yZXYueG1sRI9Ba8JA&#10;FITvhf6H5RW81U2rhDS6ShFaTPASmx56e2SfSTD7NmS3Jv57t1DwOMzMN8x6O5lOXGhwrWUFL/MI&#10;BHFldcu1gvLr4zkB4Tyyxs4yKbiSg+3m8WGNqbYjF3Q5+loECLsUFTTe96mUrmrIoJvbnjh4JzsY&#10;9EEOtdQDjgFuOvkaRbE02HJYaLCnXUPV+fhrFBRFxYdz9r08JGWGu8+fHOMyV2r2NL2vQHia/D38&#10;395rBYs3+PsSfoDc3AAAAP//AwBQSwECLQAUAAYACAAAACEA2+H2y+4AAACFAQAAEwAAAAAAAAAA&#10;AAAAAAAAAAAAW0NvbnRlbnRfVHlwZXNdLnhtbFBLAQItABQABgAIAAAAIQBa9CxbvwAAABUBAAAL&#10;AAAAAAAAAAAAAAAAAB8BAABfcmVscy8ucmVsc1BLAQItABQABgAIAAAAIQABjxkzxQAAANsAAAAP&#10;AAAAAAAAAAAAAAAAAAcCAABkcnMvZG93bnJldi54bWxQSwUGAAAAAAMAAwC3AAAA+QI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a libre 40" o:spid="_x0000_s1067" style="position:absolute;left:67183;top:70453;width:6429;height:3175;visibility:visible;mso-wrap-style:square;v-text-anchor:top" coordsize="40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kyxwQAAANsAAAAPAAAAZHJzL2Rvd25yZXYueG1sRE/LisIw&#10;FN0P+A/hCu7GxHEQqUYRB0GQgfEB4u7SXJtic1OaWOvfm8WAy8N5z5edq0RLTSg9axgNFQji3JuS&#10;Cw2n4+ZzCiJEZIOVZ9LwpADLRe9jjpnxD95Te4iFSCEcMtRgY6wzKUNuyWEY+po4cVffOIwJNoU0&#10;DT5SuKvkl1IT6bDk1GCxprWl/Ha4Ow3Hk5pYtfpt/zbq53zZ5eP79jLWetDvVjMQkbr4Fv+7t0bD&#10;d1qfvqQfIBcvAAAA//8DAFBLAQItABQABgAIAAAAIQDb4fbL7gAAAIUBAAATAAAAAAAAAAAAAAAA&#10;AAAAAABbQ29udGVudF9UeXBlc10ueG1sUEsBAi0AFAAGAAgAAAAhAFr0LFu/AAAAFQEAAAsAAAAA&#10;AAAAAAAAAAAAHwEAAF9yZWxzLy5yZWxzUEsBAi0AFAAGAAgAAAAhAHxuTLHBAAAA2wAAAA8AAAAA&#10;AAAAAAAAAAAABwIAAGRycy9kb3ducmV2LnhtbFBLBQYAAAAAAwADALcAAAD1Ag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a libre 41" o:spid="_x0000_s1068" style="position:absolute;left:73104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2ZIxAAAANsAAAAPAAAAZHJzL2Rvd25yZXYueG1sRI9Ba4NA&#10;FITvgf6H5QV6S9YUCcFmIyHQEkMuJvbQ28N9VdF9K+5G7b/vFgo9DjPzDbNPZ9OJkQbXWFawWUcg&#10;iEurG64UFPe31Q6E88gaO8uk4JscpIenxR4TbSfOabz5SgQIuwQV1N73iZSurMmgW9ueOHhfdjDo&#10;gxwqqQecAtx08iWKttJgw2Ghxp5ONZXt7WEU5HnJ1zb7iK+7IsPT++cFt8VFqeflfHwF4Wn2/+G/&#10;9lkriDfw+yX8AHn4AQAA//8DAFBLAQItABQABgAIAAAAIQDb4fbL7gAAAIUBAAATAAAAAAAAAAAA&#10;AAAAAAAAAABbQ29udGVudF9UeXBlc10ueG1sUEsBAi0AFAAGAAgAAAAhAFr0LFu/AAAAFQEAAAsA&#10;AAAAAAAAAAAAAAAAHwEAAF9yZWxzLy5yZWxzUEsBAi0AFAAGAAgAAAAhAKf/ZkjEAAAA2wAAAA8A&#10;AAAAAAAAAAAAAAAABwIAAGRycy9kb3ducmV2LnhtbFBLBQYAAAAAAwADALcAAAD4Ag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a libre 42" o:spid="_x0000_s1069" style="position:absolute;left:11477;top:69596;width:15145;height:4540;visibility:visible;mso-wrap-style:square;v-text-anchor:top" coordsize="95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0n/xgAAANsAAAAPAAAAZHJzL2Rvd25yZXYueG1sRI9Pa8JA&#10;FMTvgt9heUIvopsGEUldRQultvTgn9bzI/uaDWbfhuzGxG/vFgoeh5n5DbNc97YSV2p86VjB8zQB&#10;QZw7XXKh4Pv0NlmA8AFZY+WYFNzIw3o1HCwx067jA12PoRARwj5DBSaEOpPS54Ys+qmriaP36xqL&#10;IcqmkLrBLsJtJdMkmUuLJccFgzW9Gsovx9Yq2L5vusXOfI1nH+fD/pz6cfv50yr1NOo3LyAC9eER&#10;/m/vtIJZCn9f4g+QqzsAAAD//wMAUEsBAi0AFAAGAAgAAAAhANvh9svuAAAAhQEAABMAAAAAAAAA&#10;AAAAAAAAAAAAAFtDb250ZW50X1R5cGVzXS54bWxQSwECLQAUAAYACAAAACEAWvQsW78AAAAVAQAA&#10;CwAAAAAAAAAAAAAAAAAfAQAAX3JlbHMvLnJlbHNQSwECLQAUAAYACAAAACEA/rNJ/8YAAADbAAAA&#10;DwAAAAAAAAAAAAAAAAAHAgAAZHJzL2Rvd25yZXYueG1sUEsFBgAAAAADAAMAtwAAAPoC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a libre 43" o:spid="_x0000_s1070" style="position:absolute;left:73294;top:70405;width:15129;height:4064;visibility:visible;mso-wrap-style:square;v-text-anchor:top" coordsize="953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5jwwAAANsAAAAPAAAAZHJzL2Rvd25yZXYueG1sRI/RasJA&#10;FETfC/7DcgXf6sZaikZXkaLU2odi9AMu2WsSzN4Nu6tJ/r4rCH0cZuYMs1x3phZ3cr6yrGAyTkAQ&#10;51ZXXCg4n3avMxA+IGusLZOCnjysV4OXJabatnykexYKESHsU1RQhtCkUvq8JIN+bBvi6F2sMxii&#10;dIXUDtsIN7V8S5IPabDiuFBiQ58l5dfsZhTY/oe3nWt/+++9b7LbAb+S+UGp0bDbLEAE6sJ/+Nne&#10;awXvU3h8iT9Arv4AAAD//wMAUEsBAi0AFAAGAAgAAAAhANvh9svuAAAAhQEAABMAAAAAAAAAAAAA&#10;AAAAAAAAAFtDb250ZW50X1R5cGVzXS54bWxQSwECLQAUAAYACAAAACEAWvQsW78AAAAVAQAACwAA&#10;AAAAAAAAAAAAAAAfAQAAX3JlbHMvLnJlbHNQSwECLQAUAAYACAAAACEACH0uY8MAAADbAAAADwAA&#10;AAAAAAAAAAAAAAAHAgAAZHJzL2Rvd25yZXYueG1sUEsFBgAAAAADAAMAtwAAAPcC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a libre 3" o:spid="_x0000_s1071" style="position:absolute;left:2069;top:417;width:95663;height:73596;visibility:visible;mso-wrap-style:square;v-text-anchor:top" coordsize="6026,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O9xQAAANsAAAAPAAAAZHJzL2Rvd25yZXYueG1sRI9Ba8JA&#10;FITvgv9heYI33dRqKamrSCDUU7GxBb09s69JaPZt2F01/vuuUPA4zMw3zHLdm1ZcyPnGsoKnaQKC&#10;uLS64UrB1z6fvILwAVlja5kU3MjDejUcLDHV9sqfdClCJSKEfYoK6hC6VEpf1mTQT21HHL0f6wyG&#10;KF0ltcNrhJtWzpLkRRpsOC7U2FFWU/lbnI2CLC8Wx+/dx3O2XbzfTkebu+aQKzUe9Zs3EIH68Aj/&#10;t7dawXwO9y/xB8jVHwAAAP//AwBQSwECLQAUAAYACAAAACEA2+H2y+4AAACFAQAAEwAAAAAAAAAA&#10;AAAAAAAAAAAAW0NvbnRlbnRfVHlwZXNdLnhtbFBLAQItABQABgAIAAAAIQBa9CxbvwAAABUBAAAL&#10;AAAAAAAAAAAAAAAAAB8BAABfcmVscy8ucmVsc1BLAQItABQABgAIAAAAIQDNdDO9xQAAANsAAAAP&#10;AAAAAAAAAAAAAAAAAAcCAABkcnMvZG93bnJldi54bWxQSwUGAAAAAAMAAwC3AAAA+QI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upo 35" o:spid="_x0000_s1072" alt="Imagen de sello de reconocimiento" style="position:absolute;left:6944;top:45720;width:19109;height:19104" coordsize="22637,2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o:lock v:ext="edit" aspectratio="t"/>
                <v:shape id="Forma libre 58" o:spid="_x0000_s1073" alt="Imagen de sello de reconocimiento" style="position:absolute;width:22637;height:22685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15wAAAANsAAAAPAAAAZHJzL2Rvd25yZXYueG1sRE/dasIw&#10;FL4X9g7hDHanyTYtoxrLNhjK7qw+wFlzbLo1J6VJbX17cyHs8uP73xSTa8WF+tB41vC8UCCIK28a&#10;rjWcjl/zNxAhIhtsPZOGKwUotg+zDebGj3ygSxlrkUI45KjBxtjlUobKksOw8B1x4s6+dxgT7Gtp&#10;ehxTuGvli1KZdNhwarDY0ael6q8cnIbdx7eUdnni7Kcadur39epH1Wj99Di9r0FEmuK/+O7eGw2r&#10;NDZ9ST9Abm8AAAD//wMAUEsBAi0AFAAGAAgAAAAhANvh9svuAAAAhQEAABMAAAAAAAAAAAAAAAAA&#10;AAAAAFtDb250ZW50X1R5cGVzXS54bWxQSwECLQAUAAYACAAAACEAWvQsW78AAAAVAQAACwAAAAAA&#10;AAAAAAAAAAAfAQAAX3JlbHMvLnJlbHNQSwECLQAUAAYACAAAACEA48adecAAAADbAAAADwAAAAAA&#10;AAAAAAAAAAAHAgAAZHJzL2Rvd25yZXYueG1sUEsFBgAAAAADAAMAtwAAAPQC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Elipse 59" o:spid="_x0000_s1074" style="position:absolute;left:1920;top:1698;width:18923;height:19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5pwgAAANsAAAAPAAAAZHJzL2Rvd25yZXYueG1sRI9fa8Iw&#10;FMXfBb9DuIJvmjpQZjWKyIYDYTAV9PHSXJticlOaTNt9+mUw8PFw/vw4y3XrrLhTEyrPCibjDARx&#10;4XXFpYLT8X30CiJEZI3WMynoKMB61e8tMdf+wV90P8RSpBEOOSowMda5lKEw5DCMfU2cvKtvHMYk&#10;m1LqBh9p3Fn5kmUz6bDiRDBY09ZQcTt8u8S9fP5YK+nc1SZ7u+67M192O6WGg3azABGpjc/wf/tD&#10;K5jO4e9L+gFy9QsAAP//AwBQSwECLQAUAAYACAAAACEA2+H2y+4AAACFAQAAEwAAAAAAAAAAAAAA&#10;AAAAAAAAW0NvbnRlbnRfVHlwZXNdLnhtbFBLAQItABQABgAIAAAAIQBa9CxbvwAAABUBAAALAAAA&#10;AAAAAAAAAAAAAB8BAABfcmVscy8ucmVsc1BLAQItABQABgAIAAAAIQAjOr5pwgAAANsAAAAPAAAA&#10;AAAAAAAAAAAAAAcCAABkcnMvZG93bnJldi54bWxQSwUGAAAAAAMAAwC3AAAA9gIAAAAA&#10;" filled="f" strokecolor="#332411 [3215]" strokeweight=".30869mm">
                  <v:stroke joinstyle="miter"/>
                </v:oval>
                <v:oval id="Elipse 60" o:spid="_x0000_s1075" style="position:absolute;left:2254;top:2032;width:18240;height:1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PyEvwAAANsAAAAPAAAAZHJzL2Rvd25yZXYueG1sRE/LisIw&#10;FN0L/kO4gjtNK6hDx1QGZRhxI+rAbC/N7YNJbkoTtf17sxBcHs57s+2tEXfqfONYQTpPQBAXTjdc&#10;Kfi9fs8+QPiArNE4JgUDedjm49EGM+0efKb7JVQihrDPUEEdQptJ6YuaLPq5a4kjV7rOYoiwq6Tu&#10;8BHDrZGLJFlJiw3Hhhpb2tVU/F9uVoEebuVw+jNHvup0v1s26c86MUpNJ/3XJ4hAfXiLX+6DVrCK&#10;6+OX+ANk/gQAAP//AwBQSwECLQAUAAYACAAAACEA2+H2y+4AAACFAQAAEwAAAAAAAAAAAAAAAAAA&#10;AAAAW0NvbnRlbnRfVHlwZXNdLnhtbFBLAQItABQABgAIAAAAIQBa9CxbvwAAABUBAAALAAAAAAAA&#10;AAAAAAAAAB8BAABfcmVscy8ucmVsc1BLAQItABQABgAIAAAAIQDLuPyEvwAAANsAAAAPAAAAAAAA&#10;AAAAAAAAAAcCAABkcnMvZG93bnJldi54bWxQSwUGAAAAAAMAAwC3AAAA8wIAAAAA&#10;" filled="f" strokecolor="#332411 [3215]" strokeweight="0">
                  <v:stroke joinstyle="miter"/>
                  <v:textbox inset="0,0,0,0">
                    <w:txbxContent>
                      <w:p w14:paraId="30852C51" w14:textId="77777777" w:rsidR="0026624E" w:rsidRDefault="0026624E" w:rsidP="0026624E"/>
                    </w:txbxContent>
                  </v:textbox>
                </v:oval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02FAC" w14:textId="77777777" w:rsidR="00B26697" w:rsidRDefault="00B266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154EA2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C1C04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F00B3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2C"/>
    <w:rsid w:val="00033496"/>
    <w:rsid w:val="00033933"/>
    <w:rsid w:val="000C6F61"/>
    <w:rsid w:val="000F1AF4"/>
    <w:rsid w:val="00172433"/>
    <w:rsid w:val="0026624E"/>
    <w:rsid w:val="0028302C"/>
    <w:rsid w:val="0029525E"/>
    <w:rsid w:val="002B0F02"/>
    <w:rsid w:val="002D0A18"/>
    <w:rsid w:val="002F022F"/>
    <w:rsid w:val="00406005"/>
    <w:rsid w:val="00415876"/>
    <w:rsid w:val="00417805"/>
    <w:rsid w:val="0043724C"/>
    <w:rsid w:val="00441FBB"/>
    <w:rsid w:val="00475043"/>
    <w:rsid w:val="00487C4C"/>
    <w:rsid w:val="004A7FDD"/>
    <w:rsid w:val="004C4351"/>
    <w:rsid w:val="004C440F"/>
    <w:rsid w:val="00502009"/>
    <w:rsid w:val="00512823"/>
    <w:rsid w:val="00552B31"/>
    <w:rsid w:val="0055665A"/>
    <w:rsid w:val="005D0C8C"/>
    <w:rsid w:val="00653FA3"/>
    <w:rsid w:val="006870A4"/>
    <w:rsid w:val="0069218A"/>
    <w:rsid w:val="00731C7E"/>
    <w:rsid w:val="00772348"/>
    <w:rsid w:val="007B78B4"/>
    <w:rsid w:val="007C536E"/>
    <w:rsid w:val="008D21A9"/>
    <w:rsid w:val="009268D9"/>
    <w:rsid w:val="00944A5F"/>
    <w:rsid w:val="00953F94"/>
    <w:rsid w:val="00962E73"/>
    <w:rsid w:val="00985411"/>
    <w:rsid w:val="00A442A8"/>
    <w:rsid w:val="00A63DC2"/>
    <w:rsid w:val="00AA78DE"/>
    <w:rsid w:val="00AE2C7E"/>
    <w:rsid w:val="00B218D0"/>
    <w:rsid w:val="00B26697"/>
    <w:rsid w:val="00B52164"/>
    <w:rsid w:val="00B53952"/>
    <w:rsid w:val="00B66603"/>
    <w:rsid w:val="00BE3F33"/>
    <w:rsid w:val="00C4485E"/>
    <w:rsid w:val="00C46784"/>
    <w:rsid w:val="00C70768"/>
    <w:rsid w:val="00D20D5E"/>
    <w:rsid w:val="00D21332"/>
    <w:rsid w:val="00DB25B2"/>
    <w:rsid w:val="00DD49CB"/>
    <w:rsid w:val="00E73E07"/>
    <w:rsid w:val="00EB606E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0366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s-E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1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6697"/>
    <w:rPr>
      <w:rFonts w:ascii="Franklin Gothic Medium" w:hAnsi="Franklin Gothic Medium"/>
    </w:rPr>
  </w:style>
  <w:style w:type="paragraph" w:styleId="Ttulo1">
    <w:name w:val="heading 1"/>
    <w:basedOn w:val="Normal"/>
    <w:next w:val="Normal"/>
    <w:link w:val="Ttulo1Car"/>
    <w:uiPriority w:val="3"/>
    <w:qFormat/>
    <w:rsid w:val="00B26697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rsid w:val="00B26697"/>
    <w:pPr>
      <w:keepNext/>
      <w:keepLines/>
      <w:spacing w:before="40"/>
      <w:outlineLvl w:val="1"/>
    </w:pPr>
    <w:rPr>
      <w:rFonts w:ascii="Georgia" w:eastAsiaTheme="majorEastAsia" w:hAnsi="Georg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B26697"/>
    <w:pPr>
      <w:keepNext/>
      <w:keepLines/>
      <w:spacing w:before="40"/>
      <w:outlineLvl w:val="2"/>
    </w:pPr>
    <w:rPr>
      <w:rFonts w:ascii="Georgia" w:eastAsiaTheme="majorEastAsia" w:hAnsi="Georgia" w:cstheme="majorBidi"/>
      <w:color w:val="4F785A" w:themeColor="accent1" w:themeShade="7F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B266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50795B" w:themeColor="accent1" w:themeShade="80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B26697"/>
    <w:pPr>
      <w:keepNext/>
      <w:keepLines/>
      <w:spacing w:before="40"/>
      <w:outlineLvl w:val="4"/>
    </w:pPr>
    <w:rPr>
      <w:rFonts w:ascii="Georgia" w:eastAsiaTheme="majorEastAsia" w:hAnsi="Georgia" w:cstheme="majorBidi"/>
      <w:color w:val="50795B" w:themeColor="accent1" w:themeShade="80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B26697"/>
    <w:pPr>
      <w:keepNext/>
      <w:keepLines/>
      <w:spacing w:before="40"/>
      <w:outlineLvl w:val="5"/>
    </w:pPr>
    <w:rPr>
      <w:rFonts w:ascii="Georgia" w:eastAsiaTheme="majorEastAsia" w:hAnsi="Georgia" w:cstheme="majorBidi"/>
      <w:color w:val="4F785A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B266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4F785A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B266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B266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6697"/>
    <w:rPr>
      <w:rFonts w:ascii="Franklin Gothic Medium" w:hAnsi="Franklin Gothic Medium"/>
      <w:color w:val="808080"/>
    </w:rPr>
  </w:style>
  <w:style w:type="paragraph" w:styleId="Ttulo">
    <w:name w:val="Title"/>
    <w:basedOn w:val="Normal"/>
    <w:next w:val="Normal"/>
    <w:link w:val="TtuloCar"/>
    <w:uiPriority w:val="1"/>
    <w:qFormat/>
    <w:rsid w:val="00B26697"/>
    <w:rPr>
      <w:rFonts w:ascii="Georgia" w:eastAsiaTheme="majorEastAsia" w:hAnsi="Georgia" w:cstheme="majorBidi"/>
      <w:caps/>
      <w:kern w:val="28"/>
      <w:sz w:val="68"/>
      <w:szCs w:val="68"/>
    </w:rPr>
  </w:style>
  <w:style w:type="character" w:customStyle="1" w:styleId="TtuloCar">
    <w:name w:val="Título Car"/>
    <w:basedOn w:val="Fuentedeprrafopredeter"/>
    <w:link w:val="Ttulo"/>
    <w:uiPriority w:val="1"/>
    <w:rsid w:val="00B26697"/>
    <w:rPr>
      <w:rFonts w:ascii="Georgia" w:eastAsiaTheme="majorEastAsia" w:hAnsi="Georgia" w:cstheme="majorBidi"/>
      <w:caps/>
      <w:kern w:val="28"/>
      <w:sz w:val="68"/>
      <w:szCs w:val="68"/>
    </w:rPr>
  </w:style>
  <w:style w:type="paragraph" w:customStyle="1" w:styleId="Nombre">
    <w:name w:val="Nombre"/>
    <w:basedOn w:val="Normal"/>
    <w:uiPriority w:val="4"/>
    <w:qFormat/>
    <w:rsid w:val="00B26697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="Georgia" w:eastAsiaTheme="majorEastAsia" w:hAnsi="Georgia" w:cstheme="majorBidi"/>
      <w:sz w:val="74"/>
      <w:szCs w:val="74"/>
    </w:rPr>
  </w:style>
  <w:style w:type="character" w:customStyle="1" w:styleId="Ttulo1Car">
    <w:name w:val="Título 1 Car"/>
    <w:basedOn w:val="Fuentedeprrafopredeter"/>
    <w:link w:val="Ttulo1"/>
    <w:uiPriority w:val="3"/>
    <w:rsid w:val="00B26697"/>
    <w:rPr>
      <w:rFonts w:ascii="Franklin Gothic Medium" w:hAnsi="Franklin Gothic Medium"/>
      <w:caps/>
      <w:color w:val="6E6E6E" w:themeColor="background2" w:themeShade="80"/>
      <w:spacing w:val="24"/>
    </w:rPr>
  </w:style>
  <w:style w:type="character" w:styleId="nfasis">
    <w:name w:val="Emphasis"/>
    <w:basedOn w:val="Fuentedeprrafopredeter"/>
    <w:uiPriority w:val="9"/>
    <w:unhideWhenUsed/>
    <w:qFormat/>
    <w:rsid w:val="00B26697"/>
    <w:rPr>
      <w:rFonts w:ascii="Georgia" w:hAnsi="Georgia"/>
      <w:i/>
      <w:iCs/>
      <w:caps w:val="0"/>
      <w:smallCaps w:val="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697"/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697"/>
    <w:rPr>
      <w:rFonts w:ascii="Segoe UI" w:hAnsi="Segoe UI" w:cs="Segoe UI"/>
      <w:sz w:val="22"/>
      <w:szCs w:val="18"/>
    </w:rPr>
  </w:style>
  <w:style w:type="paragraph" w:customStyle="1" w:styleId="Lneadefirma">
    <w:name w:val="Línea de firma"/>
    <w:basedOn w:val="Normal"/>
    <w:uiPriority w:val="8"/>
    <w:qFormat/>
    <w:rsid w:val="00B26697"/>
    <w:pPr>
      <w:jc w:val="left"/>
    </w:pPr>
    <w:rPr>
      <w:rFonts w:ascii="Georgia" w:eastAsiaTheme="majorEastAsia" w:hAnsi="Georgia" w:cstheme="majorBidi"/>
      <w:i/>
      <w:iCs/>
    </w:rPr>
  </w:style>
  <w:style w:type="paragraph" w:styleId="Firma">
    <w:name w:val="Signature"/>
    <w:basedOn w:val="Normal"/>
    <w:link w:val="FirmaCar"/>
    <w:uiPriority w:val="10"/>
    <w:unhideWhenUsed/>
    <w:qFormat/>
    <w:rsid w:val="00B26697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="Georgia" w:eastAsiaTheme="majorEastAsia" w:hAnsi="Georgia" w:cstheme="majorBidi"/>
    </w:rPr>
  </w:style>
  <w:style w:type="character" w:customStyle="1" w:styleId="FirmaCar">
    <w:name w:val="Firma Car"/>
    <w:basedOn w:val="Fuentedeprrafopredeter"/>
    <w:link w:val="Firma"/>
    <w:uiPriority w:val="10"/>
    <w:rsid w:val="00B26697"/>
    <w:rPr>
      <w:rFonts w:ascii="Georgia" w:eastAsiaTheme="majorEastAsia" w:hAnsi="Georgia" w:cstheme="majorBidi"/>
    </w:rPr>
  </w:style>
  <w:style w:type="character" w:styleId="Textoennegrita">
    <w:name w:val="Strong"/>
    <w:basedOn w:val="Fuentedeprrafopredeter"/>
    <w:uiPriority w:val="8"/>
    <w:unhideWhenUsed/>
    <w:qFormat/>
    <w:rsid w:val="00B26697"/>
    <w:rPr>
      <w:rFonts w:ascii="Franklin Gothic Medium" w:eastAsiaTheme="minorEastAsia" w:hAnsi="Franklin Gothic Medium" w:cstheme="minorBidi"/>
      <w:b w:val="0"/>
      <w:bCs w:val="0"/>
      <w:caps/>
      <w:smallCaps w:val="0"/>
      <w:sz w:val="22"/>
      <w:szCs w:val="18"/>
    </w:rPr>
  </w:style>
  <w:style w:type="character" w:styleId="nfasisintenso">
    <w:name w:val="Intense Emphasis"/>
    <w:basedOn w:val="Fuentedeprrafopredeter"/>
    <w:uiPriority w:val="2"/>
    <w:unhideWhenUsed/>
    <w:qFormat/>
    <w:rsid w:val="00B26697"/>
    <w:rPr>
      <w:rFonts w:ascii="Georgia" w:hAnsi="Georgia"/>
      <w:i/>
      <w:iCs/>
      <w:caps/>
      <w:smallCaps w:val="0"/>
      <w:color w:val="332411" w:themeColor="text2"/>
      <w:sz w:val="68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B26697"/>
    <w:rPr>
      <w:rFonts w:ascii="Georgia" w:eastAsiaTheme="majorEastAsia" w:hAnsi="Georgia" w:cstheme="majorBidi"/>
      <w:sz w:val="26"/>
      <w:szCs w:val="26"/>
    </w:rPr>
  </w:style>
  <w:style w:type="paragraph" w:styleId="Fecha">
    <w:name w:val="Date"/>
    <w:basedOn w:val="Normal"/>
    <w:next w:val="Normal"/>
    <w:link w:val="FechaCar"/>
    <w:uiPriority w:val="6"/>
    <w:unhideWhenUsed/>
    <w:qFormat/>
    <w:rsid w:val="00B26697"/>
    <w:pPr>
      <w:spacing w:line="192" w:lineRule="auto"/>
      <w:ind w:right="367"/>
    </w:pPr>
    <w:rPr>
      <w:rFonts w:ascii="Georgia" w:eastAsiaTheme="majorEastAsia" w:hAnsi="Georgia" w:cstheme="majorBidi"/>
      <w:caps/>
      <w:spacing w:val="5"/>
      <w:sz w:val="26"/>
      <w:szCs w:val="26"/>
    </w:rPr>
  </w:style>
  <w:style w:type="character" w:customStyle="1" w:styleId="FechaCar">
    <w:name w:val="Fecha Car"/>
    <w:basedOn w:val="Fuentedeprrafopredeter"/>
    <w:link w:val="Fecha"/>
    <w:uiPriority w:val="6"/>
    <w:rsid w:val="00B26697"/>
    <w:rPr>
      <w:rFonts w:ascii="Georgia" w:eastAsiaTheme="majorEastAsia" w:hAnsi="Georgia" w:cstheme="majorBidi"/>
      <w:caps/>
      <w:spacing w:val="5"/>
      <w:sz w:val="26"/>
      <w:szCs w:val="26"/>
    </w:rPr>
  </w:style>
  <w:style w:type="paragraph" w:customStyle="1" w:styleId="Ao">
    <w:name w:val="Año"/>
    <w:basedOn w:val="Normal"/>
    <w:uiPriority w:val="7"/>
    <w:qFormat/>
    <w:rsid w:val="00B26697"/>
    <w:pPr>
      <w:spacing w:line="192" w:lineRule="auto"/>
      <w:ind w:right="367"/>
    </w:pPr>
    <w:rPr>
      <w:rFonts w:ascii="Georgia" w:eastAsiaTheme="majorEastAsia" w:hAnsi="Georgia" w:cstheme="majorBidi"/>
      <w:caps/>
      <w:spacing w:val="5"/>
      <w:sz w:val="64"/>
      <w:szCs w:val="64"/>
    </w:rPr>
  </w:style>
  <w:style w:type="paragraph" w:styleId="Encabezado">
    <w:name w:val="header"/>
    <w:basedOn w:val="Normal"/>
    <w:link w:val="EncabezadoCar"/>
    <w:uiPriority w:val="99"/>
    <w:unhideWhenUsed/>
    <w:rsid w:val="00B26697"/>
  </w:style>
  <w:style w:type="character" w:customStyle="1" w:styleId="EncabezadoCar">
    <w:name w:val="Encabezado Car"/>
    <w:basedOn w:val="Fuentedeprrafopredeter"/>
    <w:link w:val="Encabezado"/>
    <w:uiPriority w:val="99"/>
    <w:rsid w:val="00B26697"/>
    <w:rPr>
      <w:rFonts w:ascii="Franklin Gothic Medium" w:hAnsi="Franklin Gothic Medium"/>
    </w:rPr>
  </w:style>
  <w:style w:type="paragraph" w:styleId="Piedepgina">
    <w:name w:val="footer"/>
    <w:basedOn w:val="Normal"/>
    <w:link w:val="PiedepginaCar"/>
    <w:uiPriority w:val="99"/>
    <w:unhideWhenUsed/>
    <w:rsid w:val="00B26697"/>
  </w:style>
  <w:style w:type="character" w:customStyle="1" w:styleId="PiedepginaCar">
    <w:name w:val="Pie de página Car"/>
    <w:basedOn w:val="Fuentedeprrafopredeter"/>
    <w:link w:val="Piedepgina"/>
    <w:uiPriority w:val="99"/>
    <w:rsid w:val="00B26697"/>
    <w:rPr>
      <w:rFonts w:ascii="Franklin Gothic Medium" w:hAnsi="Franklin Gothic Medium"/>
    </w:rPr>
  </w:style>
  <w:style w:type="paragraph" w:styleId="Sinespaciado">
    <w:name w:val="No Spacing"/>
    <w:uiPriority w:val="11"/>
    <w:qFormat/>
    <w:rsid w:val="00B26697"/>
    <w:rPr>
      <w:rFonts w:ascii="Franklin Gothic Medium" w:hAnsi="Franklin Gothic Medium"/>
    </w:rPr>
  </w:style>
  <w:style w:type="paragraph" w:styleId="Bibliografa">
    <w:name w:val="Bibliography"/>
    <w:basedOn w:val="Normal"/>
    <w:next w:val="Normal"/>
    <w:uiPriority w:val="37"/>
    <w:semiHidden/>
    <w:unhideWhenUsed/>
    <w:rsid w:val="00B26697"/>
  </w:style>
  <w:style w:type="paragraph" w:styleId="Textodebloque">
    <w:name w:val="Block Text"/>
    <w:basedOn w:val="Normal"/>
    <w:uiPriority w:val="99"/>
    <w:semiHidden/>
    <w:unhideWhenUsed/>
    <w:rsid w:val="00B26697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2669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26697"/>
    <w:rPr>
      <w:rFonts w:ascii="Franklin Gothic Medium" w:hAnsi="Franklin Gothic Medium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2669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26697"/>
    <w:rPr>
      <w:rFonts w:ascii="Franklin Gothic Medium" w:hAnsi="Franklin Gothic Medium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26697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26697"/>
    <w:rPr>
      <w:rFonts w:ascii="Franklin Gothic Medium" w:hAnsi="Franklin Gothic Medium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B26697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B26697"/>
    <w:rPr>
      <w:rFonts w:ascii="Franklin Gothic Medium" w:hAnsi="Franklin Gothic Medium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26697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26697"/>
    <w:rPr>
      <w:rFonts w:ascii="Franklin Gothic Medium" w:hAnsi="Franklin Gothic Medium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B26697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B26697"/>
    <w:rPr>
      <w:rFonts w:ascii="Franklin Gothic Medium" w:hAnsi="Franklin Gothic Medium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26697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26697"/>
    <w:rPr>
      <w:rFonts w:ascii="Franklin Gothic Medium" w:hAnsi="Franklin Gothic Medium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26697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26697"/>
    <w:rPr>
      <w:rFonts w:ascii="Franklin Gothic Medium" w:hAnsi="Franklin Gothic Medium"/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B26697"/>
    <w:rPr>
      <w:rFonts w:ascii="Franklin Gothic Medium" w:hAnsi="Franklin Gothic Medium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26697"/>
    <w:pPr>
      <w:spacing w:after="200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B26697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B26697"/>
    <w:rPr>
      <w:rFonts w:ascii="Franklin Gothic Medium" w:hAnsi="Franklin Gothic Medium"/>
    </w:rPr>
  </w:style>
  <w:style w:type="table" w:styleId="Cuadrculavistosa">
    <w:name w:val="Colorful Grid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B26697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B26697"/>
    <w:rPr>
      <w:rFonts w:ascii="Franklin Gothic Medium" w:hAnsi="Franklin Gothic Medium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697"/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697"/>
    <w:rPr>
      <w:rFonts w:ascii="Franklin Gothic Medium" w:hAnsi="Franklin Gothic Medium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6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697"/>
    <w:rPr>
      <w:rFonts w:ascii="Franklin Gothic Medium" w:hAnsi="Franklin Gothic Medium"/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B26697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26697"/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26697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B26697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B26697"/>
    <w:rPr>
      <w:rFonts w:ascii="Franklin Gothic Medium" w:hAnsi="Franklin Gothic Medium"/>
    </w:rPr>
  </w:style>
  <w:style w:type="character" w:styleId="Refdenotaalfinal">
    <w:name w:val="endnote reference"/>
    <w:basedOn w:val="Fuentedeprrafopredeter"/>
    <w:uiPriority w:val="99"/>
    <w:semiHidden/>
    <w:unhideWhenUsed/>
    <w:rsid w:val="00B26697"/>
    <w:rPr>
      <w:rFonts w:ascii="Franklin Gothic Medium" w:hAnsi="Franklin Gothic Medium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26697"/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26697"/>
    <w:rPr>
      <w:rFonts w:ascii="Franklin Gothic Medium" w:hAnsi="Franklin Gothic Medium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B266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itedesobre">
    <w:name w:val="envelope return"/>
    <w:basedOn w:val="Normal"/>
    <w:uiPriority w:val="99"/>
    <w:semiHidden/>
    <w:unhideWhenUsed/>
    <w:rsid w:val="00B26697"/>
    <w:rPr>
      <w:rFonts w:ascii="Georgia" w:eastAsiaTheme="majorEastAsia" w:hAnsi="Georg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26697"/>
    <w:rPr>
      <w:rFonts w:ascii="Franklin Gothic Medium" w:hAnsi="Franklin Gothic Medium"/>
      <w:color w:val="3562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B26697"/>
    <w:rPr>
      <w:rFonts w:ascii="Franklin Gothic Medium" w:hAnsi="Franklin Gothic Medium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26697"/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26697"/>
    <w:rPr>
      <w:rFonts w:ascii="Franklin Gothic Medium" w:hAnsi="Franklin Gothic Medium"/>
      <w:sz w:val="22"/>
      <w:szCs w:val="20"/>
    </w:rPr>
  </w:style>
  <w:style w:type="table" w:styleId="Tablaconcuadrcula1clara">
    <w:name w:val="Grid Table 1 Light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B26697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B26697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cuadrcula3">
    <w:name w:val="Grid Table 3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B266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B266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B26697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B26697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B266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B26697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B26697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B26697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B266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26697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B26697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B266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B26697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B26697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B26697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3"/>
    <w:semiHidden/>
    <w:rsid w:val="00B26697"/>
    <w:rPr>
      <w:rFonts w:ascii="Georgia" w:eastAsiaTheme="majorEastAsia" w:hAnsi="Georgia" w:cstheme="majorBidi"/>
      <w:color w:val="4F785A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B26697"/>
    <w:rPr>
      <w:rFonts w:ascii="Georgia" w:eastAsiaTheme="majorEastAsia" w:hAnsi="Georgia" w:cstheme="majorBidi"/>
      <w:i/>
      <w:iCs/>
      <w:color w:val="50795B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B26697"/>
    <w:rPr>
      <w:rFonts w:ascii="Georgia" w:eastAsiaTheme="majorEastAsia" w:hAnsi="Georgia" w:cstheme="majorBidi"/>
      <w:color w:val="50795B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B26697"/>
    <w:rPr>
      <w:rFonts w:ascii="Georgia" w:eastAsiaTheme="majorEastAsia" w:hAnsi="Georgia" w:cstheme="majorBidi"/>
      <w:color w:val="4F785A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B26697"/>
    <w:rPr>
      <w:rFonts w:ascii="Georgia" w:eastAsiaTheme="majorEastAsia" w:hAnsi="Georgia" w:cstheme="majorBidi"/>
      <w:i/>
      <w:iCs/>
      <w:color w:val="4F785A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B26697"/>
    <w:rPr>
      <w:rFonts w:ascii="Georgia" w:eastAsiaTheme="majorEastAsia" w:hAnsi="Georgia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B26697"/>
    <w:rPr>
      <w:rFonts w:ascii="Georgia" w:eastAsiaTheme="majorEastAsia" w:hAnsi="Georgia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B26697"/>
    <w:rPr>
      <w:rFonts w:ascii="Franklin Gothic Medium" w:hAnsi="Franklin Gothic Medium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B26697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B26697"/>
    <w:rPr>
      <w:rFonts w:ascii="Franklin Gothic Medium" w:hAnsi="Franklin Gothic Medium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B26697"/>
    <w:rPr>
      <w:rFonts w:ascii="Franklin Gothic Medium" w:hAnsi="Franklin Gothic Medium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26697"/>
    <w:rPr>
      <w:rFonts w:ascii="Consolas" w:hAnsi="Consolas" w:cs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B26697"/>
    <w:rPr>
      <w:rFonts w:ascii="Franklin Gothic Medium" w:hAnsi="Franklin Gothic Medium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B26697"/>
    <w:rPr>
      <w:rFonts w:ascii="Consolas" w:hAnsi="Consolas" w:cs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6697"/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6697"/>
    <w:rPr>
      <w:rFonts w:ascii="Consolas" w:hAnsi="Consolas" w:cs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B26697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B26697"/>
    <w:rPr>
      <w:rFonts w:ascii="Consolas" w:hAnsi="Consolas" w:cs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B26697"/>
    <w:rPr>
      <w:rFonts w:ascii="Franklin Gothic Medium" w:hAnsi="Franklin Gothic Medium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26697"/>
    <w:rPr>
      <w:rFonts w:ascii="Franklin Gothic Medium" w:hAnsi="Franklin Gothic Medium"/>
      <w:color w:val="59AEDB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26697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B26697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B26697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B26697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B26697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B26697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B26697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B26697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B26697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B26697"/>
    <w:rPr>
      <w:rFonts w:ascii="Georgia" w:eastAsiaTheme="majorEastAsia" w:hAnsi="Georgia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26697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26697"/>
    <w:rPr>
      <w:rFonts w:ascii="Franklin Gothic Medium" w:hAnsi="Franklin Gothic Medium"/>
      <w:i/>
      <w:iCs/>
      <w:color w:val="50795B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26697"/>
    <w:rPr>
      <w:rFonts w:ascii="Franklin Gothic Medium" w:hAnsi="Franklin Gothic Medium"/>
      <w:b/>
      <w:bCs/>
      <w:caps w:val="0"/>
      <w:smallCaps/>
      <w:color w:val="50795B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B26697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B26697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B266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B26697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B26697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B2669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B26697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B26697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B26697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B26697"/>
    <w:rPr>
      <w:rFonts w:ascii="Franklin Gothic Medium" w:hAnsi="Franklin Gothic Medium"/>
    </w:rPr>
  </w:style>
  <w:style w:type="paragraph" w:styleId="Lista">
    <w:name w:val="List"/>
    <w:basedOn w:val="Normal"/>
    <w:uiPriority w:val="99"/>
    <w:semiHidden/>
    <w:unhideWhenUsed/>
    <w:rsid w:val="00B26697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B26697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B26697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B26697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B26697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B26697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B26697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B26697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B26697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B26697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B26697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B26697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B26697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B26697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B26697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B26697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B26697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B26697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B26697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B26697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B26697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B266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lista2">
    <w:name w:val="List Table 2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B26697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lista3">
    <w:name w:val="List Table 3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B26697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B26697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B26697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B266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B26697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B26697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266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B26697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B26697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B26697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B266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26697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B26697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B2669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B26697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B26697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B26697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B266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26697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B26697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B266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B26697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B266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B26697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B266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26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26697"/>
    <w:rPr>
      <w:rFonts w:ascii="Georgia" w:eastAsiaTheme="majorEastAsia" w:hAnsi="Georgia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B26697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B26697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B26697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B26697"/>
    <w:rPr>
      <w:rFonts w:ascii="Franklin Gothic Medium" w:hAnsi="Franklin Gothic Medium"/>
    </w:rPr>
  </w:style>
  <w:style w:type="character" w:styleId="Nmerodepgina">
    <w:name w:val="page number"/>
    <w:basedOn w:val="Fuentedeprrafopredeter"/>
    <w:uiPriority w:val="99"/>
    <w:semiHidden/>
    <w:unhideWhenUsed/>
    <w:rsid w:val="00B26697"/>
    <w:rPr>
      <w:rFonts w:ascii="Franklin Gothic Medium" w:hAnsi="Franklin Gothic Medium"/>
    </w:rPr>
  </w:style>
  <w:style w:type="table" w:styleId="Tablanormal1">
    <w:name w:val="Plain Table 1"/>
    <w:basedOn w:val="Tablanormal"/>
    <w:uiPriority w:val="41"/>
    <w:rsid w:val="00B266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266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B266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266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B266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B26697"/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26697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B266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B26697"/>
    <w:rPr>
      <w:rFonts w:ascii="Franklin Gothic Medium" w:hAnsi="Franklin Gothic Medium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B26697"/>
  </w:style>
  <w:style w:type="character" w:customStyle="1" w:styleId="SaludoCar">
    <w:name w:val="Saludo Car"/>
    <w:basedOn w:val="Fuentedeprrafopredeter"/>
    <w:link w:val="Saludo"/>
    <w:uiPriority w:val="99"/>
    <w:semiHidden/>
    <w:rsid w:val="00B26697"/>
    <w:rPr>
      <w:rFonts w:ascii="Franklin Gothic Medium" w:hAnsi="Franklin Gothic Medium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B26697"/>
    <w:rPr>
      <w:rFonts w:ascii="Franklin Gothic Medium" w:hAnsi="Franklin Gothic Medium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B26697"/>
    <w:rPr>
      <w:rFonts w:ascii="Franklin Gothic Medium" w:hAnsi="Franklin Gothic Medium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B266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B266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B266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B266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B266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B266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B266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B266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B266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B266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B266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B266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B266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B266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B266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B266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B266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B266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B266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B266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B266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B266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B266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B26697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B26697"/>
  </w:style>
  <w:style w:type="table" w:styleId="Tablaprofesional">
    <w:name w:val="Table Professional"/>
    <w:basedOn w:val="Tablanormal"/>
    <w:uiPriority w:val="99"/>
    <w:semiHidden/>
    <w:unhideWhenUsed/>
    <w:rsid w:val="00B266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B266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B266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B266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B266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B2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B266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B266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B266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B266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B2669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B2669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B26697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B26697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B26697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B26697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B26697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B26697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B26697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26697"/>
    <w:pPr>
      <w:spacing w:after="0"/>
      <w:contextualSpacing w:val="0"/>
      <w:outlineLvl w:val="9"/>
    </w:pPr>
    <w:rPr>
      <w:rFonts w:ascii="Georgia" w:eastAsiaTheme="majorEastAsia" w:hAnsi="Georgia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Espaciodebajo">
    <w:name w:val="Espacio debajo"/>
    <w:basedOn w:val="Sinespaciado"/>
    <w:qFormat/>
    <w:rsid w:val="00B26697"/>
    <w:pPr>
      <w:spacing w:after="1560"/>
    </w:pPr>
  </w:style>
  <w:style w:type="character" w:styleId="Mencionar">
    <w:name w:val="Mention"/>
    <w:basedOn w:val="Fuentedeprrafopredeter"/>
    <w:uiPriority w:val="99"/>
    <w:semiHidden/>
    <w:unhideWhenUsed/>
    <w:rsid w:val="00B26697"/>
    <w:rPr>
      <w:rFonts w:ascii="Franklin Gothic Medium" w:hAnsi="Franklin Gothic Medium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B26697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B26697"/>
    <w:pPr>
      <w:numPr>
        <w:numId w:val="12"/>
      </w:numPr>
    </w:pPr>
  </w:style>
  <w:style w:type="character" w:styleId="Hashtag">
    <w:name w:val="Hashtag"/>
    <w:basedOn w:val="Fuentedeprrafopredeter"/>
    <w:uiPriority w:val="99"/>
    <w:semiHidden/>
    <w:unhideWhenUsed/>
    <w:rsid w:val="00B26697"/>
    <w:rPr>
      <w:rFonts w:ascii="Franklin Gothic Medium" w:hAnsi="Franklin Gothic Medium"/>
      <w:color w:val="2B579A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B26697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26697"/>
    <w:rPr>
      <w:rFonts w:ascii="Franklin Gothic Medium" w:hAnsi="Franklin Gothic Medium"/>
      <w:color w:val="5A5A5A" w:themeColor="text1" w:themeTint="A5"/>
      <w:sz w:val="22"/>
      <w:szCs w:val="22"/>
    </w:rPr>
  </w:style>
  <w:style w:type="numbering" w:styleId="ArtculoSeccin">
    <w:name w:val="Outline List 3"/>
    <w:basedOn w:val="Sinlista"/>
    <w:uiPriority w:val="99"/>
    <w:semiHidden/>
    <w:unhideWhenUsed/>
    <w:rsid w:val="00B26697"/>
    <w:pPr>
      <w:numPr>
        <w:numId w:val="13"/>
      </w:numPr>
    </w:pPr>
  </w:style>
  <w:style w:type="character" w:styleId="Hipervnculointeligente">
    <w:name w:val="Smart Hyperlink"/>
    <w:basedOn w:val="Fuentedeprrafopredeter"/>
    <w:uiPriority w:val="99"/>
    <w:semiHidden/>
    <w:unhideWhenUsed/>
    <w:rsid w:val="00B26697"/>
    <w:rPr>
      <w:rFonts w:ascii="Franklin Gothic Medium" w:hAnsi="Franklin Gothic Medium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B26697"/>
    <w:rPr>
      <w:rFonts w:ascii="Franklin Gothic Medium" w:hAnsi="Franklin Gothic Medium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&#250;s\Downloads\tf0402725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AB0B34DE014933B7166F37FBB5D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2D5ED-20A2-4B53-AE93-DC4A0398D83A}"/>
      </w:docPartPr>
      <w:docPartBody>
        <w:p w:rsidR="0013640F" w:rsidRDefault="001927B7">
          <w:pPr>
            <w:pStyle w:val="F1AB0B34DE014933B7166F37FBB5D0F3"/>
          </w:pPr>
          <w:r>
            <w:rPr>
              <w:lang w:bidi="es-ES"/>
            </w:rPr>
            <w:t>Certificado</w:t>
          </w:r>
        </w:p>
      </w:docPartBody>
    </w:docPart>
    <w:docPart>
      <w:docPartPr>
        <w:name w:val="F3AE078AB2DE447F96D6FFE89351A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643F0-3F4A-4F5F-B4FD-1E5F2410AE10}"/>
      </w:docPartPr>
      <w:docPartBody>
        <w:p w:rsidR="0013640F" w:rsidRDefault="001927B7">
          <w:pPr>
            <w:pStyle w:val="F3AE078AB2DE447F96D6FFE89351A2BA"/>
          </w:pPr>
          <w:r>
            <w:rPr>
              <w:rStyle w:val="nfasisintenso"/>
              <w:lang w:bidi="es-ES"/>
            </w:rPr>
            <w:t>de</w:t>
          </w:r>
        </w:p>
      </w:docPartBody>
    </w:docPart>
    <w:docPart>
      <w:docPartPr>
        <w:name w:val="61029E65F07D42E2B1380AE6BB0EA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5155C-8087-4EF1-958C-951F2740242F}"/>
      </w:docPartPr>
      <w:docPartBody>
        <w:p w:rsidR="0013640F" w:rsidRDefault="001927B7">
          <w:pPr>
            <w:pStyle w:val="61029E65F07D42E2B1380AE6BB0EA2E7"/>
          </w:pPr>
          <w:r>
            <w:rPr>
              <w:lang w:bidi="es-ES"/>
            </w:rPr>
            <w:t>Reconocimiento</w:t>
          </w:r>
        </w:p>
      </w:docPartBody>
    </w:docPart>
    <w:docPart>
      <w:docPartPr>
        <w:name w:val="76170FB384EE446EAFC30CF2DB299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372E8-8FB4-4AB4-BB9D-E2D6FEA76722}"/>
      </w:docPartPr>
      <w:docPartBody>
        <w:p w:rsidR="0013640F" w:rsidRDefault="001927B7">
          <w:pPr>
            <w:pStyle w:val="76170FB384EE446EAFC30CF2DB299CA4"/>
          </w:pPr>
          <w:r>
            <w:rPr>
              <w:lang w:bidi="es-ES"/>
            </w:rPr>
            <w:t>Con este diploma se reconoce que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B7"/>
    <w:rsid w:val="0013640F"/>
    <w:rsid w:val="001927B7"/>
    <w:rsid w:val="0050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AB0B34DE014933B7166F37FBB5D0F3">
    <w:name w:val="F1AB0B34DE014933B7166F37FBB5D0F3"/>
  </w:style>
  <w:style w:type="character" w:styleId="nfasisintenso">
    <w:name w:val="Intense Emphasis"/>
    <w:basedOn w:val="Fuentedeprrafopredeter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F3AE078AB2DE447F96D6FFE89351A2BA">
    <w:name w:val="F3AE078AB2DE447F96D6FFE89351A2BA"/>
  </w:style>
  <w:style w:type="paragraph" w:customStyle="1" w:styleId="61029E65F07D42E2B1380AE6BB0EA2E7">
    <w:name w:val="61029E65F07D42E2B1380AE6BB0EA2E7"/>
  </w:style>
  <w:style w:type="paragraph" w:customStyle="1" w:styleId="76170FB384EE446EAFC30CF2DB299CA4">
    <w:name w:val="76170FB384EE446EAFC30CF2DB299CA4"/>
  </w:style>
  <w:style w:type="paragraph" w:customStyle="1" w:styleId="AC7CC4D33CA843229E86D0EE2413FBE4">
    <w:name w:val="AC7CC4D33CA843229E86D0EE2413FBE4"/>
  </w:style>
  <w:style w:type="paragraph" w:customStyle="1" w:styleId="60588CECC05243169BC90E2975EA57A0">
    <w:name w:val="60588CECC05243169BC90E2975EA57A0"/>
  </w:style>
  <w:style w:type="paragraph" w:customStyle="1" w:styleId="837FA40C2BC049838C7147E84B2061B9">
    <w:name w:val="837FA40C2BC049838C7147E84B2061B9"/>
  </w:style>
  <w:style w:type="paragraph" w:customStyle="1" w:styleId="E3DE31A933074D5EA553F387FEA73D05">
    <w:name w:val="E3DE31A933074D5EA553F387FEA73D05"/>
  </w:style>
  <w:style w:type="paragraph" w:customStyle="1" w:styleId="33DA562356354423936E24C0FD7C6E52">
    <w:name w:val="33DA562356354423936E24C0FD7C6E52"/>
  </w:style>
  <w:style w:type="character" w:styleId="Textoennegrita">
    <w:name w:val="Strong"/>
    <w:basedOn w:val="Fuentedeprrafopredeter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B2C3E55D473148C0AA6B1317A37061BE">
    <w:name w:val="B2C3E55D473148C0AA6B1317A37061BE"/>
  </w:style>
  <w:style w:type="character" w:styleId="nfasis">
    <w:name w:val="Emphasis"/>
    <w:basedOn w:val="Fuentedeprrafopredeter"/>
    <w:uiPriority w:val="9"/>
    <w:unhideWhenUsed/>
    <w:qFormat/>
    <w:rPr>
      <w:i/>
      <w:iCs/>
      <w:caps w:val="0"/>
      <w:smallCaps w:val="0"/>
    </w:rPr>
  </w:style>
  <w:style w:type="paragraph" w:customStyle="1" w:styleId="D7D4F145DEC84F2EA902EF7A3B3361F8">
    <w:name w:val="D7D4F145DEC84F2EA902EF7A3B3361F8"/>
  </w:style>
  <w:style w:type="paragraph" w:customStyle="1" w:styleId="4895FD1EF2014AF984FD8EC56E16E0D0">
    <w:name w:val="4895FD1EF2014AF984FD8EC56E16E0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</Template>
  <TotalTime>0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2020-01-09T22:37:00Z</dcterms:created>
  <dcterms:modified xsi:type="dcterms:W3CDTF">2020-01-10T11:10:00Z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